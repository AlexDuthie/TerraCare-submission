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2AE7" w14:textId="17FE6880" w:rsidR="00563AE4" w:rsidRDefault="00563AE4" w:rsidP="00563AE4">
      <w:pPr>
        <w:pStyle w:val="Title"/>
        <w:jc w:val="center"/>
      </w:pPr>
      <w:r>
        <w:t>Team Meeting</w:t>
      </w:r>
    </w:p>
    <w:bookmarkStart w:id="0" w:name="_Toc55520363" w:displacedByCustomXml="next"/>
    <w:sdt>
      <w:sdtPr>
        <w:rPr>
          <w:rFonts w:eastAsiaTheme="minorEastAsia" w:cs="Times New Roman"/>
          <w:b w:val="0"/>
          <w:bCs w:val="0"/>
          <w:kern w:val="0"/>
          <w:sz w:val="22"/>
          <w:szCs w:val="19"/>
        </w:rPr>
        <w:id w:val="71084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BA37A0" w14:textId="77777777" w:rsidR="00D969D7" w:rsidRDefault="00D969D7" w:rsidP="00D969D7">
          <w:pPr>
            <w:pStyle w:val="Heading1"/>
          </w:pPr>
          <w:r>
            <w:t>Contents</w:t>
          </w:r>
          <w:bookmarkEnd w:id="0"/>
        </w:p>
        <w:p w14:paraId="398B3860" w14:textId="19273B41" w:rsidR="00586AFA" w:rsidRDefault="00D969D7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20363" w:history="1">
            <w:r w:rsidR="00586AFA" w:rsidRPr="00695783">
              <w:rPr>
                <w:rStyle w:val="Hyperlink"/>
                <w:noProof/>
              </w:rPr>
              <w:t>Contents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_Toc55520363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2CFE87FA" w14:textId="1D69C486" w:rsidR="00586AFA" w:rsidRDefault="00DB70F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4" w:history="1">
            <w:r w:rsidR="00586AFA" w:rsidRPr="00695783">
              <w:rPr>
                <w:rStyle w:val="Hyperlink"/>
                <w:noProof/>
              </w:rPr>
              <w:t>Meeting Details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_Toc55520364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3BB35823" w14:textId="745D78F0" w:rsidR="00586AFA" w:rsidRDefault="00DB70F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5" w:history="1">
            <w:r w:rsidR="00586AFA" w:rsidRPr="00695783">
              <w:rPr>
                <w:rStyle w:val="Hyperlink"/>
                <w:noProof/>
              </w:rPr>
              <w:t>Agenda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_Toc55520365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1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6A491A24" w14:textId="05AE2884" w:rsidR="00586AFA" w:rsidRDefault="00DB70F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6" w:history="1">
            <w:r w:rsidR="00586AFA" w:rsidRPr="00695783">
              <w:rPr>
                <w:rStyle w:val="Hyperlink"/>
                <w:noProof/>
              </w:rPr>
              <w:t>Minutes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_Toc55520366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2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117CD8B5" w14:textId="4070BEF8" w:rsidR="00586AFA" w:rsidRDefault="00DB70F1">
          <w:pPr>
            <w:pStyle w:val="TOC1"/>
            <w:tabs>
              <w:tab w:val="right" w:leader="dot" w:pos="10790"/>
            </w:tabs>
            <w:rPr>
              <w:rFonts w:asciiTheme="minorHAnsi" w:hAnsiTheme="minorHAnsi" w:cstheme="minorBidi"/>
              <w:noProof/>
              <w:szCs w:val="22"/>
              <w:lang w:val="en-GB" w:eastAsia="en-GB"/>
            </w:rPr>
          </w:pPr>
          <w:hyperlink w:anchor="_Toc55520367" w:history="1">
            <w:r w:rsidR="00586AFA" w:rsidRPr="00695783">
              <w:rPr>
                <w:rStyle w:val="Hyperlink"/>
                <w:noProof/>
              </w:rPr>
              <w:t>Action Items</w:t>
            </w:r>
            <w:r w:rsidR="00586AFA">
              <w:rPr>
                <w:noProof/>
                <w:webHidden/>
              </w:rPr>
              <w:tab/>
            </w:r>
            <w:r w:rsidR="00586AFA">
              <w:rPr>
                <w:noProof/>
                <w:webHidden/>
              </w:rPr>
              <w:fldChar w:fldCharType="begin"/>
            </w:r>
            <w:r w:rsidR="00586AFA">
              <w:rPr>
                <w:noProof/>
                <w:webHidden/>
              </w:rPr>
              <w:instrText xml:space="preserve"> PAGEREF _Toc55520367 \h </w:instrText>
            </w:r>
            <w:r w:rsidR="00586AFA">
              <w:rPr>
                <w:noProof/>
                <w:webHidden/>
              </w:rPr>
            </w:r>
            <w:r w:rsidR="00586AFA">
              <w:rPr>
                <w:noProof/>
                <w:webHidden/>
              </w:rPr>
              <w:fldChar w:fldCharType="separate"/>
            </w:r>
            <w:r w:rsidR="00586AFA">
              <w:rPr>
                <w:noProof/>
                <w:webHidden/>
              </w:rPr>
              <w:t>3</w:t>
            </w:r>
            <w:r w:rsidR="00586AFA">
              <w:rPr>
                <w:noProof/>
                <w:webHidden/>
              </w:rPr>
              <w:fldChar w:fldCharType="end"/>
            </w:r>
          </w:hyperlink>
        </w:p>
        <w:p w14:paraId="5C431CF1" w14:textId="7D92545E" w:rsidR="00D969D7" w:rsidRDefault="00D969D7" w:rsidP="00D969D7">
          <w:r>
            <w:rPr>
              <w:b/>
              <w:bCs/>
              <w:noProof/>
            </w:rPr>
            <w:fldChar w:fldCharType="end"/>
          </w:r>
        </w:p>
      </w:sdtContent>
    </w:sdt>
    <w:p w14:paraId="58BFE3A2" w14:textId="37CD5BAF" w:rsidR="006F55D5" w:rsidRDefault="00563AE4" w:rsidP="006F55D5">
      <w:pPr>
        <w:pStyle w:val="Heading1"/>
      </w:pPr>
      <w:bookmarkStart w:id="1" w:name="_Toc55520364"/>
      <w:r>
        <w:t>Meeting Details</w:t>
      </w:r>
      <w:bookmarkEnd w:id="1"/>
    </w:p>
    <w:p w14:paraId="62F3EA39" w14:textId="77777777" w:rsidR="006F55D5" w:rsidRPr="006F55D5" w:rsidRDefault="006F55D5" w:rsidP="006F55D5">
      <w:pPr>
        <w:rPr>
          <w:rFonts w:cs="Arial"/>
          <w:b/>
          <w:bCs/>
          <w:sz w:val="24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5"/>
        <w:gridCol w:w="1298"/>
        <w:gridCol w:w="4149"/>
        <w:gridCol w:w="4148"/>
      </w:tblGrid>
      <w:tr w:rsidR="006F55D5" w:rsidRPr="006F55D5" w14:paraId="5BC8F364" w14:textId="77777777" w:rsidTr="003B3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D7AF01D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Date:</w:t>
            </w:r>
          </w:p>
        </w:tc>
        <w:tc>
          <w:tcPr>
            <w:tcW w:w="1203" w:type="dxa"/>
          </w:tcPr>
          <w:p w14:paraId="4057952F" w14:textId="58D324B2" w:rsidR="006F55D5" w:rsidRPr="006F55D5" w:rsidRDefault="001E48D9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10/11/2020</w:t>
            </w:r>
          </w:p>
        </w:tc>
        <w:tc>
          <w:tcPr>
            <w:tcW w:w="4192" w:type="dxa"/>
          </w:tcPr>
          <w:p w14:paraId="5567CCC3" w14:textId="62613FB9" w:rsidR="006F55D5" w:rsidRPr="00645A04" w:rsidRDefault="00051471" w:rsidP="006F55D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 w:rsidRPr="00645A04">
              <w:rPr>
                <w:rFonts w:cs="Calibri"/>
                <w:szCs w:val="22"/>
              </w:rPr>
              <w:t>Scrum Master:</w:t>
            </w:r>
          </w:p>
        </w:tc>
        <w:tc>
          <w:tcPr>
            <w:tcW w:w="4193" w:type="dxa"/>
          </w:tcPr>
          <w:p w14:paraId="7980C315" w14:textId="19400891" w:rsidR="006F55D5" w:rsidRPr="00B424C9" w:rsidRDefault="00051471" w:rsidP="00210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2"/>
              </w:rPr>
            </w:pPr>
            <w:r w:rsidRPr="00B424C9">
              <w:rPr>
                <w:rFonts w:cs="Calibri"/>
                <w:b w:val="0"/>
                <w:bCs w:val="0"/>
                <w:szCs w:val="22"/>
              </w:rPr>
              <w:t>Scott Graham</w:t>
            </w:r>
          </w:p>
        </w:tc>
      </w:tr>
      <w:tr w:rsidR="006F55D5" w:rsidRPr="006F55D5" w14:paraId="4E9212C2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583DD07A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Time:</w:t>
            </w:r>
          </w:p>
        </w:tc>
        <w:tc>
          <w:tcPr>
            <w:tcW w:w="1203" w:type="dxa"/>
          </w:tcPr>
          <w:p w14:paraId="133231C2" w14:textId="25D04635" w:rsidR="006F55D5" w:rsidRPr="006F55D5" w:rsidRDefault="00A851A4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14.30</w:t>
            </w:r>
          </w:p>
        </w:tc>
        <w:tc>
          <w:tcPr>
            <w:tcW w:w="4192" w:type="dxa"/>
          </w:tcPr>
          <w:p w14:paraId="1222DC9C" w14:textId="33A8B7AB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Note Taker:</w:t>
            </w:r>
          </w:p>
        </w:tc>
        <w:tc>
          <w:tcPr>
            <w:tcW w:w="4193" w:type="dxa"/>
          </w:tcPr>
          <w:p w14:paraId="472E196C" w14:textId="7CCC2954" w:rsidR="006F55D5" w:rsidRPr="006F55D5" w:rsidRDefault="00051471" w:rsidP="00210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Alex Duthie</w:t>
            </w:r>
          </w:p>
        </w:tc>
      </w:tr>
      <w:tr w:rsidR="006F55D5" w:rsidRPr="006F55D5" w14:paraId="2A66BB4E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50CDFBC3" w14:textId="77777777" w:rsidR="006F55D5" w:rsidRPr="006F55D5" w:rsidRDefault="006F55D5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Attendees:</w:t>
            </w:r>
          </w:p>
        </w:tc>
        <w:tc>
          <w:tcPr>
            <w:tcW w:w="4192" w:type="dxa"/>
          </w:tcPr>
          <w:p w14:paraId="29306FC6" w14:textId="66B48600" w:rsidR="006F55D5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Moderator:</w:t>
            </w:r>
          </w:p>
        </w:tc>
        <w:tc>
          <w:tcPr>
            <w:tcW w:w="4193" w:type="dxa"/>
          </w:tcPr>
          <w:p w14:paraId="54E6841A" w14:textId="73A4726A" w:rsidR="006F55D5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Vittorio Rivabella (Slack Admin)</w:t>
            </w:r>
          </w:p>
        </w:tc>
      </w:tr>
      <w:tr w:rsidR="006F55D5" w:rsidRPr="006F55D5" w14:paraId="3AB9787E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4C264DF0" w14:textId="77777777" w:rsidR="006F55D5" w:rsidRPr="008C1AD7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Vittorio Rivabella</w:t>
            </w:r>
          </w:p>
          <w:p w14:paraId="7455972B" w14:textId="67C2FA07" w:rsidR="008C1AD7" w:rsidRPr="008C1AD7" w:rsidRDefault="00A851A4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Andrew Ellen</w:t>
            </w:r>
          </w:p>
          <w:p w14:paraId="3A1902EC" w14:textId="15E18FF9" w:rsidR="008C1AD7" w:rsidRPr="00CF3D06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b w:val="0"/>
                <w:bCs w:val="0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Alex Duthie</w:t>
            </w:r>
          </w:p>
        </w:tc>
        <w:tc>
          <w:tcPr>
            <w:tcW w:w="4192" w:type="dxa"/>
          </w:tcPr>
          <w:p w14:paraId="0F224D3D" w14:textId="662881CA" w:rsidR="006F55D5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Agenda Planner:</w:t>
            </w:r>
          </w:p>
        </w:tc>
        <w:tc>
          <w:tcPr>
            <w:tcW w:w="4193" w:type="dxa"/>
          </w:tcPr>
          <w:p w14:paraId="422C5B5B" w14:textId="2E9C2573" w:rsidR="006F55D5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Damir Elsik</w:t>
            </w:r>
          </w:p>
        </w:tc>
      </w:tr>
      <w:tr w:rsidR="00051471" w:rsidRPr="006F55D5" w14:paraId="3B2910C7" w14:textId="77777777" w:rsidTr="003B3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7329E761" w14:textId="77777777" w:rsidR="00051471" w:rsidRPr="006F55D5" w:rsidRDefault="00051471" w:rsidP="00210CDF">
            <w:pPr>
              <w:rPr>
                <w:rFonts w:cs="Calibri"/>
                <w:szCs w:val="22"/>
              </w:rPr>
            </w:pPr>
            <w:r w:rsidRPr="006F55D5">
              <w:rPr>
                <w:rFonts w:cs="Calibri"/>
                <w:szCs w:val="22"/>
              </w:rPr>
              <w:t>Apologies:</w:t>
            </w:r>
          </w:p>
        </w:tc>
        <w:tc>
          <w:tcPr>
            <w:tcW w:w="4192" w:type="dxa"/>
          </w:tcPr>
          <w:p w14:paraId="0E86998C" w14:textId="56746527" w:rsidR="00051471" w:rsidRPr="00645A04" w:rsidRDefault="00051471" w:rsidP="00051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Action Items Planner:</w:t>
            </w:r>
          </w:p>
        </w:tc>
        <w:tc>
          <w:tcPr>
            <w:tcW w:w="4193" w:type="dxa"/>
          </w:tcPr>
          <w:p w14:paraId="785049B8" w14:textId="204F86C6" w:rsidR="00051471" w:rsidRPr="006F55D5" w:rsidRDefault="00051471" w:rsidP="00210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Andrew Ellen</w:t>
            </w:r>
          </w:p>
        </w:tc>
      </w:tr>
      <w:tr w:rsidR="00051471" w:rsidRPr="006F55D5" w14:paraId="29ED60AB" w14:textId="77777777" w:rsidTr="003B3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22951865" w14:textId="66EDD4B9" w:rsidR="00051471" w:rsidRDefault="00A851A4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Scott Graham</w:t>
            </w:r>
          </w:p>
          <w:p w14:paraId="1BAF1542" w14:textId="7747F75F" w:rsidR="008C1AD7" w:rsidRPr="006F55D5" w:rsidRDefault="008C1AD7" w:rsidP="006F55D5">
            <w:pPr>
              <w:pStyle w:val="ListParagraph"/>
              <w:numPr>
                <w:ilvl w:val="0"/>
                <w:numId w:val="7"/>
              </w:numPr>
              <w:rPr>
                <w:rFonts w:cs="Calibri"/>
                <w:szCs w:val="22"/>
              </w:rPr>
            </w:pPr>
            <w:r>
              <w:rPr>
                <w:rFonts w:cs="Calibri"/>
                <w:b w:val="0"/>
                <w:bCs w:val="0"/>
                <w:szCs w:val="22"/>
              </w:rPr>
              <w:t>Damir Elsik</w:t>
            </w:r>
          </w:p>
        </w:tc>
        <w:tc>
          <w:tcPr>
            <w:tcW w:w="4192" w:type="dxa"/>
          </w:tcPr>
          <w:p w14:paraId="2404F06D" w14:textId="3A502D65" w:rsidR="00051471" w:rsidRPr="00645A04" w:rsidRDefault="00051471" w:rsidP="00051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szCs w:val="22"/>
              </w:rPr>
            </w:pPr>
            <w:r w:rsidRPr="00645A04">
              <w:rPr>
                <w:rFonts w:cs="Calibri"/>
                <w:b/>
                <w:bCs/>
                <w:szCs w:val="22"/>
              </w:rPr>
              <w:t>Lecturers:</w:t>
            </w:r>
          </w:p>
        </w:tc>
        <w:tc>
          <w:tcPr>
            <w:tcW w:w="4193" w:type="dxa"/>
          </w:tcPr>
          <w:p w14:paraId="078C3C2E" w14:textId="566EA310" w:rsidR="00051471" w:rsidRPr="006F55D5" w:rsidRDefault="00051471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Douglas Barr &amp; Tom McCallum</w:t>
            </w:r>
          </w:p>
        </w:tc>
      </w:tr>
    </w:tbl>
    <w:p w14:paraId="6E90BD01" w14:textId="2E44BAE7" w:rsidR="00740830" w:rsidRPr="006F55D5" w:rsidRDefault="00740830" w:rsidP="006F55D5">
      <w:pPr>
        <w:spacing w:after="0"/>
        <w:rPr>
          <w:rFonts w:cs="Calibri"/>
          <w:szCs w:val="22"/>
        </w:rPr>
      </w:pPr>
    </w:p>
    <w:p w14:paraId="24BE0557" w14:textId="641F0D12" w:rsidR="00740830" w:rsidRDefault="00C65683" w:rsidP="00740830">
      <w:pPr>
        <w:pStyle w:val="Heading1"/>
      </w:pPr>
      <w:bookmarkStart w:id="2" w:name="_Toc55520365"/>
      <w:r>
        <w:t>Agenda Items</w:t>
      </w:r>
      <w:bookmarkEnd w:id="2"/>
    </w:p>
    <w:p w14:paraId="779DDF96" w14:textId="602E8F34" w:rsidR="006545C0" w:rsidRDefault="006545C0" w:rsidP="00C65683">
      <w:pPr>
        <w:rPr>
          <w:rFonts w:eastAsiaTheme="majorEastAsia" w:cs="Arial"/>
          <w:bCs/>
          <w:kern w:val="32"/>
          <w:sz w:val="24"/>
          <w:szCs w:val="32"/>
        </w:rPr>
      </w:pPr>
    </w:p>
    <w:p w14:paraId="2561F823" w14:textId="1D3DAB1E" w:rsidR="00563AE4" w:rsidRPr="0003467D" w:rsidRDefault="00193E42" w:rsidP="0003467D">
      <w:pPr>
        <w:pStyle w:val="ListParagraph"/>
        <w:numPr>
          <w:ilvl w:val="0"/>
          <w:numId w:val="12"/>
        </w:numPr>
      </w:pPr>
      <w:r>
        <w:t>API’s</w:t>
      </w:r>
    </w:p>
    <w:p w14:paraId="44D2570A" w14:textId="77777777" w:rsidR="00362A00" w:rsidRDefault="00362A00">
      <w:pPr>
        <w:rPr>
          <w:rFonts w:eastAsiaTheme="majorEastAsia" w:cs="Arial"/>
          <w:b/>
          <w:bCs/>
          <w:kern w:val="32"/>
          <w:sz w:val="24"/>
          <w:szCs w:val="32"/>
        </w:rPr>
      </w:pPr>
      <w:r>
        <w:br w:type="page"/>
      </w:r>
    </w:p>
    <w:p w14:paraId="754FFA93" w14:textId="706A9B3D" w:rsidR="00563AE4" w:rsidRDefault="00563AE4" w:rsidP="00563AE4">
      <w:pPr>
        <w:pStyle w:val="Heading1"/>
      </w:pPr>
      <w:bookmarkStart w:id="3" w:name="_Toc55520366"/>
      <w:r>
        <w:lastRenderedPageBreak/>
        <w:t>Minutes</w:t>
      </w:r>
      <w:bookmarkEnd w:id="3"/>
    </w:p>
    <w:p w14:paraId="144574B8" w14:textId="0D00BFA3" w:rsidR="00563AE4" w:rsidRDefault="00563AE4" w:rsidP="00563AE4">
      <w:pPr>
        <w:rPr>
          <w:rFonts w:eastAsiaTheme="majorEastAsia" w:cs="Arial"/>
          <w:bCs/>
          <w:kern w:val="32"/>
          <w:sz w:val="24"/>
          <w:szCs w:val="32"/>
        </w:rPr>
      </w:pPr>
    </w:p>
    <w:p w14:paraId="7C575860" w14:textId="72EB295E" w:rsidR="0003467D" w:rsidRDefault="00A851A4" w:rsidP="0003467D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Vittorio found an API for ‘EnergyStar’ (</w:t>
      </w:r>
      <w:hyperlink r:id="rId8" w:history="1">
        <w:r w:rsidRPr="00A851A4">
          <w:rPr>
            <w:rStyle w:val="Hyperlink"/>
            <w:rFonts w:eastAsiaTheme="majorEastAsia" w:cs="Arial"/>
            <w:bCs/>
            <w:kern w:val="32"/>
            <w:sz w:val="24"/>
            <w:szCs w:val="32"/>
          </w:rPr>
          <w:t>here</w:t>
        </w:r>
      </w:hyperlink>
      <w:r>
        <w:rPr>
          <w:rFonts w:eastAsiaTheme="majorEastAsia" w:cs="Arial"/>
          <w:bCs/>
          <w:kern w:val="32"/>
          <w:sz w:val="24"/>
          <w:szCs w:val="32"/>
        </w:rPr>
        <w:t>) which contains energy information on over 2 million appliances as they are an energy certificate issuer.</w:t>
      </w:r>
    </w:p>
    <w:p w14:paraId="429EE2A0" w14:textId="3EE3F82A" w:rsidR="00A851A4" w:rsidRDefault="00A851A4" w:rsidP="00A851A4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We explored the API’s information</w:t>
      </w:r>
    </w:p>
    <w:p w14:paraId="4AB43EE5" w14:textId="112D6A17" w:rsidR="00A851A4" w:rsidRDefault="00A851A4" w:rsidP="00A851A4">
      <w:pPr>
        <w:pStyle w:val="ListParagraph"/>
        <w:numPr>
          <w:ilvl w:val="1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We tried to get to grips with the API’s datasets</w:t>
      </w:r>
    </w:p>
    <w:p w14:paraId="76A36FB6" w14:textId="0930762A" w:rsidR="00A851A4" w:rsidRDefault="00A851A4" w:rsidP="00A851A4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The EnergyStar API has been deemed ‘possibly not useful’</w:t>
      </w:r>
    </w:p>
    <w:p w14:paraId="2F08A7E6" w14:textId="734AB1B7" w:rsidR="00A851A4" w:rsidRPr="00AA3CB9" w:rsidRDefault="00A851A4" w:rsidP="00AA3CB9">
      <w:pPr>
        <w:pStyle w:val="ListParagraph"/>
        <w:numPr>
          <w:ilvl w:val="0"/>
          <w:numId w:val="7"/>
        </w:numPr>
        <w:rPr>
          <w:rFonts w:eastAsiaTheme="majorEastAsia" w:cs="Arial"/>
          <w:bCs/>
          <w:kern w:val="32"/>
          <w:sz w:val="24"/>
          <w:szCs w:val="32"/>
        </w:rPr>
      </w:pPr>
      <w:r>
        <w:rPr>
          <w:rFonts w:eastAsiaTheme="majorEastAsia" w:cs="Arial"/>
          <w:bCs/>
          <w:kern w:val="32"/>
          <w:sz w:val="24"/>
          <w:szCs w:val="32"/>
        </w:rPr>
        <w:t>We may build our own dataset for a few Amazon products to display the app’s functionality during the prototype presentation</w:t>
      </w:r>
    </w:p>
    <w:p w14:paraId="4DAA4F18" w14:textId="0C675684" w:rsidR="00362A00" w:rsidRPr="00A851A4" w:rsidRDefault="00362A00" w:rsidP="00A851A4">
      <w:pPr>
        <w:rPr>
          <w:rFonts w:eastAsiaTheme="majorEastAsia" w:cs="Arial"/>
          <w:bCs/>
          <w:kern w:val="32"/>
          <w:sz w:val="24"/>
          <w:szCs w:val="32"/>
        </w:rPr>
      </w:pPr>
      <w:r>
        <w:br w:type="page"/>
      </w:r>
    </w:p>
    <w:p w14:paraId="3CFC0D42" w14:textId="5461F96B" w:rsidR="006F55D5" w:rsidRDefault="006F55D5" w:rsidP="006F55D5">
      <w:pPr>
        <w:pStyle w:val="Heading1"/>
      </w:pPr>
      <w:bookmarkStart w:id="4" w:name="_Toc55520367"/>
      <w:r>
        <w:lastRenderedPageBreak/>
        <w:t>Action Items</w:t>
      </w:r>
      <w:bookmarkEnd w:id="4"/>
    </w:p>
    <w:p w14:paraId="67830E58" w14:textId="40DA64B9" w:rsid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F55D5" w14:paraId="41A3B2F0" w14:textId="77777777" w:rsidTr="006F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0BDDC" w14:textId="713D4674" w:rsidR="006F55D5" w:rsidRPr="006F55D5" w:rsidRDefault="006F55D5" w:rsidP="006F55D5">
            <w:pPr>
              <w:jc w:val="center"/>
            </w:pPr>
            <w:r>
              <w:t>Action Item</w:t>
            </w:r>
          </w:p>
        </w:tc>
        <w:tc>
          <w:tcPr>
            <w:tcW w:w="2697" w:type="dxa"/>
          </w:tcPr>
          <w:p w14:paraId="1F907E49" w14:textId="4843EF39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Assigned to</w:t>
            </w:r>
          </w:p>
        </w:tc>
        <w:tc>
          <w:tcPr>
            <w:tcW w:w="2698" w:type="dxa"/>
          </w:tcPr>
          <w:p w14:paraId="05497670" w14:textId="3A4E9C17" w:rsidR="006F55D5" w:rsidRP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Deadline?</w:t>
            </w:r>
          </w:p>
        </w:tc>
        <w:tc>
          <w:tcPr>
            <w:tcW w:w="2698" w:type="dxa"/>
          </w:tcPr>
          <w:p w14:paraId="6E5157D7" w14:textId="68602F84" w:rsidR="006F55D5" w:rsidRDefault="006F55D5" w:rsidP="006F55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 w:val="0"/>
                <w:kern w:val="32"/>
                <w:sz w:val="24"/>
                <w:szCs w:val="32"/>
              </w:rPr>
              <w:t>Status</w:t>
            </w:r>
          </w:p>
        </w:tc>
      </w:tr>
      <w:tr w:rsidR="006F55D5" w14:paraId="79F968CC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0148751" w14:textId="516936E9" w:rsidR="006F55D5" w:rsidRPr="00CE122C" w:rsidRDefault="00D51220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List submission requisites in a document to use as a guide</w:t>
            </w:r>
          </w:p>
        </w:tc>
        <w:tc>
          <w:tcPr>
            <w:tcW w:w="2697" w:type="dxa"/>
          </w:tcPr>
          <w:p w14:paraId="6E97F801" w14:textId="4D3B55C7" w:rsidR="006F55D5" w:rsidRPr="00CE122C" w:rsidRDefault="00D51220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Alex Duthie</w:t>
            </w:r>
          </w:p>
        </w:tc>
        <w:tc>
          <w:tcPr>
            <w:tcW w:w="2698" w:type="dxa"/>
          </w:tcPr>
          <w:p w14:paraId="57122670" w14:textId="59EDB4FC" w:rsidR="006F55D5" w:rsidRPr="00CE122C" w:rsidRDefault="00D51220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6E597C10" w14:textId="1B286CC0" w:rsidR="006F55D5" w:rsidRPr="00CE122C" w:rsidRDefault="00D51220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Assigned</w:t>
            </w:r>
          </w:p>
        </w:tc>
      </w:tr>
      <w:tr w:rsidR="006F55D5" w14:paraId="2430E72F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364508" w14:textId="735A0229" w:rsidR="006F55D5" w:rsidRPr="00CE122C" w:rsidRDefault="00CE122C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Create a presentation template</w:t>
            </w:r>
          </w:p>
        </w:tc>
        <w:tc>
          <w:tcPr>
            <w:tcW w:w="2697" w:type="dxa"/>
          </w:tcPr>
          <w:p w14:paraId="6D032589" w14:textId="0CBD180A" w:rsidR="006F55D5" w:rsidRPr="00CE122C" w:rsidRDefault="00CE122C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Vittorio Rivabella</w:t>
            </w:r>
          </w:p>
        </w:tc>
        <w:tc>
          <w:tcPr>
            <w:tcW w:w="2698" w:type="dxa"/>
          </w:tcPr>
          <w:p w14:paraId="2CC3ECAF" w14:textId="6CAD75E3" w:rsidR="006F55D5" w:rsidRPr="00CE122C" w:rsidRDefault="00CE122C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12/11/2020</w:t>
            </w:r>
          </w:p>
        </w:tc>
        <w:tc>
          <w:tcPr>
            <w:tcW w:w="2698" w:type="dxa"/>
          </w:tcPr>
          <w:p w14:paraId="735BCF69" w14:textId="737A691E" w:rsidR="006F55D5" w:rsidRPr="00CE122C" w:rsidRDefault="00CE122C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 w:rsidRPr="00CE122C">
              <w:rPr>
                <w:rFonts w:eastAsiaTheme="majorEastAsia" w:cs="Arial"/>
                <w:bCs/>
                <w:kern w:val="32"/>
                <w:sz w:val="24"/>
                <w:szCs w:val="32"/>
              </w:rPr>
              <w:t>Assigned</w:t>
            </w:r>
          </w:p>
        </w:tc>
      </w:tr>
      <w:tr w:rsidR="006F55D5" w14:paraId="531690A2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21A941" w14:textId="4C6C6E19" w:rsidR="006F55D5" w:rsidRPr="00CE122C" w:rsidRDefault="00CE122C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Write up minutes for today’s meeting</w:t>
            </w:r>
          </w:p>
        </w:tc>
        <w:tc>
          <w:tcPr>
            <w:tcW w:w="2697" w:type="dxa"/>
          </w:tcPr>
          <w:p w14:paraId="3D66D86A" w14:textId="51530020" w:rsidR="006F55D5" w:rsidRPr="00CE122C" w:rsidRDefault="00CE122C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Alex Duthie</w:t>
            </w:r>
          </w:p>
        </w:tc>
        <w:tc>
          <w:tcPr>
            <w:tcW w:w="2698" w:type="dxa"/>
          </w:tcPr>
          <w:p w14:paraId="2D891E06" w14:textId="69A73DE4" w:rsidR="006F55D5" w:rsidRPr="00CE122C" w:rsidRDefault="00CE122C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10/11/2020</w:t>
            </w:r>
          </w:p>
        </w:tc>
        <w:tc>
          <w:tcPr>
            <w:tcW w:w="2698" w:type="dxa"/>
          </w:tcPr>
          <w:p w14:paraId="0051898D" w14:textId="2B9CCB92" w:rsidR="006F55D5" w:rsidRPr="00CE122C" w:rsidRDefault="00CE122C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In progress</w:t>
            </w:r>
          </w:p>
        </w:tc>
      </w:tr>
      <w:tr w:rsidR="00CE122C" w14:paraId="6F07E93E" w14:textId="77777777" w:rsidTr="006F5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841FD2" w14:textId="644523AC" w:rsidR="00CE122C" w:rsidRDefault="00485750" w:rsidP="006F55D5">
            <w:pPr>
              <w:rPr>
                <w:rFonts w:eastAsiaTheme="majorEastAsia" w:cs="Arial"/>
                <w:b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kern w:val="32"/>
                <w:sz w:val="24"/>
                <w:szCs w:val="32"/>
              </w:rPr>
              <w:t>Align team during 11/11/2020 meeting</w:t>
            </w:r>
          </w:p>
        </w:tc>
        <w:tc>
          <w:tcPr>
            <w:tcW w:w="2697" w:type="dxa"/>
          </w:tcPr>
          <w:p w14:paraId="1FC57609" w14:textId="26C0BF65" w:rsidR="00CE122C" w:rsidRDefault="0048575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Team</w:t>
            </w:r>
          </w:p>
        </w:tc>
        <w:tc>
          <w:tcPr>
            <w:tcW w:w="2698" w:type="dxa"/>
          </w:tcPr>
          <w:p w14:paraId="754DFA54" w14:textId="2BAE5DB8" w:rsidR="00CE122C" w:rsidRDefault="0048575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11/11/2020</w:t>
            </w:r>
          </w:p>
        </w:tc>
        <w:tc>
          <w:tcPr>
            <w:tcW w:w="2698" w:type="dxa"/>
          </w:tcPr>
          <w:p w14:paraId="4B895829" w14:textId="2BADE5B7" w:rsidR="00CE122C" w:rsidRDefault="00485750" w:rsidP="006F5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Cs/>
                <w:kern w:val="32"/>
                <w:sz w:val="24"/>
                <w:szCs w:val="32"/>
              </w:rPr>
              <w:t>Pending</w:t>
            </w:r>
          </w:p>
        </w:tc>
      </w:tr>
      <w:tr w:rsidR="00FF70D8" w14:paraId="3D5AF4B4" w14:textId="77777777" w:rsidTr="006F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9C58D56" w14:textId="1A10D9E5" w:rsidR="00FF70D8" w:rsidRPr="00FF70D8" w:rsidRDefault="00FF70D8" w:rsidP="006F55D5">
            <w:pP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</w:pPr>
            <w:r>
              <w:rPr>
                <w:rFonts w:eastAsiaTheme="majorEastAsia" w:cs="Arial"/>
                <w:b w:val="0"/>
                <w:bCs w:val="0"/>
                <w:kern w:val="32"/>
                <w:sz w:val="24"/>
                <w:szCs w:val="32"/>
              </w:rPr>
              <w:t>Create development tasks during 11/11/2020 meeting</w:t>
            </w:r>
          </w:p>
        </w:tc>
        <w:tc>
          <w:tcPr>
            <w:tcW w:w="2697" w:type="dxa"/>
          </w:tcPr>
          <w:p w14:paraId="6ACBF135" w14:textId="77777777" w:rsidR="00FF70D8" w:rsidRDefault="00FF70D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2CF17DB5" w14:textId="77777777" w:rsidR="00FF70D8" w:rsidRDefault="00FF70D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  <w:tc>
          <w:tcPr>
            <w:tcW w:w="2698" w:type="dxa"/>
          </w:tcPr>
          <w:p w14:paraId="4770618B" w14:textId="77777777" w:rsidR="00FF70D8" w:rsidRDefault="00FF70D8" w:rsidP="006F5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bCs/>
                <w:kern w:val="32"/>
                <w:sz w:val="24"/>
                <w:szCs w:val="32"/>
              </w:rPr>
            </w:pPr>
          </w:p>
        </w:tc>
      </w:tr>
    </w:tbl>
    <w:p w14:paraId="1556F68F" w14:textId="77777777" w:rsidR="006F55D5" w:rsidRPr="006F55D5" w:rsidRDefault="006F55D5" w:rsidP="006F55D5">
      <w:pPr>
        <w:rPr>
          <w:rFonts w:eastAsiaTheme="majorEastAsia" w:cs="Arial"/>
          <w:bCs/>
          <w:kern w:val="32"/>
          <w:sz w:val="24"/>
          <w:szCs w:val="32"/>
        </w:rPr>
      </w:pPr>
    </w:p>
    <w:sectPr w:rsidR="006F55D5" w:rsidRPr="006F55D5" w:rsidSect="006545C0">
      <w:footerReference w:type="default" r:id="rId9"/>
      <w:headerReference w:type="first" r:id="rId10"/>
      <w:type w:val="continuous"/>
      <w:pgSz w:w="12240" w:h="15840" w:code="1"/>
      <w:pgMar w:top="720" w:right="720" w:bottom="720" w:left="720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FF0ED" w14:textId="77777777" w:rsidR="00DB70F1" w:rsidRDefault="00DB70F1">
      <w:pPr>
        <w:spacing w:before="0" w:after="0"/>
      </w:pPr>
      <w:r>
        <w:separator/>
      </w:r>
    </w:p>
  </w:endnote>
  <w:endnote w:type="continuationSeparator" w:id="0">
    <w:p w14:paraId="5EAD1FC0" w14:textId="77777777" w:rsidR="00DB70F1" w:rsidRDefault="00DB70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097AA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A65D0" w14:textId="77777777" w:rsidR="00DB70F1" w:rsidRDefault="00DB70F1">
      <w:pPr>
        <w:spacing w:before="0" w:after="0"/>
      </w:pPr>
      <w:r>
        <w:separator/>
      </w:r>
    </w:p>
  </w:footnote>
  <w:footnote w:type="continuationSeparator" w:id="0">
    <w:p w14:paraId="5C23BF6B" w14:textId="77777777" w:rsidR="00DB70F1" w:rsidRDefault="00DB70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F1E1D" w14:textId="07694747" w:rsidR="000F221E" w:rsidRPr="000F221E" w:rsidRDefault="000F221E">
    <w:pPr>
      <w:pStyle w:val="Header"/>
    </w:pPr>
    <w:r w:rsidRPr="000F221E">
      <w:t>Call for Code 2020</w:t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</w:r>
    <w:r w:rsidRPr="000F221E">
      <w:tab/>
      <w:t>Sprint: 4</w:t>
    </w:r>
  </w:p>
  <w:p w14:paraId="6CE02736" w14:textId="733B63BB" w:rsidR="000F221E" w:rsidRPr="000F221E" w:rsidRDefault="000F221E">
    <w:pPr>
      <w:pStyle w:val="Header"/>
    </w:pPr>
    <w:r w:rsidRPr="000F221E">
      <w:t>IBM/ UHI | Soft Dev BSc (1</w:t>
    </w:r>
    <w:r w:rsidRPr="000F221E">
      <w:rPr>
        <w:vertAlign w:val="superscript"/>
      </w:rPr>
      <w:t>st</w:t>
    </w:r>
    <w:r w:rsidRPr="000F221E">
      <w:t xml:space="preserve"> Year)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Team: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6457D9B"/>
    <w:multiLevelType w:val="hybridMultilevel"/>
    <w:tmpl w:val="05725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CC6"/>
    <w:multiLevelType w:val="hybridMultilevel"/>
    <w:tmpl w:val="20F4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247A"/>
    <w:multiLevelType w:val="hybridMultilevel"/>
    <w:tmpl w:val="8188A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457D"/>
    <w:multiLevelType w:val="hybridMultilevel"/>
    <w:tmpl w:val="3F86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04D"/>
    <w:multiLevelType w:val="hybridMultilevel"/>
    <w:tmpl w:val="A8AAF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E25B52"/>
    <w:multiLevelType w:val="hybridMultilevel"/>
    <w:tmpl w:val="4516A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1E"/>
    <w:rsid w:val="0003467D"/>
    <w:rsid w:val="00051471"/>
    <w:rsid w:val="00071E68"/>
    <w:rsid w:val="000D276E"/>
    <w:rsid w:val="000F221E"/>
    <w:rsid w:val="00193E42"/>
    <w:rsid w:val="001E0877"/>
    <w:rsid w:val="001E48D9"/>
    <w:rsid w:val="002B2D13"/>
    <w:rsid w:val="002F298C"/>
    <w:rsid w:val="0034721D"/>
    <w:rsid w:val="00362A00"/>
    <w:rsid w:val="003B36CE"/>
    <w:rsid w:val="003D5BF7"/>
    <w:rsid w:val="003F257D"/>
    <w:rsid w:val="00485750"/>
    <w:rsid w:val="00530C72"/>
    <w:rsid w:val="00563AE4"/>
    <w:rsid w:val="00586AFA"/>
    <w:rsid w:val="00590D67"/>
    <w:rsid w:val="005A7328"/>
    <w:rsid w:val="005C298B"/>
    <w:rsid w:val="00604B53"/>
    <w:rsid w:val="006344A8"/>
    <w:rsid w:val="00645A04"/>
    <w:rsid w:val="006545C0"/>
    <w:rsid w:val="006F55D5"/>
    <w:rsid w:val="006F586A"/>
    <w:rsid w:val="00720DF8"/>
    <w:rsid w:val="00734EEC"/>
    <w:rsid w:val="00740830"/>
    <w:rsid w:val="007F04FA"/>
    <w:rsid w:val="008C1AD7"/>
    <w:rsid w:val="0097385E"/>
    <w:rsid w:val="00A851A4"/>
    <w:rsid w:val="00AA3CB9"/>
    <w:rsid w:val="00B424C9"/>
    <w:rsid w:val="00BB3C7B"/>
    <w:rsid w:val="00C65683"/>
    <w:rsid w:val="00CE122C"/>
    <w:rsid w:val="00CF3D06"/>
    <w:rsid w:val="00D51220"/>
    <w:rsid w:val="00D60069"/>
    <w:rsid w:val="00D62E01"/>
    <w:rsid w:val="00D661EE"/>
    <w:rsid w:val="00D969D7"/>
    <w:rsid w:val="00DB70F1"/>
    <w:rsid w:val="00E048B4"/>
    <w:rsid w:val="00E15931"/>
    <w:rsid w:val="00F434DD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86D4A"/>
  <w15:docId w15:val="{94468F7B-7E58-47F4-8BFB-47E26DE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E4"/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rsid w:val="006F55D5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eastAsiaTheme="majorEastAsia" w:cs="Arial"/>
      <w:b/>
      <w:bCs/>
      <w:kern w:val="32"/>
      <w:sz w:val="24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563AE4"/>
    <w:pPr>
      <w:spacing w:before="0" w:after="160"/>
      <w:contextualSpacing/>
    </w:pPr>
    <w:rPr>
      <w:rFonts w:eastAsiaTheme="majorEastAsia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AE4"/>
    <w:rPr>
      <w:rFonts w:ascii="Calibri" w:eastAsiaTheme="majorEastAsia" w:hAnsi="Calibri" w:cstheme="majorBidi"/>
      <w:b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C29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C29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71E6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530C7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45C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F55D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6F55D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969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9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star.gov/productfinder/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exd\Desktop\tf1639256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D90E-E1D7-4DE4-99D5-FD2AD346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53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Duthie</dc:creator>
  <cp:keywords/>
  <dc:description/>
  <cp:lastModifiedBy>Alex Duffy</cp:lastModifiedBy>
  <cp:revision>27</cp:revision>
  <dcterms:created xsi:type="dcterms:W3CDTF">2020-11-05T20:26:00Z</dcterms:created>
  <dcterms:modified xsi:type="dcterms:W3CDTF">2020-11-12T02:57:00Z</dcterms:modified>
  <cp:version/>
</cp:coreProperties>
</file>