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F2AE7" w14:textId="17FE6880" w:rsidR="00563AE4" w:rsidRPr="00FC564C" w:rsidRDefault="00563AE4" w:rsidP="00563AE4">
      <w:pPr>
        <w:pStyle w:val="Title"/>
        <w:jc w:val="center"/>
      </w:pPr>
      <w:r w:rsidRPr="00FC564C">
        <w:t>Team Meeting</w:t>
      </w:r>
    </w:p>
    <w:bookmarkStart w:id="0" w:name="_Toc55856735" w:displacedByCustomXml="next"/>
    <w:sdt>
      <w:sdtPr>
        <w:rPr>
          <w:rFonts w:eastAsiaTheme="minorEastAsia" w:cs="Times New Roman"/>
          <w:b w:val="0"/>
          <w:bCs w:val="0"/>
          <w:kern w:val="0"/>
          <w:sz w:val="22"/>
          <w:szCs w:val="19"/>
        </w:rPr>
        <w:id w:val="710842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BA37A0" w14:textId="77777777" w:rsidR="00D969D7" w:rsidRPr="00FC564C" w:rsidRDefault="00D969D7" w:rsidP="00D969D7">
          <w:pPr>
            <w:pStyle w:val="Heading1"/>
          </w:pPr>
          <w:r w:rsidRPr="00FC564C">
            <w:t>Contents</w:t>
          </w:r>
          <w:bookmarkEnd w:id="0"/>
        </w:p>
        <w:p w14:paraId="563BCA29" w14:textId="6B8BEC5A" w:rsidR="002D262B" w:rsidRDefault="00D969D7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r w:rsidRPr="00FC564C">
            <w:fldChar w:fldCharType="begin"/>
          </w:r>
          <w:r w:rsidRPr="00FC564C">
            <w:instrText xml:space="preserve"> TOC \o "1-3" \h \z \u </w:instrText>
          </w:r>
          <w:r w:rsidRPr="00FC564C">
            <w:fldChar w:fldCharType="separate"/>
          </w:r>
          <w:hyperlink w:anchor="_Toc55856735" w:history="1">
            <w:r w:rsidR="002D262B" w:rsidRPr="00160617">
              <w:rPr>
                <w:rStyle w:val="Hyperlink"/>
                <w:noProof/>
              </w:rPr>
              <w:t>Contents</w:t>
            </w:r>
            <w:r w:rsidR="002D262B">
              <w:rPr>
                <w:noProof/>
                <w:webHidden/>
              </w:rPr>
              <w:tab/>
            </w:r>
            <w:r w:rsidR="002D262B">
              <w:rPr>
                <w:noProof/>
                <w:webHidden/>
              </w:rPr>
              <w:fldChar w:fldCharType="begin"/>
            </w:r>
            <w:r w:rsidR="002D262B">
              <w:rPr>
                <w:noProof/>
                <w:webHidden/>
              </w:rPr>
              <w:instrText xml:space="preserve"> PAGEREF _Toc55856735 \h </w:instrText>
            </w:r>
            <w:r w:rsidR="002D262B">
              <w:rPr>
                <w:noProof/>
                <w:webHidden/>
              </w:rPr>
            </w:r>
            <w:r w:rsidR="002D262B">
              <w:rPr>
                <w:noProof/>
                <w:webHidden/>
              </w:rPr>
              <w:fldChar w:fldCharType="separate"/>
            </w:r>
            <w:r w:rsidR="002D262B">
              <w:rPr>
                <w:noProof/>
                <w:webHidden/>
              </w:rPr>
              <w:t>1</w:t>
            </w:r>
            <w:r w:rsidR="002D262B">
              <w:rPr>
                <w:noProof/>
                <w:webHidden/>
              </w:rPr>
              <w:fldChar w:fldCharType="end"/>
            </w:r>
          </w:hyperlink>
        </w:p>
        <w:p w14:paraId="4EC77663" w14:textId="0F358F1E" w:rsidR="002D262B" w:rsidRDefault="002D262B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856736" w:history="1">
            <w:r w:rsidRPr="00160617">
              <w:rPr>
                <w:rStyle w:val="Hyperlink"/>
                <w:noProof/>
              </w:rPr>
              <w:t>Meeting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59898" w14:textId="126761DF" w:rsidR="002D262B" w:rsidRDefault="002D262B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856737" w:history="1">
            <w:r w:rsidRPr="00160617">
              <w:rPr>
                <w:rStyle w:val="Hyperlink"/>
                <w:noProof/>
              </w:rPr>
              <w:t>Agenda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BD6E3" w14:textId="3B6DD69A" w:rsidR="002D262B" w:rsidRDefault="002D262B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856738" w:history="1">
            <w:r w:rsidRPr="00160617">
              <w:rPr>
                <w:rStyle w:val="Hyperlink"/>
                <w:noProof/>
              </w:rPr>
              <w:t>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F89DF" w14:textId="05742C63" w:rsidR="002D262B" w:rsidRDefault="002D262B">
          <w:pPr>
            <w:pStyle w:val="TOC2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856739" w:history="1">
            <w:r w:rsidRPr="00160617">
              <w:rPr>
                <w:rStyle w:val="Hyperlink"/>
                <w:noProof/>
              </w:rPr>
              <w:t>Scott’s Brainstorm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90DD3" w14:textId="5709369F" w:rsidR="002D262B" w:rsidRDefault="002D262B">
          <w:pPr>
            <w:pStyle w:val="TOC2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856740" w:history="1">
            <w:r w:rsidRPr="00160617">
              <w:rPr>
                <w:rStyle w:val="Hyperlink"/>
                <w:noProof/>
              </w:rPr>
              <w:t>Vittorio’s Brainstorm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41B03" w14:textId="444593BC" w:rsidR="002D262B" w:rsidRDefault="002D262B">
          <w:pPr>
            <w:pStyle w:val="TOC2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856741" w:history="1">
            <w:r w:rsidRPr="00160617">
              <w:rPr>
                <w:rStyle w:val="Hyperlink"/>
                <w:noProof/>
              </w:rPr>
              <w:t>Alex’s Brainstorm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273E" w14:textId="43ABB21E" w:rsidR="002D262B" w:rsidRDefault="002D262B">
          <w:pPr>
            <w:pStyle w:val="TOC2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856742" w:history="1">
            <w:r w:rsidRPr="00160617">
              <w:rPr>
                <w:rStyle w:val="Hyperlink"/>
                <w:noProof/>
              </w:rPr>
              <w:t>Andrew’s Brainstorm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757C2" w14:textId="7BE96524" w:rsidR="002D262B" w:rsidRDefault="002D262B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856743" w:history="1">
            <w:r w:rsidRPr="00160617">
              <w:rPr>
                <w:rStyle w:val="Hyperlink"/>
                <w:noProof/>
              </w:rPr>
              <w:t>Project Features and MVPs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E65FA" w14:textId="3A8557F5" w:rsidR="002D262B" w:rsidRDefault="002D262B">
          <w:pPr>
            <w:pStyle w:val="TOC2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856744" w:history="1">
            <w:r w:rsidRPr="00160617">
              <w:rPr>
                <w:rStyle w:val="Hyperlink"/>
                <w:noProof/>
              </w:rPr>
              <w:t>Cluster: Comparisons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D9A5" w14:textId="6EBC42DA" w:rsidR="002D262B" w:rsidRDefault="002D262B">
          <w:pPr>
            <w:pStyle w:val="TOC2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856745" w:history="1">
            <w:r w:rsidRPr="00160617">
              <w:rPr>
                <w:rStyle w:val="Hyperlink"/>
                <w:noProof/>
              </w:rPr>
              <w:t>Cluster: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C8721" w14:textId="4ED8D492" w:rsidR="002D262B" w:rsidRDefault="002D262B">
          <w:pPr>
            <w:pStyle w:val="TOC2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856746" w:history="1">
            <w:r w:rsidRPr="00160617">
              <w:rPr>
                <w:rStyle w:val="Hyperlink"/>
                <w:noProof/>
              </w:rPr>
              <w:t>Cluster: Gamification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8BDF3" w14:textId="13DD0676" w:rsidR="002D262B" w:rsidRDefault="002D262B">
          <w:pPr>
            <w:pStyle w:val="TOC2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856747" w:history="1">
            <w:r w:rsidRPr="00160617">
              <w:rPr>
                <w:rStyle w:val="Hyperlink"/>
                <w:noProof/>
              </w:rPr>
              <w:t>Cluster: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FFA1" w14:textId="2D546B22" w:rsidR="002D262B" w:rsidRDefault="002D262B">
          <w:pPr>
            <w:pStyle w:val="TOC2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856748" w:history="1">
            <w:r w:rsidRPr="00160617">
              <w:rPr>
                <w:rStyle w:val="Hyperlink"/>
                <w:noProof/>
              </w:rPr>
              <w:t>Cluster: Stats and Monetization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A69A1" w14:textId="60BDCFE6" w:rsidR="002D262B" w:rsidRDefault="002D262B">
          <w:pPr>
            <w:pStyle w:val="TOC2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856749" w:history="1">
            <w:r w:rsidRPr="00160617">
              <w:rPr>
                <w:rStyle w:val="Hyperlink"/>
                <w:noProof/>
              </w:rPr>
              <w:t>Cluster: Law,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30A6C" w14:textId="73C3120F" w:rsidR="002D262B" w:rsidRDefault="002D262B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856750" w:history="1">
            <w:r w:rsidRPr="00160617">
              <w:rPr>
                <w:rStyle w:val="Hyperlink"/>
                <w:noProof/>
              </w:rPr>
              <w:t>Action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31CF1" w14:textId="5063AF45" w:rsidR="00D969D7" w:rsidRPr="00FC564C" w:rsidRDefault="00D969D7" w:rsidP="00D969D7">
          <w:r w:rsidRPr="00FC564C">
            <w:rPr>
              <w:b/>
              <w:bCs/>
              <w:noProof/>
            </w:rPr>
            <w:fldChar w:fldCharType="end"/>
          </w:r>
        </w:p>
      </w:sdtContent>
    </w:sdt>
    <w:p w14:paraId="7244CD08" w14:textId="77777777" w:rsidR="00922B14" w:rsidRPr="00FC564C" w:rsidRDefault="00922B14">
      <w:pPr>
        <w:rPr>
          <w:rFonts w:eastAsiaTheme="majorEastAsia" w:cs="Arial"/>
          <w:b/>
          <w:bCs/>
          <w:kern w:val="32"/>
          <w:sz w:val="24"/>
          <w:szCs w:val="32"/>
        </w:rPr>
      </w:pPr>
      <w:r w:rsidRPr="00FC564C">
        <w:br w:type="page"/>
      </w:r>
    </w:p>
    <w:p w14:paraId="58BFE3A2" w14:textId="7F51700E" w:rsidR="006F55D5" w:rsidRPr="00FC564C" w:rsidRDefault="00563AE4" w:rsidP="006F55D5">
      <w:pPr>
        <w:pStyle w:val="Heading1"/>
      </w:pPr>
      <w:bookmarkStart w:id="1" w:name="_Toc55856736"/>
      <w:r w:rsidRPr="00FC564C">
        <w:lastRenderedPageBreak/>
        <w:t>Meeting Details</w:t>
      </w:r>
      <w:bookmarkEnd w:id="1"/>
    </w:p>
    <w:p w14:paraId="62F3EA39" w14:textId="77777777" w:rsidR="006F55D5" w:rsidRPr="00FC564C" w:rsidRDefault="006F55D5" w:rsidP="006F55D5">
      <w:pPr>
        <w:rPr>
          <w:rFonts w:cs="Arial"/>
          <w:b/>
          <w:bCs/>
          <w:sz w:val="24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00"/>
        <w:gridCol w:w="1226"/>
        <w:gridCol w:w="4182"/>
        <w:gridCol w:w="4182"/>
      </w:tblGrid>
      <w:tr w:rsidR="006F55D5" w:rsidRPr="00FC564C" w14:paraId="5BC8F364" w14:textId="77777777" w:rsidTr="003B3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4D7AF01D" w14:textId="77777777" w:rsidR="006F55D5" w:rsidRPr="00FC564C" w:rsidRDefault="006F55D5" w:rsidP="00210CDF">
            <w:pPr>
              <w:rPr>
                <w:rFonts w:cs="Calibri"/>
                <w:szCs w:val="22"/>
              </w:rPr>
            </w:pPr>
            <w:r w:rsidRPr="00FC564C">
              <w:rPr>
                <w:rFonts w:cs="Calibri"/>
                <w:szCs w:val="22"/>
              </w:rPr>
              <w:t>Date:</w:t>
            </w:r>
          </w:p>
        </w:tc>
        <w:tc>
          <w:tcPr>
            <w:tcW w:w="1203" w:type="dxa"/>
          </w:tcPr>
          <w:p w14:paraId="4057952F" w14:textId="272B054D" w:rsidR="006F55D5" w:rsidRPr="00FC564C" w:rsidRDefault="00F06356" w:rsidP="00210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 w:rsidRPr="00FC564C">
              <w:rPr>
                <w:rFonts w:cs="Calibri"/>
                <w:szCs w:val="22"/>
              </w:rPr>
              <w:t>09.11.2020</w:t>
            </w:r>
          </w:p>
        </w:tc>
        <w:tc>
          <w:tcPr>
            <w:tcW w:w="4192" w:type="dxa"/>
          </w:tcPr>
          <w:p w14:paraId="5567CCC3" w14:textId="62613FB9" w:rsidR="006F55D5" w:rsidRPr="00FC564C" w:rsidRDefault="00051471" w:rsidP="006F55D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 w:rsidRPr="00FC564C">
              <w:rPr>
                <w:rFonts w:cs="Calibri"/>
                <w:szCs w:val="22"/>
              </w:rPr>
              <w:t>Scrum Master:</w:t>
            </w:r>
          </w:p>
        </w:tc>
        <w:tc>
          <w:tcPr>
            <w:tcW w:w="4193" w:type="dxa"/>
          </w:tcPr>
          <w:p w14:paraId="7980C315" w14:textId="19400891" w:rsidR="006F55D5" w:rsidRPr="00FC564C" w:rsidRDefault="00051471" w:rsidP="00210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2"/>
              </w:rPr>
            </w:pPr>
            <w:r w:rsidRPr="00FC564C">
              <w:rPr>
                <w:rFonts w:cs="Calibri"/>
                <w:b w:val="0"/>
                <w:bCs w:val="0"/>
                <w:szCs w:val="22"/>
              </w:rPr>
              <w:t>Scott Graham</w:t>
            </w:r>
          </w:p>
        </w:tc>
      </w:tr>
      <w:tr w:rsidR="006F55D5" w:rsidRPr="00FC564C" w14:paraId="4E9212C2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583DD07A" w14:textId="77777777" w:rsidR="006F55D5" w:rsidRPr="00FC564C" w:rsidRDefault="006F55D5" w:rsidP="00210CDF">
            <w:pPr>
              <w:rPr>
                <w:rFonts w:cs="Calibri"/>
                <w:szCs w:val="22"/>
              </w:rPr>
            </w:pPr>
            <w:r w:rsidRPr="00FC564C">
              <w:rPr>
                <w:rFonts w:cs="Calibri"/>
                <w:szCs w:val="22"/>
              </w:rPr>
              <w:t>Time:</w:t>
            </w:r>
          </w:p>
        </w:tc>
        <w:tc>
          <w:tcPr>
            <w:tcW w:w="1203" w:type="dxa"/>
          </w:tcPr>
          <w:p w14:paraId="133231C2" w14:textId="5B5A52E0" w:rsidR="006F55D5" w:rsidRPr="00FC564C" w:rsidRDefault="00F06356" w:rsidP="00210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 w:rsidRPr="00FC564C">
              <w:rPr>
                <w:rFonts w:cs="Calibri"/>
                <w:szCs w:val="22"/>
              </w:rPr>
              <w:t>14:30</w:t>
            </w:r>
          </w:p>
        </w:tc>
        <w:tc>
          <w:tcPr>
            <w:tcW w:w="4192" w:type="dxa"/>
          </w:tcPr>
          <w:p w14:paraId="1222DC9C" w14:textId="33A8B7AB" w:rsidR="006F55D5" w:rsidRPr="00FC564C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FC564C">
              <w:rPr>
                <w:rFonts w:cs="Calibri"/>
                <w:b/>
                <w:bCs/>
                <w:szCs w:val="22"/>
              </w:rPr>
              <w:t>Note Taker:</w:t>
            </w:r>
          </w:p>
        </w:tc>
        <w:tc>
          <w:tcPr>
            <w:tcW w:w="4193" w:type="dxa"/>
          </w:tcPr>
          <w:p w14:paraId="472E196C" w14:textId="7CCC2954" w:rsidR="006F55D5" w:rsidRPr="00FC564C" w:rsidRDefault="00051471" w:rsidP="00210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 w:rsidRPr="00FC564C">
              <w:rPr>
                <w:rFonts w:cs="Calibri"/>
                <w:szCs w:val="22"/>
              </w:rPr>
              <w:t>Alex Duthie</w:t>
            </w:r>
          </w:p>
        </w:tc>
      </w:tr>
      <w:tr w:rsidR="006F55D5" w:rsidRPr="00FC564C" w14:paraId="2A66BB4E" w14:textId="77777777" w:rsidTr="003B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50CDFBC3" w14:textId="77777777" w:rsidR="006F55D5" w:rsidRPr="00FC564C" w:rsidRDefault="006F55D5" w:rsidP="00210CDF">
            <w:pPr>
              <w:rPr>
                <w:rFonts w:cs="Calibri"/>
                <w:szCs w:val="22"/>
              </w:rPr>
            </w:pPr>
            <w:r w:rsidRPr="00FC564C">
              <w:rPr>
                <w:rFonts w:cs="Calibri"/>
                <w:szCs w:val="22"/>
              </w:rPr>
              <w:t>Attendees:</w:t>
            </w:r>
          </w:p>
        </w:tc>
        <w:tc>
          <w:tcPr>
            <w:tcW w:w="4192" w:type="dxa"/>
          </w:tcPr>
          <w:p w14:paraId="29306FC6" w14:textId="66B48600" w:rsidR="006F55D5" w:rsidRPr="00FC564C" w:rsidRDefault="00051471" w:rsidP="00051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FC564C">
              <w:rPr>
                <w:rFonts w:cs="Calibri"/>
                <w:b/>
                <w:bCs/>
                <w:szCs w:val="22"/>
              </w:rPr>
              <w:t>Moderator:</w:t>
            </w:r>
          </w:p>
        </w:tc>
        <w:tc>
          <w:tcPr>
            <w:tcW w:w="4193" w:type="dxa"/>
          </w:tcPr>
          <w:p w14:paraId="54E6841A" w14:textId="73A4726A" w:rsidR="006F55D5" w:rsidRPr="00FC564C" w:rsidRDefault="00051471" w:rsidP="00210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 w:rsidRPr="00FC564C">
              <w:rPr>
                <w:rFonts w:cs="Calibri"/>
                <w:szCs w:val="22"/>
              </w:rPr>
              <w:t>Vittorio Rivabella (Slack Admin)</w:t>
            </w:r>
          </w:p>
        </w:tc>
      </w:tr>
      <w:tr w:rsidR="006F55D5" w:rsidRPr="00FC564C" w14:paraId="3AB9787E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1E5D95F2" w14:textId="77777777" w:rsidR="006F55D5" w:rsidRPr="00FC564C" w:rsidRDefault="00F06356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 w:rsidRPr="00FC564C">
              <w:rPr>
                <w:rFonts w:cs="Calibri"/>
                <w:b w:val="0"/>
                <w:bCs w:val="0"/>
                <w:szCs w:val="22"/>
              </w:rPr>
              <w:t>Alex Duthie</w:t>
            </w:r>
          </w:p>
          <w:p w14:paraId="2A588E62" w14:textId="77777777" w:rsidR="00F06356" w:rsidRPr="00FC564C" w:rsidRDefault="00F06356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 w:rsidRPr="00FC564C">
              <w:rPr>
                <w:rFonts w:cs="Calibri"/>
                <w:b w:val="0"/>
                <w:bCs w:val="0"/>
                <w:szCs w:val="22"/>
              </w:rPr>
              <w:t>Andrew Ellen</w:t>
            </w:r>
          </w:p>
          <w:p w14:paraId="5FF06327" w14:textId="77777777" w:rsidR="00F06356" w:rsidRPr="00FC564C" w:rsidRDefault="00F06356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 w:rsidRPr="00FC564C">
              <w:rPr>
                <w:rFonts w:cs="Calibri"/>
                <w:b w:val="0"/>
                <w:bCs w:val="0"/>
                <w:szCs w:val="22"/>
              </w:rPr>
              <w:t>Scott Graham</w:t>
            </w:r>
          </w:p>
          <w:p w14:paraId="3A1902EC" w14:textId="7CF3A6FD" w:rsidR="00F06356" w:rsidRPr="00FC564C" w:rsidRDefault="00F06356" w:rsidP="00F06356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 w:rsidRPr="00FC564C">
              <w:rPr>
                <w:rFonts w:cs="Calibri"/>
                <w:b w:val="0"/>
                <w:bCs w:val="0"/>
                <w:szCs w:val="22"/>
              </w:rPr>
              <w:t>Vittorio Rivabella</w:t>
            </w:r>
          </w:p>
        </w:tc>
        <w:tc>
          <w:tcPr>
            <w:tcW w:w="4192" w:type="dxa"/>
          </w:tcPr>
          <w:p w14:paraId="0F224D3D" w14:textId="662881CA" w:rsidR="006F55D5" w:rsidRPr="00FC564C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FC564C">
              <w:rPr>
                <w:rFonts w:cs="Calibri"/>
                <w:b/>
                <w:bCs/>
                <w:szCs w:val="22"/>
              </w:rPr>
              <w:t>Agenda Planner:</w:t>
            </w:r>
          </w:p>
        </w:tc>
        <w:tc>
          <w:tcPr>
            <w:tcW w:w="4193" w:type="dxa"/>
          </w:tcPr>
          <w:p w14:paraId="422C5B5B" w14:textId="2E9C2573" w:rsidR="006F55D5" w:rsidRPr="00FC564C" w:rsidRDefault="0005147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 w:rsidRPr="00FC564C">
              <w:rPr>
                <w:rFonts w:cs="Calibri"/>
                <w:szCs w:val="22"/>
              </w:rPr>
              <w:t>Damir Elsik</w:t>
            </w:r>
          </w:p>
        </w:tc>
      </w:tr>
      <w:tr w:rsidR="00051471" w:rsidRPr="00FC564C" w14:paraId="3B2910C7" w14:textId="77777777" w:rsidTr="003B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7329E761" w14:textId="77777777" w:rsidR="00051471" w:rsidRPr="00FC564C" w:rsidRDefault="00051471" w:rsidP="00210CDF">
            <w:pPr>
              <w:rPr>
                <w:rFonts w:cs="Calibri"/>
                <w:szCs w:val="22"/>
              </w:rPr>
            </w:pPr>
            <w:r w:rsidRPr="00FC564C">
              <w:rPr>
                <w:rFonts w:cs="Calibri"/>
                <w:szCs w:val="22"/>
              </w:rPr>
              <w:t>Apologies:</w:t>
            </w:r>
          </w:p>
        </w:tc>
        <w:tc>
          <w:tcPr>
            <w:tcW w:w="4192" w:type="dxa"/>
          </w:tcPr>
          <w:p w14:paraId="0E86998C" w14:textId="56746527" w:rsidR="00051471" w:rsidRPr="00FC564C" w:rsidRDefault="00051471" w:rsidP="00051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FC564C">
              <w:rPr>
                <w:rFonts w:cs="Calibri"/>
                <w:b/>
                <w:bCs/>
                <w:szCs w:val="22"/>
              </w:rPr>
              <w:t>Action Items Planner:</w:t>
            </w:r>
          </w:p>
        </w:tc>
        <w:tc>
          <w:tcPr>
            <w:tcW w:w="4193" w:type="dxa"/>
          </w:tcPr>
          <w:p w14:paraId="785049B8" w14:textId="204F86C6" w:rsidR="00051471" w:rsidRPr="00FC564C" w:rsidRDefault="00051471" w:rsidP="00210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 w:rsidRPr="00FC564C">
              <w:rPr>
                <w:rFonts w:cs="Calibri"/>
                <w:szCs w:val="22"/>
              </w:rPr>
              <w:t>Andrew Ellen</w:t>
            </w:r>
          </w:p>
        </w:tc>
      </w:tr>
      <w:tr w:rsidR="00051471" w:rsidRPr="00FC564C" w14:paraId="29ED60AB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1BAF1542" w14:textId="6E8939F6" w:rsidR="00051471" w:rsidRPr="00FC564C" w:rsidRDefault="00F06356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szCs w:val="22"/>
              </w:rPr>
            </w:pPr>
            <w:r w:rsidRPr="00FC564C">
              <w:rPr>
                <w:rFonts w:cs="Calibri"/>
                <w:b w:val="0"/>
                <w:bCs w:val="0"/>
                <w:szCs w:val="22"/>
              </w:rPr>
              <w:t xml:space="preserve">Damir Elsik </w:t>
            </w:r>
          </w:p>
        </w:tc>
        <w:tc>
          <w:tcPr>
            <w:tcW w:w="4192" w:type="dxa"/>
          </w:tcPr>
          <w:p w14:paraId="2404F06D" w14:textId="3A502D65" w:rsidR="00051471" w:rsidRPr="00FC564C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FC564C">
              <w:rPr>
                <w:rFonts w:cs="Calibri"/>
                <w:b/>
                <w:bCs/>
                <w:szCs w:val="22"/>
              </w:rPr>
              <w:t>Lecturers:</w:t>
            </w:r>
          </w:p>
        </w:tc>
        <w:tc>
          <w:tcPr>
            <w:tcW w:w="4193" w:type="dxa"/>
          </w:tcPr>
          <w:p w14:paraId="078C3C2E" w14:textId="566EA310" w:rsidR="00051471" w:rsidRPr="00FC564C" w:rsidRDefault="0005147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 w:rsidRPr="00FC564C">
              <w:rPr>
                <w:rFonts w:cs="Calibri"/>
                <w:szCs w:val="22"/>
              </w:rPr>
              <w:t>Douglas Barr &amp; Tom McCallum</w:t>
            </w:r>
          </w:p>
        </w:tc>
      </w:tr>
    </w:tbl>
    <w:p w14:paraId="6E90BD01" w14:textId="2E44BAE7" w:rsidR="00740830" w:rsidRPr="00FC564C" w:rsidRDefault="00740830" w:rsidP="006F55D5">
      <w:pPr>
        <w:spacing w:after="0"/>
        <w:rPr>
          <w:rFonts w:cs="Calibri"/>
          <w:szCs w:val="22"/>
        </w:rPr>
      </w:pPr>
    </w:p>
    <w:p w14:paraId="24BE0557" w14:textId="641F0D12" w:rsidR="00740830" w:rsidRPr="00FC564C" w:rsidRDefault="00C65683" w:rsidP="00740830">
      <w:pPr>
        <w:pStyle w:val="Heading1"/>
      </w:pPr>
      <w:bookmarkStart w:id="2" w:name="_Toc55856737"/>
      <w:r w:rsidRPr="00FC564C">
        <w:t>Agenda Items</w:t>
      </w:r>
      <w:bookmarkEnd w:id="2"/>
    </w:p>
    <w:p w14:paraId="779DDF96" w14:textId="602E8F34" w:rsidR="006545C0" w:rsidRPr="00FC564C" w:rsidRDefault="006545C0" w:rsidP="00C65683">
      <w:pPr>
        <w:rPr>
          <w:rFonts w:eastAsiaTheme="majorEastAsia" w:cs="Arial"/>
          <w:bCs/>
          <w:kern w:val="32"/>
          <w:sz w:val="24"/>
          <w:szCs w:val="32"/>
        </w:rPr>
      </w:pPr>
    </w:p>
    <w:p w14:paraId="2561F823" w14:textId="23F9B0C6" w:rsidR="00563AE4" w:rsidRPr="00FC564C" w:rsidRDefault="007C764A" w:rsidP="00051471">
      <w:pPr>
        <w:pStyle w:val="ListParagraph"/>
        <w:numPr>
          <w:ilvl w:val="0"/>
          <w:numId w:val="12"/>
        </w:numPr>
      </w:pPr>
      <w:r w:rsidRPr="00FC564C">
        <w:t>Brainstorm on Call for Code 2020 ideas</w:t>
      </w:r>
    </w:p>
    <w:p w14:paraId="486DCDD3" w14:textId="77777777" w:rsidR="00B477CB" w:rsidRPr="00FC564C" w:rsidRDefault="007C764A" w:rsidP="00B477CB">
      <w:pPr>
        <w:pStyle w:val="ListParagraph"/>
        <w:numPr>
          <w:ilvl w:val="0"/>
          <w:numId w:val="12"/>
        </w:numPr>
      </w:pPr>
      <w:r w:rsidRPr="00FC564C">
        <w:t>Make a final decision on what our Call for Code project will be</w:t>
      </w:r>
    </w:p>
    <w:p w14:paraId="44C80472" w14:textId="05580900" w:rsidR="007C764A" w:rsidRPr="00FC564C" w:rsidRDefault="009C3FA4" w:rsidP="00B477CB">
      <w:pPr>
        <w:pStyle w:val="ListParagraph"/>
        <w:numPr>
          <w:ilvl w:val="1"/>
          <w:numId w:val="12"/>
        </w:numPr>
      </w:pPr>
      <w:r w:rsidRPr="00FC564C">
        <w:t xml:space="preserve">Decide/ Brainstorm on </w:t>
      </w:r>
      <w:r w:rsidR="007C764A" w:rsidRPr="00FC564C">
        <w:t>features for the chosen project</w:t>
      </w:r>
    </w:p>
    <w:p w14:paraId="0BB6F7E1" w14:textId="099FD281" w:rsidR="007C764A" w:rsidRPr="00FC564C" w:rsidRDefault="009C3FA4" w:rsidP="009C3FA4">
      <w:pPr>
        <w:pStyle w:val="ListParagraph"/>
        <w:numPr>
          <w:ilvl w:val="1"/>
          <w:numId w:val="12"/>
        </w:numPr>
      </w:pPr>
      <w:r w:rsidRPr="00FC564C">
        <w:t>S</w:t>
      </w:r>
      <w:r w:rsidR="007C764A" w:rsidRPr="00FC564C">
        <w:t>elect the MVP feature</w:t>
      </w:r>
      <w:r w:rsidRPr="00FC564C">
        <w:t>s</w:t>
      </w:r>
    </w:p>
    <w:p w14:paraId="6B2119C9" w14:textId="77E9B44F" w:rsidR="009C3FA4" w:rsidRPr="00FC564C" w:rsidRDefault="009C3FA4" w:rsidP="009C3FA4">
      <w:pPr>
        <w:pStyle w:val="ListParagraph"/>
        <w:numPr>
          <w:ilvl w:val="1"/>
          <w:numId w:val="12"/>
        </w:numPr>
      </w:pPr>
      <w:r w:rsidRPr="00FC564C">
        <w:t>Cluster the features into categories</w:t>
      </w:r>
    </w:p>
    <w:p w14:paraId="5BB72DB6" w14:textId="6356AE1E" w:rsidR="009C3FA4" w:rsidRPr="00FC564C" w:rsidRDefault="009C3FA4" w:rsidP="009C3FA4">
      <w:pPr>
        <w:pStyle w:val="ListParagraph"/>
        <w:numPr>
          <w:ilvl w:val="1"/>
          <w:numId w:val="12"/>
        </w:numPr>
      </w:pPr>
      <w:r w:rsidRPr="00FC564C">
        <w:t>Document the MVP clustered features</w:t>
      </w:r>
    </w:p>
    <w:p w14:paraId="5F56E4A3" w14:textId="56E8155A" w:rsidR="009C3FA4" w:rsidRPr="00FC564C" w:rsidRDefault="009C3FA4" w:rsidP="009C3FA4">
      <w:pPr>
        <w:pStyle w:val="ListParagraph"/>
        <w:numPr>
          <w:ilvl w:val="0"/>
          <w:numId w:val="12"/>
        </w:numPr>
      </w:pPr>
      <w:r w:rsidRPr="00FC564C">
        <w:t>Join the Call for Code Student Conference (16:30)</w:t>
      </w:r>
    </w:p>
    <w:p w14:paraId="44D2570A" w14:textId="77777777" w:rsidR="00362A00" w:rsidRPr="00FC564C" w:rsidRDefault="00362A00">
      <w:pPr>
        <w:rPr>
          <w:rFonts w:eastAsiaTheme="majorEastAsia" w:cs="Arial"/>
          <w:b/>
          <w:bCs/>
          <w:kern w:val="32"/>
          <w:sz w:val="24"/>
          <w:szCs w:val="32"/>
        </w:rPr>
      </w:pPr>
      <w:r w:rsidRPr="00FC564C">
        <w:br w:type="page"/>
      </w:r>
    </w:p>
    <w:p w14:paraId="754FFA93" w14:textId="706A9B3D" w:rsidR="00563AE4" w:rsidRPr="00FC564C" w:rsidRDefault="00563AE4" w:rsidP="00563AE4">
      <w:pPr>
        <w:pStyle w:val="Heading1"/>
      </w:pPr>
      <w:bookmarkStart w:id="3" w:name="_Toc55856738"/>
      <w:r w:rsidRPr="00FC564C">
        <w:lastRenderedPageBreak/>
        <w:t>Minutes</w:t>
      </w:r>
      <w:bookmarkEnd w:id="3"/>
    </w:p>
    <w:p w14:paraId="144574B8" w14:textId="0D00BFA3" w:rsidR="00563AE4" w:rsidRPr="00FC564C" w:rsidRDefault="00563AE4" w:rsidP="00563AE4">
      <w:pPr>
        <w:rPr>
          <w:rFonts w:eastAsiaTheme="majorEastAsia" w:cs="Arial"/>
          <w:bCs/>
          <w:kern w:val="32"/>
          <w:sz w:val="24"/>
          <w:szCs w:val="32"/>
        </w:rPr>
      </w:pPr>
    </w:p>
    <w:p w14:paraId="79DC4F3B" w14:textId="3FCC4F4A" w:rsidR="006C3878" w:rsidRPr="00FC564C" w:rsidRDefault="002A2730" w:rsidP="006C3878">
      <w:pPr>
        <w:pStyle w:val="Heading2"/>
        <w:rPr>
          <w:rFonts w:ascii="Calibri" w:hAnsi="Calibri"/>
        </w:rPr>
      </w:pPr>
      <w:bookmarkStart w:id="4" w:name="_Toc55856739"/>
      <w:r w:rsidRPr="00FC564C">
        <w:rPr>
          <w:rFonts w:ascii="Calibri" w:hAnsi="Calibri"/>
        </w:rPr>
        <w:t>Scott</w:t>
      </w:r>
      <w:r w:rsidR="006C3878" w:rsidRPr="00FC564C">
        <w:rPr>
          <w:rFonts w:ascii="Calibri" w:hAnsi="Calibri"/>
        </w:rPr>
        <w:t>’s Brainstorm Notes</w:t>
      </w:r>
      <w:r w:rsidRPr="00FC564C">
        <w:rPr>
          <w:rFonts w:ascii="Calibri" w:hAnsi="Calibri"/>
        </w:rPr>
        <w:t>:</w:t>
      </w:r>
      <w:bookmarkEnd w:id="4"/>
    </w:p>
    <w:p w14:paraId="3594ED90" w14:textId="34EB4ABE" w:rsidR="006C3878" w:rsidRPr="00FC564C" w:rsidRDefault="00EB648F" w:rsidP="006C3878">
      <w:pPr>
        <w:pStyle w:val="ListParagraph"/>
        <w:numPr>
          <w:ilvl w:val="0"/>
          <w:numId w:val="13"/>
        </w:numPr>
      </w:pPr>
      <w:r w:rsidRPr="00FC564C">
        <w:t xml:space="preserve">Idea: </w:t>
      </w:r>
      <w:r w:rsidR="006C3878" w:rsidRPr="00FC564C">
        <w:t>AI to sort through rubbish</w:t>
      </w:r>
    </w:p>
    <w:p w14:paraId="419F286D" w14:textId="5A26892B" w:rsidR="00EB648F" w:rsidRPr="00FC564C" w:rsidRDefault="00EB648F" w:rsidP="00EB648F">
      <w:pPr>
        <w:pStyle w:val="ListParagraph"/>
        <w:numPr>
          <w:ilvl w:val="1"/>
          <w:numId w:val="13"/>
        </w:numPr>
      </w:pPr>
      <w:r w:rsidRPr="00FC564C">
        <w:t>Machine learning to figure out what recycling methods certain objects require</w:t>
      </w:r>
    </w:p>
    <w:p w14:paraId="6B904C2C" w14:textId="1509D2DE" w:rsidR="006C3878" w:rsidRPr="00FC564C" w:rsidRDefault="00EB648F" w:rsidP="006C3878">
      <w:pPr>
        <w:pStyle w:val="ListParagraph"/>
        <w:numPr>
          <w:ilvl w:val="0"/>
          <w:numId w:val="13"/>
        </w:numPr>
      </w:pPr>
      <w:r w:rsidRPr="00FC564C">
        <w:t xml:space="preserve">Idea: </w:t>
      </w:r>
      <w:r w:rsidR="006C3878" w:rsidRPr="00FC564C">
        <w:t xml:space="preserve">Something in a river or </w:t>
      </w:r>
      <w:r w:rsidR="006C3878" w:rsidRPr="00FC564C">
        <w:t>high-risk</w:t>
      </w:r>
      <w:r w:rsidR="006C3878" w:rsidRPr="00FC564C">
        <w:t xml:space="preserve"> area to </w:t>
      </w:r>
      <w:r w:rsidR="006C3878" w:rsidRPr="00FC564C">
        <w:t>evaluate</w:t>
      </w:r>
      <w:r w:rsidR="006C3878" w:rsidRPr="00FC564C">
        <w:t xml:space="preserve"> flooding and landslide risk, river, streams (real time monitoring of river, stream of landslide areas)</w:t>
      </w:r>
    </w:p>
    <w:p w14:paraId="19C72C2C" w14:textId="77CE2B98" w:rsidR="006C3878" w:rsidRPr="00FC564C" w:rsidRDefault="006C3878" w:rsidP="00EB648F">
      <w:pPr>
        <w:pStyle w:val="ListParagraph"/>
        <w:numPr>
          <w:ilvl w:val="1"/>
          <w:numId w:val="13"/>
        </w:numPr>
      </w:pPr>
      <w:r w:rsidRPr="00FC564C">
        <w:t>Research into landslides/ mudslides needed</w:t>
      </w:r>
    </w:p>
    <w:p w14:paraId="08F654F3" w14:textId="20BE2092" w:rsidR="006C3878" w:rsidRPr="00FC564C" w:rsidRDefault="006C3878" w:rsidP="00EB648F">
      <w:pPr>
        <w:pStyle w:val="ListParagraph"/>
        <w:numPr>
          <w:ilvl w:val="1"/>
          <w:numId w:val="13"/>
        </w:numPr>
      </w:pPr>
      <w:r w:rsidRPr="00FC564C">
        <w:t xml:space="preserve">Not much tech in recording/ </w:t>
      </w:r>
      <w:r w:rsidRPr="00FC564C">
        <w:t>measuring</w:t>
      </w:r>
      <w:r w:rsidRPr="00FC564C">
        <w:t xml:space="preserve"> soil moisture</w:t>
      </w:r>
    </w:p>
    <w:p w14:paraId="6D25B442" w14:textId="100A6A07" w:rsidR="006C3878" w:rsidRPr="00FC564C" w:rsidRDefault="006C3878" w:rsidP="00EB648F">
      <w:pPr>
        <w:pStyle w:val="ListParagraph"/>
        <w:numPr>
          <w:ilvl w:val="1"/>
          <w:numId w:val="13"/>
        </w:numPr>
      </w:pPr>
      <w:r w:rsidRPr="00FC564C">
        <w:t>Evaluate flooding and landslide risk</w:t>
      </w:r>
    </w:p>
    <w:p w14:paraId="1C0A9EEE" w14:textId="2D349BA9" w:rsidR="006C3878" w:rsidRPr="00FC564C" w:rsidRDefault="006C3878" w:rsidP="00EB648F">
      <w:pPr>
        <w:pStyle w:val="ListParagraph"/>
        <w:numPr>
          <w:ilvl w:val="1"/>
          <w:numId w:val="13"/>
        </w:numPr>
      </w:pPr>
      <w:r w:rsidRPr="00FC564C">
        <w:t>Mudslide when rocks are water saturated</w:t>
      </w:r>
    </w:p>
    <w:p w14:paraId="56445B90" w14:textId="6B311E49" w:rsidR="00191F92" w:rsidRPr="00FC564C" w:rsidRDefault="00191F92" w:rsidP="00EF739D">
      <w:pPr>
        <w:pStyle w:val="ListParagraph"/>
        <w:numPr>
          <w:ilvl w:val="2"/>
          <w:numId w:val="13"/>
        </w:numPr>
      </w:pPr>
      <w:r w:rsidRPr="00FC564C">
        <w:t>Comment: How soil is measured could be a parameter – Vittorio</w:t>
      </w:r>
    </w:p>
    <w:p w14:paraId="5A1C8E0D" w14:textId="6D7A9D7E" w:rsidR="00191F92" w:rsidRPr="00FC564C" w:rsidRDefault="00191F92" w:rsidP="00EF739D">
      <w:pPr>
        <w:pStyle w:val="ListParagraph"/>
        <w:numPr>
          <w:ilvl w:val="2"/>
          <w:numId w:val="13"/>
        </w:numPr>
      </w:pPr>
      <w:r w:rsidRPr="00FC564C">
        <w:t>Comment: Machine learning may not be needed for this idea – Vittorio</w:t>
      </w:r>
    </w:p>
    <w:p w14:paraId="2B68991C" w14:textId="19357B91" w:rsidR="00191F92" w:rsidRPr="00FC564C" w:rsidRDefault="00191F92" w:rsidP="00EF739D">
      <w:pPr>
        <w:pStyle w:val="ListParagraph"/>
        <w:numPr>
          <w:ilvl w:val="2"/>
          <w:numId w:val="13"/>
        </w:numPr>
      </w:pPr>
      <w:r w:rsidRPr="00FC564C">
        <w:t>Suggestion: Research about water levels within soil</w:t>
      </w:r>
    </w:p>
    <w:p w14:paraId="33D231C2" w14:textId="557BDA6D" w:rsidR="00EF739D" w:rsidRPr="00FC564C" w:rsidRDefault="00EF739D" w:rsidP="00EF739D">
      <w:pPr>
        <w:pStyle w:val="ListParagraph"/>
        <w:numPr>
          <w:ilvl w:val="2"/>
          <w:numId w:val="13"/>
        </w:numPr>
      </w:pPr>
      <w:r w:rsidRPr="00FC564C">
        <w:t>Suggestion: Research devices that could help with this idea</w:t>
      </w:r>
    </w:p>
    <w:p w14:paraId="73334DD6" w14:textId="1482C145" w:rsidR="00FA24D9" w:rsidRPr="00FC564C" w:rsidRDefault="006C3878" w:rsidP="00191F92">
      <w:pPr>
        <w:pStyle w:val="Heading2"/>
        <w:rPr>
          <w:rFonts w:ascii="Calibri" w:hAnsi="Calibri"/>
        </w:rPr>
      </w:pPr>
      <w:bookmarkStart w:id="5" w:name="_Toc55856740"/>
      <w:r w:rsidRPr="00FC564C">
        <w:rPr>
          <w:rFonts w:ascii="Calibri" w:hAnsi="Calibri"/>
        </w:rPr>
        <w:t>Vittorio</w:t>
      </w:r>
      <w:r w:rsidRPr="00FC564C">
        <w:rPr>
          <w:rFonts w:ascii="Calibri" w:hAnsi="Calibri"/>
        </w:rPr>
        <w:t>’s Brainstorm Notes:</w:t>
      </w:r>
      <w:bookmarkEnd w:id="5"/>
    </w:p>
    <w:p w14:paraId="53715A86" w14:textId="1F344298" w:rsidR="00FA24D9" w:rsidRPr="00FC564C" w:rsidRDefault="00A13A36" w:rsidP="00FA24D9">
      <w:pPr>
        <w:pStyle w:val="ListParagraph"/>
        <w:numPr>
          <w:ilvl w:val="0"/>
          <w:numId w:val="14"/>
        </w:numPr>
      </w:pPr>
      <w:r w:rsidRPr="00FC564C">
        <w:t xml:space="preserve">Idea: </w:t>
      </w:r>
      <w:r w:rsidR="00FA24D9" w:rsidRPr="00FC564C">
        <w:t>Storm drain flooding prevention machine of some sorts</w:t>
      </w:r>
    </w:p>
    <w:p w14:paraId="32EB8C73" w14:textId="028C8E60" w:rsidR="00A13A36" w:rsidRPr="00FC564C" w:rsidRDefault="00A13A36" w:rsidP="00A13A36">
      <w:pPr>
        <w:pStyle w:val="ListParagraph"/>
        <w:numPr>
          <w:ilvl w:val="2"/>
          <w:numId w:val="14"/>
        </w:numPr>
      </w:pPr>
      <w:r w:rsidRPr="00FC564C">
        <w:t>Comment: Detect blockages ahead of time - Scott</w:t>
      </w:r>
    </w:p>
    <w:p w14:paraId="3EAAA3D1" w14:textId="32608A23" w:rsidR="00FA24D9" w:rsidRPr="00FC564C" w:rsidRDefault="00A13A36" w:rsidP="00FA24D9">
      <w:pPr>
        <w:pStyle w:val="ListParagraph"/>
        <w:numPr>
          <w:ilvl w:val="0"/>
          <w:numId w:val="14"/>
        </w:numPr>
      </w:pPr>
      <w:r w:rsidRPr="00FC564C">
        <w:t xml:space="preserve">Idea: </w:t>
      </w:r>
      <w:r w:rsidR="00FA24D9" w:rsidRPr="00FC564C">
        <w:t>Roomba type device to automatically clean up storm drains (</w:t>
      </w:r>
      <w:r w:rsidR="00FA24D9" w:rsidRPr="00FC564C">
        <w:t>leaves</w:t>
      </w:r>
      <w:r w:rsidR="00FA24D9" w:rsidRPr="00FC564C">
        <w:t>, clutter etc.)</w:t>
      </w:r>
    </w:p>
    <w:p w14:paraId="335B5A4D" w14:textId="0626B58A" w:rsidR="00FA24D9" w:rsidRPr="00FC564C" w:rsidRDefault="00A13A36" w:rsidP="00A13A36">
      <w:pPr>
        <w:pStyle w:val="ListParagraph"/>
        <w:numPr>
          <w:ilvl w:val="2"/>
          <w:numId w:val="14"/>
        </w:numPr>
      </w:pPr>
      <w:r w:rsidRPr="00FC564C">
        <w:t xml:space="preserve">Comment: </w:t>
      </w:r>
      <w:r w:rsidR="00FA24D9" w:rsidRPr="00FC564C">
        <w:t>Ideas include IOT (not learning path ideas)</w:t>
      </w:r>
      <w:r w:rsidRPr="00FC564C">
        <w:t xml:space="preserve"> - Vittorio</w:t>
      </w:r>
    </w:p>
    <w:p w14:paraId="52A3F97D" w14:textId="4A68D795" w:rsidR="00FA24D9" w:rsidRPr="00FC564C" w:rsidRDefault="00A13A36" w:rsidP="00FA24D9">
      <w:pPr>
        <w:pStyle w:val="ListParagraph"/>
        <w:numPr>
          <w:ilvl w:val="0"/>
          <w:numId w:val="14"/>
        </w:numPr>
      </w:pPr>
      <w:r w:rsidRPr="00FC564C">
        <w:t xml:space="preserve">Idea: </w:t>
      </w:r>
      <w:r w:rsidR="00FA24D9" w:rsidRPr="00FC564C">
        <w:t xml:space="preserve">Water pollution </w:t>
      </w:r>
      <w:r w:rsidR="00FA24D9" w:rsidRPr="00FC564C">
        <w:t>detection</w:t>
      </w:r>
      <w:r w:rsidR="00FA24D9" w:rsidRPr="00FC564C">
        <w:t xml:space="preserve"> in river streams to reduce sea pollution</w:t>
      </w:r>
    </w:p>
    <w:p w14:paraId="77A70F1E" w14:textId="36786140" w:rsidR="00FA24D9" w:rsidRPr="00FC564C" w:rsidRDefault="00FA24D9" w:rsidP="00A13A36">
      <w:pPr>
        <w:pStyle w:val="ListParagraph"/>
        <w:numPr>
          <w:ilvl w:val="1"/>
          <w:numId w:val="14"/>
        </w:numPr>
      </w:pPr>
      <w:r w:rsidRPr="00FC564C">
        <w:t>River pollution is high as they transport pollution from cities/ towns etc.</w:t>
      </w:r>
    </w:p>
    <w:p w14:paraId="5EFBE284" w14:textId="48F3877A" w:rsidR="00FA24D9" w:rsidRPr="00FC564C" w:rsidRDefault="00FA24D9" w:rsidP="00A13A36">
      <w:pPr>
        <w:pStyle w:val="ListParagraph"/>
        <w:numPr>
          <w:ilvl w:val="1"/>
          <w:numId w:val="14"/>
        </w:numPr>
      </w:pPr>
      <w:r w:rsidRPr="00FC564C">
        <w:t>Place a "net" type device into the river to detect the amount of pollution in the water</w:t>
      </w:r>
    </w:p>
    <w:p w14:paraId="1E07A918" w14:textId="7AB43F20" w:rsidR="006C3878" w:rsidRPr="00FC564C" w:rsidRDefault="006C3878" w:rsidP="006C3878">
      <w:pPr>
        <w:pStyle w:val="Heading2"/>
        <w:rPr>
          <w:rFonts w:ascii="Calibri" w:hAnsi="Calibri"/>
        </w:rPr>
      </w:pPr>
      <w:bookmarkStart w:id="6" w:name="_Toc55856741"/>
      <w:r w:rsidRPr="00FC564C">
        <w:rPr>
          <w:rFonts w:ascii="Calibri" w:hAnsi="Calibri"/>
        </w:rPr>
        <w:t>Alex</w:t>
      </w:r>
      <w:r w:rsidRPr="00FC564C">
        <w:rPr>
          <w:rFonts w:ascii="Calibri" w:hAnsi="Calibri"/>
        </w:rPr>
        <w:t>’s Brainstorm Notes:</w:t>
      </w:r>
      <w:bookmarkEnd w:id="6"/>
    </w:p>
    <w:p w14:paraId="4ED2679D" w14:textId="4387B9E1" w:rsidR="009B4187" w:rsidRPr="00FC564C" w:rsidRDefault="00A13A36" w:rsidP="00A13A36">
      <w:pPr>
        <w:pStyle w:val="ListParagraph"/>
        <w:numPr>
          <w:ilvl w:val="0"/>
          <w:numId w:val="16"/>
        </w:numPr>
      </w:pPr>
      <w:r w:rsidRPr="00FC564C">
        <w:t xml:space="preserve">Idea: </w:t>
      </w:r>
      <w:r w:rsidR="009B4187" w:rsidRPr="00FC564C">
        <w:t>App to compare items you shop for from most energy efficient to least energy efficient</w:t>
      </w:r>
    </w:p>
    <w:p w14:paraId="78DDDAC8" w14:textId="4A1EA121" w:rsidR="009B4187" w:rsidRPr="00FC564C" w:rsidRDefault="009B4187" w:rsidP="00A13A36">
      <w:pPr>
        <w:pStyle w:val="ListParagraph"/>
        <w:numPr>
          <w:ilvl w:val="1"/>
          <w:numId w:val="16"/>
        </w:numPr>
      </w:pPr>
      <w:r w:rsidRPr="00FC564C">
        <w:t>Simplifies energy usage data for different devices, better for users</w:t>
      </w:r>
    </w:p>
    <w:p w14:paraId="721F284F" w14:textId="01784CA9" w:rsidR="009B4187" w:rsidRPr="00FC564C" w:rsidRDefault="009B4187" w:rsidP="00A13A36">
      <w:pPr>
        <w:pStyle w:val="ListParagraph"/>
        <w:numPr>
          <w:ilvl w:val="1"/>
          <w:numId w:val="16"/>
        </w:numPr>
      </w:pPr>
      <w:r w:rsidRPr="00FC564C">
        <w:t>Energy API's can be used for these devices</w:t>
      </w:r>
    </w:p>
    <w:p w14:paraId="13BE6F46" w14:textId="070F4FAE" w:rsidR="009B4187" w:rsidRPr="00FC564C" w:rsidRDefault="00A13A36" w:rsidP="00A13A36">
      <w:pPr>
        <w:pStyle w:val="ListParagraph"/>
        <w:numPr>
          <w:ilvl w:val="1"/>
          <w:numId w:val="16"/>
        </w:numPr>
      </w:pPr>
      <w:r w:rsidRPr="00FC564C">
        <w:t>D</w:t>
      </w:r>
      <w:r w:rsidR="009B4187" w:rsidRPr="00FC564C">
        <w:t>ata to show how long the items you shop for will last (life wise)</w:t>
      </w:r>
    </w:p>
    <w:p w14:paraId="6FE6B5B8" w14:textId="5A37D20C" w:rsidR="009B4187" w:rsidRPr="00FC564C" w:rsidRDefault="009B4187" w:rsidP="00A13A36">
      <w:pPr>
        <w:pStyle w:val="ListParagraph"/>
        <w:numPr>
          <w:ilvl w:val="1"/>
          <w:numId w:val="16"/>
        </w:numPr>
      </w:pPr>
      <w:r w:rsidRPr="00FC564C">
        <w:t>Implement coupons, advertise how much money you are spending and how much you could save on your energy bill</w:t>
      </w:r>
    </w:p>
    <w:p w14:paraId="2A820089" w14:textId="5AF8E227" w:rsidR="00A13A36" w:rsidRPr="00FC564C" w:rsidRDefault="00A13A36" w:rsidP="00A13A36">
      <w:pPr>
        <w:pStyle w:val="ListParagraph"/>
        <w:numPr>
          <w:ilvl w:val="2"/>
          <w:numId w:val="16"/>
        </w:numPr>
      </w:pPr>
      <w:r w:rsidRPr="00FC564C">
        <w:t>Comment: Write a plugin with a library of products to compare the energy when shopping online - Vittorio</w:t>
      </w:r>
    </w:p>
    <w:p w14:paraId="26EEC102" w14:textId="25120812" w:rsidR="006C3878" w:rsidRPr="00FC564C" w:rsidRDefault="006C3878" w:rsidP="006C3878">
      <w:pPr>
        <w:pStyle w:val="Heading2"/>
        <w:rPr>
          <w:rFonts w:ascii="Calibri" w:hAnsi="Calibri"/>
        </w:rPr>
      </w:pPr>
      <w:bookmarkStart w:id="7" w:name="_Toc55856742"/>
      <w:r w:rsidRPr="00FC564C">
        <w:rPr>
          <w:rFonts w:ascii="Calibri" w:hAnsi="Calibri"/>
        </w:rPr>
        <w:t>Andrew</w:t>
      </w:r>
      <w:r w:rsidRPr="00FC564C">
        <w:rPr>
          <w:rFonts w:ascii="Calibri" w:hAnsi="Calibri"/>
        </w:rPr>
        <w:t>’s Brainstorm Notes:</w:t>
      </w:r>
      <w:bookmarkEnd w:id="7"/>
    </w:p>
    <w:p w14:paraId="5B0C3DF3" w14:textId="3CA502BF" w:rsidR="009B4187" w:rsidRPr="00FC564C" w:rsidRDefault="00A13A36" w:rsidP="009B4187">
      <w:pPr>
        <w:pStyle w:val="ListParagraph"/>
        <w:numPr>
          <w:ilvl w:val="0"/>
          <w:numId w:val="15"/>
        </w:numPr>
      </w:pPr>
      <w:r w:rsidRPr="00FC564C">
        <w:t xml:space="preserve">Idea: </w:t>
      </w:r>
      <w:r w:rsidR="009B4187" w:rsidRPr="00FC564C">
        <w:t>Weather data API</w:t>
      </w:r>
    </w:p>
    <w:p w14:paraId="7FB189CF" w14:textId="2447E592" w:rsidR="009B4187" w:rsidRPr="00FC564C" w:rsidRDefault="009B4187" w:rsidP="00A13A36">
      <w:pPr>
        <w:pStyle w:val="ListParagraph"/>
        <w:numPr>
          <w:ilvl w:val="1"/>
          <w:numId w:val="15"/>
        </w:numPr>
      </w:pPr>
      <w:r w:rsidRPr="00FC564C">
        <w:t>App to use Google location to show weather in your area</w:t>
      </w:r>
    </w:p>
    <w:p w14:paraId="5900D80A" w14:textId="2ADBD9E0" w:rsidR="009B4187" w:rsidRPr="00FC564C" w:rsidRDefault="00A13A36" w:rsidP="00A13A36">
      <w:pPr>
        <w:pStyle w:val="ListParagraph"/>
        <w:numPr>
          <w:ilvl w:val="2"/>
          <w:numId w:val="15"/>
        </w:numPr>
      </w:pPr>
      <w:r w:rsidRPr="00FC564C">
        <w:t xml:space="preserve">Comment: </w:t>
      </w:r>
      <w:r w:rsidR="009B4187" w:rsidRPr="00FC564C">
        <w:t xml:space="preserve">Not </w:t>
      </w:r>
      <w:r w:rsidRPr="00FC564C">
        <w:t>helpful</w:t>
      </w:r>
      <w:r w:rsidR="009B4187" w:rsidRPr="00FC564C">
        <w:t xml:space="preserve"> for climate change, but useful app - Vitto</w:t>
      </w:r>
      <w:r w:rsidR="009B4187" w:rsidRPr="00FC564C">
        <w:t>rio</w:t>
      </w:r>
    </w:p>
    <w:p w14:paraId="106CCBA1" w14:textId="1A2D1B91" w:rsidR="009B4187" w:rsidRPr="00FC564C" w:rsidRDefault="00A13A36" w:rsidP="00A13A36">
      <w:pPr>
        <w:pStyle w:val="ListParagraph"/>
        <w:numPr>
          <w:ilvl w:val="2"/>
          <w:numId w:val="15"/>
        </w:numPr>
      </w:pPr>
      <w:r w:rsidRPr="00FC564C">
        <w:t xml:space="preserve">Comment: </w:t>
      </w:r>
      <w:r w:rsidR="009B4187" w:rsidRPr="00FC564C">
        <w:t>Add feature to show more energy efficient routes on how to get somewhere</w:t>
      </w:r>
      <w:r w:rsidRPr="00FC564C">
        <w:t xml:space="preserve"> -</w:t>
      </w:r>
      <w:r w:rsidR="009B4187" w:rsidRPr="00FC564C">
        <w:t xml:space="preserve"> Scott</w:t>
      </w:r>
    </w:p>
    <w:p w14:paraId="2E604679" w14:textId="77777777" w:rsidR="004415EC" w:rsidRPr="00FC564C" w:rsidRDefault="004415EC" w:rsidP="004415EC">
      <w:pPr>
        <w:pStyle w:val="ListParagraph"/>
        <w:numPr>
          <w:ilvl w:val="0"/>
          <w:numId w:val="15"/>
        </w:numPr>
        <w:rPr>
          <w:rFonts w:eastAsiaTheme="majorEastAsia" w:cs="Arial"/>
          <w:szCs w:val="28"/>
        </w:rPr>
      </w:pPr>
      <w:r w:rsidRPr="00FC564C">
        <w:t xml:space="preserve">Idea: </w:t>
      </w:r>
      <w:r w:rsidR="009B4187" w:rsidRPr="00FC564C">
        <w:t>Route suggestions to decrease carbon footprint</w:t>
      </w:r>
    </w:p>
    <w:p w14:paraId="6C8654F3" w14:textId="77777777" w:rsidR="00BE5856" w:rsidRPr="00FC564C" w:rsidRDefault="004415EC" w:rsidP="004415EC">
      <w:pPr>
        <w:pStyle w:val="ListParagraph"/>
        <w:numPr>
          <w:ilvl w:val="1"/>
          <w:numId w:val="15"/>
        </w:numPr>
        <w:rPr>
          <w:rFonts w:eastAsiaTheme="majorEastAsia" w:cs="Arial"/>
          <w:szCs w:val="28"/>
        </w:rPr>
      </w:pPr>
      <w:r w:rsidRPr="00FC564C">
        <w:t>Enter route directions and feedback the user the most energy efficient method of completing the route</w:t>
      </w:r>
    </w:p>
    <w:p w14:paraId="6D645548" w14:textId="77777777" w:rsidR="00BE5856" w:rsidRPr="00FC564C" w:rsidRDefault="00BE5856" w:rsidP="00BE5856">
      <w:pPr>
        <w:pBdr>
          <w:bottom w:val="single" w:sz="6" w:space="1" w:color="auto"/>
        </w:pBdr>
      </w:pPr>
    </w:p>
    <w:p w14:paraId="515F3E8B" w14:textId="77777777" w:rsidR="00BE5856" w:rsidRPr="00FC564C" w:rsidRDefault="00BE5856" w:rsidP="00BE5856"/>
    <w:p w14:paraId="7572AAFD" w14:textId="176CBFB6" w:rsidR="00911B1B" w:rsidRPr="00FC564C" w:rsidRDefault="00911B1B" w:rsidP="00911B1B">
      <w:pPr>
        <w:pStyle w:val="ListParagraph"/>
        <w:numPr>
          <w:ilvl w:val="0"/>
          <w:numId w:val="17"/>
        </w:numPr>
        <w:rPr>
          <w:rFonts w:eastAsiaTheme="majorEastAsia" w:cs="Arial"/>
          <w:szCs w:val="28"/>
        </w:rPr>
      </w:pPr>
      <w:r w:rsidRPr="00FC564C">
        <w:t>We decided that the browser plugin (extension) to compare energy efficiency on different appliances bought online would be the best project to go forward with.</w:t>
      </w:r>
    </w:p>
    <w:p w14:paraId="3BB142F9" w14:textId="77777777" w:rsidR="00911B1B" w:rsidRPr="00FC564C" w:rsidRDefault="00911B1B" w:rsidP="00911B1B">
      <w:pPr>
        <w:pStyle w:val="ListParagraph"/>
        <w:numPr>
          <w:ilvl w:val="0"/>
          <w:numId w:val="17"/>
        </w:numPr>
        <w:rPr>
          <w:rFonts w:eastAsiaTheme="majorEastAsia" w:cs="Arial"/>
          <w:szCs w:val="28"/>
        </w:rPr>
      </w:pPr>
      <w:r w:rsidRPr="00FC564C">
        <w:t>We also had a couple minutes to jot down as many features we could think of for this project, then we:</w:t>
      </w:r>
    </w:p>
    <w:p w14:paraId="77DB021C" w14:textId="77777777" w:rsidR="00911B1B" w:rsidRPr="00FC564C" w:rsidRDefault="00911B1B" w:rsidP="00911B1B">
      <w:pPr>
        <w:pStyle w:val="ListParagraph"/>
        <w:numPr>
          <w:ilvl w:val="1"/>
          <w:numId w:val="17"/>
        </w:numPr>
        <w:rPr>
          <w:rFonts w:eastAsiaTheme="majorEastAsia" w:cs="Arial"/>
          <w:szCs w:val="28"/>
        </w:rPr>
      </w:pPr>
      <w:r w:rsidRPr="00FC564C">
        <w:t>Clustered these ideas into categories</w:t>
      </w:r>
    </w:p>
    <w:p w14:paraId="1AF50944" w14:textId="77777777" w:rsidR="00911B1B" w:rsidRPr="00FC564C" w:rsidRDefault="00911B1B" w:rsidP="00911B1B">
      <w:pPr>
        <w:pStyle w:val="ListParagraph"/>
        <w:numPr>
          <w:ilvl w:val="1"/>
          <w:numId w:val="17"/>
        </w:numPr>
        <w:rPr>
          <w:rFonts w:eastAsiaTheme="majorEastAsia" w:cs="Arial"/>
          <w:szCs w:val="28"/>
        </w:rPr>
      </w:pPr>
      <w:r w:rsidRPr="00FC564C">
        <w:t>Plucked out what we thought would be our MVPs</w:t>
      </w:r>
    </w:p>
    <w:p w14:paraId="57627564" w14:textId="6B26C4AD" w:rsidR="00911B1B" w:rsidRPr="00FC564C" w:rsidRDefault="00911B1B" w:rsidP="00911B1B">
      <w:pPr>
        <w:pStyle w:val="ListParagraph"/>
        <w:numPr>
          <w:ilvl w:val="1"/>
          <w:numId w:val="17"/>
        </w:numPr>
        <w:rPr>
          <w:rFonts w:eastAsiaTheme="majorEastAsia" w:cs="Arial"/>
          <w:szCs w:val="28"/>
        </w:rPr>
      </w:pPr>
      <w:r w:rsidRPr="00FC564C">
        <w:t>Documented the MVP and features properly</w:t>
      </w:r>
      <w:r w:rsidR="000D74C3" w:rsidRPr="00FC564C">
        <w:t xml:space="preserve"> (see </w:t>
      </w:r>
      <w:hyperlink w:anchor="_Project_Features_and" w:history="1">
        <w:r w:rsidR="000D74C3" w:rsidRPr="00FC564C">
          <w:rPr>
            <w:rStyle w:val="Hyperlink"/>
          </w:rPr>
          <w:t>here</w:t>
        </w:r>
      </w:hyperlink>
      <w:r w:rsidR="000D74C3" w:rsidRPr="00FC564C">
        <w:t>)</w:t>
      </w:r>
    </w:p>
    <w:p w14:paraId="310D7CD8" w14:textId="77777777" w:rsidR="000D74C3" w:rsidRPr="00FC564C" w:rsidRDefault="00911B1B" w:rsidP="00911B1B">
      <w:pPr>
        <w:pStyle w:val="ListParagraph"/>
        <w:numPr>
          <w:ilvl w:val="0"/>
          <w:numId w:val="17"/>
        </w:numPr>
      </w:pPr>
      <w:r w:rsidRPr="00FC564C">
        <w:t>We finished this meeting by watching today’s Call for Code conference session</w:t>
      </w:r>
    </w:p>
    <w:p w14:paraId="1214ED1E" w14:textId="0C35CB0B" w:rsidR="005D313D" w:rsidRPr="00FC564C" w:rsidRDefault="000D74C3" w:rsidP="005D313D">
      <w:pPr>
        <w:pStyle w:val="Heading1"/>
      </w:pPr>
      <w:bookmarkStart w:id="8" w:name="_Project_Features_and"/>
      <w:bookmarkStart w:id="9" w:name="_Toc55856743"/>
      <w:bookmarkEnd w:id="8"/>
      <w:r w:rsidRPr="00FC564C">
        <w:lastRenderedPageBreak/>
        <w:t>Project Features and MVPs</w:t>
      </w:r>
      <w:bookmarkEnd w:id="9"/>
    </w:p>
    <w:p w14:paraId="1AEB58F4" w14:textId="0822D0ED" w:rsidR="00DD3582" w:rsidRPr="00FC564C" w:rsidRDefault="005D313D" w:rsidP="005D313D">
      <w:r w:rsidRPr="00FC564C">
        <w:t>*</w:t>
      </w:r>
      <w:r w:rsidR="001D2029" w:rsidRPr="00FC564C">
        <w:t xml:space="preserve"> =</w:t>
      </w:r>
      <w:r w:rsidRPr="00FC564C">
        <w:t xml:space="preserve"> Not necessary for MVP</w:t>
      </w:r>
    </w:p>
    <w:p w14:paraId="285E3DDF" w14:textId="77777777" w:rsidR="00DD3582" w:rsidRPr="00FC564C" w:rsidRDefault="00DD3582" w:rsidP="00DD3582"/>
    <w:p w14:paraId="20A73937" w14:textId="5290E5B8" w:rsidR="00AD7A25" w:rsidRPr="00FC564C" w:rsidRDefault="00AD7A25" w:rsidP="00AD7A25">
      <w:pPr>
        <w:pStyle w:val="Heading2"/>
        <w:rPr>
          <w:rFonts w:ascii="Calibri" w:hAnsi="Calibri"/>
        </w:rPr>
      </w:pPr>
      <w:bookmarkStart w:id="10" w:name="_Toc55856744"/>
      <w:r w:rsidRPr="00FC564C">
        <w:rPr>
          <w:rFonts w:ascii="Calibri" w:hAnsi="Calibri"/>
        </w:rPr>
        <w:t>Cluster: C</w:t>
      </w:r>
      <w:r w:rsidRPr="00FC564C">
        <w:rPr>
          <w:rFonts w:ascii="Calibri" w:hAnsi="Calibri"/>
        </w:rPr>
        <w:t>omparisons</w:t>
      </w:r>
      <w:bookmarkEnd w:id="10"/>
    </w:p>
    <w:p w14:paraId="4A4AA4F5" w14:textId="2586BE69" w:rsidR="00AD7A25" w:rsidRPr="00FC564C" w:rsidRDefault="00AD7A25" w:rsidP="005D313D">
      <w:pPr>
        <w:pStyle w:val="ListParagraph"/>
        <w:numPr>
          <w:ilvl w:val="0"/>
          <w:numId w:val="18"/>
        </w:numPr>
      </w:pPr>
      <w:r w:rsidRPr="00FC564C">
        <w:t xml:space="preserve">Consumption comparison (filter options sorted by energy use/price) </w:t>
      </w:r>
    </w:p>
    <w:p w14:paraId="2CA72AC4" w14:textId="38F68ECC" w:rsidR="00AD7A25" w:rsidRPr="00FC564C" w:rsidRDefault="00AD7A25" w:rsidP="005D313D">
      <w:pPr>
        <w:pStyle w:val="ListParagraph"/>
        <w:numPr>
          <w:ilvl w:val="0"/>
          <w:numId w:val="18"/>
        </w:numPr>
      </w:pPr>
      <w:r w:rsidRPr="00FC564C">
        <w:t>Eco footprint compariso</w:t>
      </w:r>
      <w:r w:rsidR="005D313D" w:rsidRPr="00FC564C">
        <w:t>ns</w:t>
      </w:r>
    </w:p>
    <w:p w14:paraId="242059ED" w14:textId="4977E340" w:rsidR="00AD7A25" w:rsidRPr="00FC564C" w:rsidRDefault="00AD7A25" w:rsidP="005D313D">
      <w:pPr>
        <w:pStyle w:val="ListParagraph"/>
        <w:numPr>
          <w:ilvl w:val="0"/>
          <w:numId w:val="18"/>
        </w:numPr>
      </w:pPr>
      <w:r w:rsidRPr="00FC564C">
        <w:t>Item lifecycle</w:t>
      </w:r>
    </w:p>
    <w:p w14:paraId="08269FD5" w14:textId="6A3DD6F3" w:rsidR="00AD7A25" w:rsidRPr="00FC564C" w:rsidRDefault="00AD7A25" w:rsidP="005D313D">
      <w:pPr>
        <w:pStyle w:val="ListParagraph"/>
        <w:numPr>
          <w:ilvl w:val="0"/>
          <w:numId w:val="18"/>
        </w:numPr>
      </w:pPr>
      <w:r w:rsidRPr="00FC564C">
        <w:t>Eco alternative suggestions</w:t>
      </w:r>
    </w:p>
    <w:p w14:paraId="4CCE73D6" w14:textId="77777777" w:rsidR="00AD7A25" w:rsidRPr="00FC564C" w:rsidRDefault="00AD7A25" w:rsidP="00AD7A25"/>
    <w:p w14:paraId="273EC132" w14:textId="052B3419" w:rsidR="00AD7A25" w:rsidRPr="00FC564C" w:rsidRDefault="00AD7A25" w:rsidP="00AD7A25">
      <w:pPr>
        <w:pStyle w:val="Heading2"/>
        <w:rPr>
          <w:rFonts w:ascii="Calibri" w:hAnsi="Calibri"/>
        </w:rPr>
      </w:pPr>
      <w:bookmarkStart w:id="11" w:name="_Toc55856745"/>
      <w:r w:rsidRPr="00FC564C">
        <w:rPr>
          <w:rFonts w:ascii="Calibri" w:hAnsi="Calibri"/>
        </w:rPr>
        <w:t>Cluster: U</w:t>
      </w:r>
      <w:r w:rsidRPr="00FC564C">
        <w:rPr>
          <w:rFonts w:ascii="Calibri" w:hAnsi="Calibri"/>
        </w:rPr>
        <w:t>tilities</w:t>
      </w:r>
      <w:bookmarkEnd w:id="11"/>
    </w:p>
    <w:p w14:paraId="2D865695" w14:textId="474618C9" w:rsidR="00AD7A25" w:rsidRPr="00FC564C" w:rsidRDefault="00AD7A25" w:rsidP="005D313D">
      <w:pPr>
        <w:pStyle w:val="ListParagraph"/>
        <w:numPr>
          <w:ilvl w:val="0"/>
          <w:numId w:val="19"/>
        </w:numPr>
      </w:pPr>
      <w:r w:rsidRPr="00FC564C">
        <w:t>Money saved</w:t>
      </w:r>
    </w:p>
    <w:p w14:paraId="15B46D8B" w14:textId="77777777" w:rsidR="00AD7A25" w:rsidRPr="00FC564C" w:rsidRDefault="00AD7A25" w:rsidP="00AD7A25"/>
    <w:p w14:paraId="45DB380D" w14:textId="33A9769C" w:rsidR="00AD7A25" w:rsidRPr="00FC564C" w:rsidRDefault="00AD7A25" w:rsidP="00AD7A25">
      <w:pPr>
        <w:pStyle w:val="Heading2"/>
        <w:rPr>
          <w:rFonts w:ascii="Calibri" w:hAnsi="Calibri"/>
        </w:rPr>
      </w:pPr>
      <w:bookmarkStart w:id="12" w:name="_Toc55856746"/>
      <w:r w:rsidRPr="00FC564C">
        <w:rPr>
          <w:rFonts w:ascii="Calibri" w:hAnsi="Calibri"/>
        </w:rPr>
        <w:t>Cluster: G</w:t>
      </w:r>
      <w:r w:rsidRPr="00FC564C">
        <w:rPr>
          <w:rFonts w:ascii="Calibri" w:hAnsi="Calibri"/>
        </w:rPr>
        <w:t>amification</w:t>
      </w:r>
      <w:bookmarkEnd w:id="12"/>
    </w:p>
    <w:p w14:paraId="06021A4D" w14:textId="1345456D" w:rsidR="00AD7A25" w:rsidRPr="00FC564C" w:rsidRDefault="00AD7A25" w:rsidP="005D313D">
      <w:pPr>
        <w:pStyle w:val="ListParagraph"/>
        <w:numPr>
          <w:ilvl w:val="0"/>
          <w:numId w:val="19"/>
        </w:numPr>
      </w:pPr>
      <w:r w:rsidRPr="00FC564C">
        <w:t>collection of energy saved over time (leaderboard</w:t>
      </w:r>
      <w:r w:rsidR="005D313D" w:rsidRPr="00FC564C">
        <w:t>)</w:t>
      </w:r>
    </w:p>
    <w:p w14:paraId="19B7ABB4" w14:textId="0055C0AD" w:rsidR="00AD7A25" w:rsidRPr="00FC564C" w:rsidRDefault="00AD7A25" w:rsidP="005D313D">
      <w:pPr>
        <w:pStyle w:val="ListParagraph"/>
        <w:numPr>
          <w:ilvl w:val="0"/>
          <w:numId w:val="19"/>
        </w:numPr>
      </w:pPr>
      <w:r w:rsidRPr="00FC564C">
        <w:t>Regional energy consumption averages</w:t>
      </w:r>
    </w:p>
    <w:p w14:paraId="3642E6EB" w14:textId="1EEB3AD5" w:rsidR="00AD7A25" w:rsidRPr="00FC564C" w:rsidRDefault="00AD7A25" w:rsidP="005D313D">
      <w:pPr>
        <w:pStyle w:val="ListParagraph"/>
        <w:numPr>
          <w:ilvl w:val="0"/>
          <w:numId w:val="19"/>
        </w:numPr>
      </w:pPr>
      <w:r w:rsidRPr="00FC564C">
        <w:t xml:space="preserve">Coupon / Discounts </w:t>
      </w:r>
    </w:p>
    <w:p w14:paraId="3FA186A2" w14:textId="5D9A667A" w:rsidR="00AD7A25" w:rsidRPr="00FC564C" w:rsidRDefault="00AD7A25" w:rsidP="005D313D">
      <w:pPr>
        <w:pStyle w:val="ListParagraph"/>
        <w:numPr>
          <w:ilvl w:val="0"/>
          <w:numId w:val="19"/>
        </w:numPr>
      </w:pPr>
      <w:r w:rsidRPr="00FC564C">
        <w:t>Saved overall stats</w:t>
      </w:r>
    </w:p>
    <w:p w14:paraId="32B6D6B6" w14:textId="2D8AAD87" w:rsidR="00AD7A25" w:rsidRPr="00FC564C" w:rsidRDefault="00AD7A25" w:rsidP="005D313D">
      <w:pPr>
        <w:pStyle w:val="ListParagraph"/>
        <w:numPr>
          <w:ilvl w:val="0"/>
          <w:numId w:val="19"/>
        </w:numPr>
      </w:pPr>
      <w:r w:rsidRPr="00FC564C">
        <w:t>Accolades, awards, medals</w:t>
      </w:r>
    </w:p>
    <w:p w14:paraId="2B57C023" w14:textId="2A131B55" w:rsidR="00AD7A25" w:rsidRPr="00FC564C" w:rsidRDefault="00AD7A25" w:rsidP="005D313D">
      <w:pPr>
        <w:pStyle w:val="ListParagraph"/>
        <w:numPr>
          <w:ilvl w:val="0"/>
          <w:numId w:val="19"/>
        </w:numPr>
      </w:pPr>
      <w:r w:rsidRPr="00FC564C">
        <w:t>News ticker {$user} improved their consumption by ${energy%}</w:t>
      </w:r>
    </w:p>
    <w:p w14:paraId="6072C525" w14:textId="3073559E" w:rsidR="00AD7A25" w:rsidRPr="00FC564C" w:rsidRDefault="00AD7A25" w:rsidP="005D313D">
      <w:pPr>
        <w:pStyle w:val="ListParagraph"/>
        <w:numPr>
          <w:ilvl w:val="0"/>
          <w:numId w:val="19"/>
        </w:numPr>
      </w:pPr>
      <w:r w:rsidRPr="00FC564C">
        <w:t>Option to store energy usage</w:t>
      </w:r>
    </w:p>
    <w:p w14:paraId="2E0212C1" w14:textId="5DB43392" w:rsidR="00AD7A25" w:rsidRPr="00FC564C" w:rsidRDefault="00AD7A25" w:rsidP="005D313D">
      <w:pPr>
        <w:pStyle w:val="ListParagraph"/>
        <w:numPr>
          <w:ilvl w:val="0"/>
          <w:numId w:val="19"/>
        </w:numPr>
      </w:pPr>
      <w:r w:rsidRPr="00FC564C">
        <w:t xml:space="preserve">Energy saving points to buy discount and coupons/prizes </w:t>
      </w:r>
    </w:p>
    <w:p w14:paraId="209648B0" w14:textId="77777777" w:rsidR="00AD7A25" w:rsidRPr="00FC564C" w:rsidRDefault="00AD7A25" w:rsidP="00AD7A25"/>
    <w:p w14:paraId="406F41DB" w14:textId="3AABF933" w:rsidR="00AD7A25" w:rsidRPr="00FC564C" w:rsidRDefault="00AD7A25" w:rsidP="00AD7A25">
      <w:pPr>
        <w:pStyle w:val="Heading2"/>
        <w:rPr>
          <w:rFonts w:ascii="Calibri" w:hAnsi="Calibri"/>
        </w:rPr>
      </w:pPr>
      <w:bookmarkStart w:id="13" w:name="_Toc55856747"/>
      <w:r w:rsidRPr="00FC564C">
        <w:rPr>
          <w:rFonts w:ascii="Calibri" w:hAnsi="Calibri"/>
        </w:rPr>
        <w:t>Cluster: M</w:t>
      </w:r>
      <w:r w:rsidRPr="00FC564C">
        <w:rPr>
          <w:rFonts w:ascii="Calibri" w:hAnsi="Calibri"/>
        </w:rPr>
        <w:t>arketing</w:t>
      </w:r>
      <w:bookmarkEnd w:id="13"/>
    </w:p>
    <w:p w14:paraId="073E5810" w14:textId="2D8302A7" w:rsidR="00AD7A25" w:rsidRPr="00FC564C" w:rsidRDefault="00AD7A25" w:rsidP="005D313D">
      <w:pPr>
        <w:pStyle w:val="ListParagraph"/>
        <w:numPr>
          <w:ilvl w:val="0"/>
          <w:numId w:val="20"/>
        </w:numPr>
      </w:pPr>
      <w:r w:rsidRPr="00FC564C">
        <w:t>Tips for energy saving/ Guide on energy efficienc</w:t>
      </w:r>
      <w:r w:rsidR="005D313D" w:rsidRPr="00FC564C">
        <w:t>y</w:t>
      </w:r>
      <w:r w:rsidRPr="00FC564C">
        <w:t xml:space="preserve"> *</w:t>
      </w:r>
    </w:p>
    <w:p w14:paraId="7DC507B2" w14:textId="1F01F518" w:rsidR="00AD7A25" w:rsidRPr="00FC564C" w:rsidRDefault="00AD7A25" w:rsidP="005D313D">
      <w:pPr>
        <w:pStyle w:val="ListParagraph"/>
        <w:numPr>
          <w:ilvl w:val="0"/>
          <w:numId w:val="20"/>
        </w:numPr>
      </w:pPr>
      <w:r w:rsidRPr="00FC564C">
        <w:t>T shirts</w:t>
      </w:r>
      <w:r w:rsidRPr="00FC564C">
        <w:t xml:space="preserve"> *</w:t>
      </w:r>
    </w:p>
    <w:p w14:paraId="0AC5261D" w14:textId="7EA89BA9" w:rsidR="00AD7A25" w:rsidRPr="00FC564C" w:rsidRDefault="00AD7A25" w:rsidP="005D313D">
      <w:pPr>
        <w:pStyle w:val="ListParagraph"/>
        <w:numPr>
          <w:ilvl w:val="0"/>
          <w:numId w:val="20"/>
        </w:numPr>
      </w:pPr>
      <w:r w:rsidRPr="00FC564C">
        <w:t>Nam</w:t>
      </w:r>
      <w:r w:rsidR="005D313D" w:rsidRPr="00FC564C">
        <w:t>e</w:t>
      </w:r>
      <w:r w:rsidRPr="00FC564C">
        <w:t xml:space="preserve"> </w:t>
      </w:r>
    </w:p>
    <w:p w14:paraId="79565A11" w14:textId="39F6EFC6" w:rsidR="005D313D" w:rsidRPr="00FC564C" w:rsidRDefault="00AD7A25" w:rsidP="005D313D">
      <w:pPr>
        <w:pStyle w:val="ListParagraph"/>
        <w:numPr>
          <w:ilvl w:val="0"/>
          <w:numId w:val="20"/>
        </w:numPr>
      </w:pPr>
      <w:r w:rsidRPr="00FC564C">
        <w:t>Logo</w:t>
      </w:r>
    </w:p>
    <w:p w14:paraId="526407D5" w14:textId="77777777" w:rsidR="00AD7A25" w:rsidRPr="00FC564C" w:rsidRDefault="00AD7A25" w:rsidP="00AD7A25"/>
    <w:p w14:paraId="628D56A9" w14:textId="3ABDDA7E" w:rsidR="00AD7A25" w:rsidRPr="00FC564C" w:rsidRDefault="00AD7A25" w:rsidP="00AD7A25">
      <w:pPr>
        <w:pStyle w:val="Heading2"/>
        <w:rPr>
          <w:rFonts w:ascii="Calibri" w:hAnsi="Calibri"/>
        </w:rPr>
      </w:pPr>
      <w:bookmarkStart w:id="14" w:name="_Toc55856748"/>
      <w:r w:rsidRPr="00FC564C">
        <w:rPr>
          <w:rFonts w:ascii="Calibri" w:hAnsi="Calibri"/>
        </w:rPr>
        <w:t>Cluster: S</w:t>
      </w:r>
      <w:r w:rsidRPr="00FC564C">
        <w:rPr>
          <w:rFonts w:ascii="Calibri" w:hAnsi="Calibri"/>
        </w:rPr>
        <w:t xml:space="preserve">tats </w:t>
      </w:r>
      <w:r w:rsidRPr="00FC564C">
        <w:rPr>
          <w:rFonts w:ascii="Calibri" w:hAnsi="Calibri"/>
        </w:rPr>
        <w:t>and</w:t>
      </w:r>
      <w:r w:rsidRPr="00FC564C">
        <w:rPr>
          <w:rFonts w:ascii="Calibri" w:hAnsi="Calibri"/>
        </w:rPr>
        <w:t xml:space="preserve"> </w:t>
      </w:r>
      <w:r w:rsidRPr="00FC564C">
        <w:rPr>
          <w:rFonts w:ascii="Calibri" w:hAnsi="Calibri"/>
        </w:rPr>
        <w:t>M</w:t>
      </w:r>
      <w:r w:rsidRPr="00FC564C">
        <w:rPr>
          <w:rFonts w:ascii="Calibri" w:hAnsi="Calibri"/>
        </w:rPr>
        <w:t>oneti</w:t>
      </w:r>
      <w:r w:rsidRPr="00FC564C">
        <w:rPr>
          <w:rFonts w:ascii="Calibri" w:hAnsi="Calibri"/>
        </w:rPr>
        <w:t>z</w:t>
      </w:r>
      <w:r w:rsidRPr="00FC564C">
        <w:rPr>
          <w:rFonts w:ascii="Calibri" w:hAnsi="Calibri"/>
        </w:rPr>
        <w:t>ation</w:t>
      </w:r>
      <w:bookmarkEnd w:id="14"/>
    </w:p>
    <w:p w14:paraId="63427AE4" w14:textId="55296AD7" w:rsidR="00AD7A25" w:rsidRPr="00FC564C" w:rsidRDefault="00AD7A25" w:rsidP="005D313D">
      <w:pPr>
        <w:pStyle w:val="ListParagraph"/>
        <w:numPr>
          <w:ilvl w:val="0"/>
          <w:numId w:val="21"/>
        </w:numPr>
      </w:pPr>
      <w:r w:rsidRPr="00FC564C">
        <w:t xml:space="preserve">Data collection on buy </w:t>
      </w:r>
      <w:r w:rsidRPr="00FC564C">
        <w:t>behavior</w:t>
      </w:r>
      <w:r w:rsidRPr="00FC564C">
        <w:t xml:space="preserve"> eco related</w:t>
      </w:r>
    </w:p>
    <w:p w14:paraId="08717371" w14:textId="1957EFA1" w:rsidR="00AD7A25" w:rsidRPr="00FC564C" w:rsidRDefault="00AD7A25" w:rsidP="005D313D">
      <w:pPr>
        <w:pStyle w:val="ListParagraph"/>
        <w:numPr>
          <w:ilvl w:val="0"/>
          <w:numId w:val="21"/>
        </w:numPr>
      </w:pPr>
      <w:r w:rsidRPr="00FC564C">
        <w:t>Popular items</w:t>
      </w:r>
    </w:p>
    <w:p w14:paraId="55292C26" w14:textId="5B5EC72E" w:rsidR="005D313D" w:rsidRPr="00FC564C" w:rsidRDefault="00AD7A25" w:rsidP="005D313D">
      <w:pPr>
        <w:pStyle w:val="ListParagraph"/>
        <w:numPr>
          <w:ilvl w:val="0"/>
          <w:numId w:val="21"/>
        </w:numPr>
      </w:pPr>
      <w:r w:rsidRPr="00FC564C">
        <w:t>Calculate carbon footprint</w:t>
      </w:r>
    </w:p>
    <w:p w14:paraId="582CB1FF" w14:textId="77777777" w:rsidR="005D313D" w:rsidRPr="00FC564C" w:rsidRDefault="005D313D" w:rsidP="00AD7A25"/>
    <w:p w14:paraId="7182D2CD" w14:textId="407EAEB4" w:rsidR="00AD7A25" w:rsidRPr="00FC564C" w:rsidRDefault="0072371B" w:rsidP="00AD7A25">
      <w:pPr>
        <w:pStyle w:val="Heading2"/>
        <w:rPr>
          <w:rFonts w:ascii="Calibri" w:hAnsi="Calibri"/>
        </w:rPr>
      </w:pPr>
      <w:bookmarkStart w:id="15" w:name="_Toc55856749"/>
      <w:r w:rsidRPr="00FC564C">
        <w:rPr>
          <w:rFonts w:ascii="Calibri" w:hAnsi="Calibri"/>
        </w:rPr>
        <w:t>Cluster: Law, Legal</w:t>
      </w:r>
      <w:bookmarkEnd w:id="15"/>
    </w:p>
    <w:p w14:paraId="4DAA4F18" w14:textId="04F66B72" w:rsidR="00980CA3" w:rsidRPr="00FC564C" w:rsidRDefault="00AD7A25" w:rsidP="00980CA3">
      <w:pPr>
        <w:pStyle w:val="ListParagraph"/>
        <w:numPr>
          <w:ilvl w:val="0"/>
          <w:numId w:val="22"/>
        </w:numPr>
      </w:pPr>
      <w:r w:rsidRPr="00FC564C">
        <w:t>GDPR</w:t>
      </w:r>
    </w:p>
    <w:p w14:paraId="46AA0E61" w14:textId="2DC8D3E8" w:rsidR="00362A00" w:rsidRPr="00FC564C" w:rsidRDefault="00980CA3" w:rsidP="009C7784">
      <w:r w:rsidRPr="00FC564C">
        <w:br w:type="page"/>
      </w:r>
    </w:p>
    <w:p w14:paraId="3CFC0D42" w14:textId="5461F96B" w:rsidR="006F55D5" w:rsidRPr="00FC564C" w:rsidRDefault="006F55D5" w:rsidP="006F55D5">
      <w:pPr>
        <w:pStyle w:val="Heading1"/>
      </w:pPr>
      <w:bookmarkStart w:id="16" w:name="_Toc55856750"/>
      <w:r w:rsidRPr="00FC564C">
        <w:lastRenderedPageBreak/>
        <w:t>Action Items</w:t>
      </w:r>
      <w:bookmarkEnd w:id="16"/>
    </w:p>
    <w:p w14:paraId="67830E58" w14:textId="40DA64B9" w:rsidR="006F55D5" w:rsidRPr="00FC564C" w:rsidRDefault="006F55D5" w:rsidP="006F55D5">
      <w:pPr>
        <w:rPr>
          <w:rFonts w:eastAsiaTheme="majorEastAsia" w:cs="Arial"/>
          <w:bCs/>
          <w:kern w:val="32"/>
          <w:sz w:val="24"/>
          <w:szCs w:val="32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F55D5" w:rsidRPr="00FC564C" w14:paraId="41A3B2F0" w14:textId="77777777" w:rsidTr="006F5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750BDDC" w14:textId="713D4674" w:rsidR="006F55D5" w:rsidRPr="00FC564C" w:rsidRDefault="006F55D5" w:rsidP="006F55D5">
            <w:pPr>
              <w:jc w:val="center"/>
            </w:pPr>
            <w:r w:rsidRPr="00FC564C">
              <w:t>Action Item</w:t>
            </w:r>
          </w:p>
        </w:tc>
        <w:tc>
          <w:tcPr>
            <w:tcW w:w="2697" w:type="dxa"/>
          </w:tcPr>
          <w:p w14:paraId="1F907E49" w14:textId="4843EF39" w:rsidR="006F55D5" w:rsidRPr="00FC564C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  <w:r w:rsidRPr="00FC564C">
              <w:rPr>
                <w:rFonts w:eastAsiaTheme="majorEastAsia" w:cs="Arial"/>
                <w:bCs w:val="0"/>
                <w:kern w:val="32"/>
                <w:sz w:val="24"/>
                <w:szCs w:val="32"/>
              </w:rPr>
              <w:t>Assigned to</w:t>
            </w:r>
          </w:p>
        </w:tc>
        <w:tc>
          <w:tcPr>
            <w:tcW w:w="2698" w:type="dxa"/>
          </w:tcPr>
          <w:p w14:paraId="05497670" w14:textId="3A4E9C17" w:rsidR="006F55D5" w:rsidRPr="00FC564C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564C">
              <w:t>Deadline?</w:t>
            </w:r>
          </w:p>
        </w:tc>
        <w:tc>
          <w:tcPr>
            <w:tcW w:w="2698" w:type="dxa"/>
          </w:tcPr>
          <w:p w14:paraId="6E5157D7" w14:textId="68602F84" w:rsidR="006F55D5" w:rsidRPr="00FC564C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  <w:r w:rsidRPr="00FC564C">
              <w:rPr>
                <w:rFonts w:eastAsiaTheme="majorEastAsia" w:cs="Arial"/>
                <w:bCs w:val="0"/>
                <w:kern w:val="32"/>
                <w:sz w:val="24"/>
                <w:szCs w:val="32"/>
              </w:rPr>
              <w:t>Status</w:t>
            </w:r>
          </w:p>
        </w:tc>
      </w:tr>
      <w:tr w:rsidR="006F55D5" w:rsidRPr="00FC564C" w14:paraId="79F968CC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0148751" w14:textId="1B2C0661" w:rsidR="006F55D5" w:rsidRPr="00FC564C" w:rsidRDefault="009C7784" w:rsidP="006F55D5">
            <w:pPr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  <w:r w:rsidRPr="00FC564C">
              <w:rPr>
                <w:rFonts w:eastAsiaTheme="majorEastAsia" w:cs="Arial"/>
                <w:bCs w:val="0"/>
                <w:kern w:val="32"/>
                <w:sz w:val="24"/>
                <w:szCs w:val="32"/>
              </w:rPr>
              <w:t xml:space="preserve">MVP features </w:t>
            </w:r>
            <w:r w:rsidR="00BA0B0E" w:rsidRPr="00FC564C">
              <w:rPr>
                <w:rFonts w:eastAsiaTheme="majorEastAsia" w:cs="Arial"/>
                <w:bCs w:val="0"/>
                <w:kern w:val="32"/>
                <w:sz w:val="24"/>
                <w:szCs w:val="32"/>
              </w:rPr>
              <w:t>meeting</w:t>
            </w:r>
          </w:p>
        </w:tc>
        <w:tc>
          <w:tcPr>
            <w:tcW w:w="2697" w:type="dxa"/>
          </w:tcPr>
          <w:p w14:paraId="6E97F801" w14:textId="4CE5FE2B" w:rsidR="006F55D5" w:rsidRPr="00FC564C" w:rsidRDefault="00BA0B0E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 w:rsidRPr="00FC564C">
              <w:rPr>
                <w:rFonts w:eastAsiaTheme="majorEastAsia" w:cs="Arial"/>
                <w:bCs/>
                <w:kern w:val="32"/>
                <w:sz w:val="24"/>
                <w:szCs w:val="32"/>
              </w:rPr>
              <w:t>Team</w:t>
            </w:r>
          </w:p>
        </w:tc>
        <w:tc>
          <w:tcPr>
            <w:tcW w:w="2698" w:type="dxa"/>
          </w:tcPr>
          <w:p w14:paraId="57122670" w14:textId="0B834B5C" w:rsidR="006F55D5" w:rsidRPr="00FC564C" w:rsidRDefault="00BA0B0E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 w:rsidRPr="00FC564C">
              <w:rPr>
                <w:rFonts w:eastAsiaTheme="majorEastAsia" w:cs="Arial"/>
                <w:bCs/>
                <w:kern w:val="32"/>
                <w:sz w:val="24"/>
                <w:szCs w:val="32"/>
              </w:rPr>
              <w:t>09/01/2020</w:t>
            </w:r>
          </w:p>
        </w:tc>
        <w:tc>
          <w:tcPr>
            <w:tcW w:w="2698" w:type="dxa"/>
          </w:tcPr>
          <w:p w14:paraId="6E597C10" w14:textId="0C8FCDCA" w:rsidR="006F55D5" w:rsidRPr="00FC564C" w:rsidRDefault="00BA0B0E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 w:rsidRPr="00FC564C">
              <w:rPr>
                <w:rFonts w:eastAsiaTheme="majorEastAsia" w:cs="Arial"/>
                <w:bCs/>
                <w:kern w:val="32"/>
                <w:sz w:val="24"/>
                <w:szCs w:val="32"/>
              </w:rPr>
              <w:t>Completed</w:t>
            </w:r>
          </w:p>
        </w:tc>
      </w:tr>
      <w:tr w:rsidR="006F55D5" w:rsidRPr="00FC564C" w14:paraId="2430E72F" w14:textId="77777777" w:rsidTr="006F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0364508" w14:textId="7C2C2BEC" w:rsidR="006F55D5" w:rsidRPr="00FC564C" w:rsidRDefault="00FC564C" w:rsidP="00FC564C">
            <w:pPr>
              <w:pStyle w:val="NormalWeb"/>
              <w:rPr>
                <w:rFonts w:ascii="Calibri" w:hAnsi="Calibri"/>
              </w:rPr>
            </w:pPr>
            <w:r w:rsidRPr="00FC564C">
              <w:rPr>
                <w:rFonts w:ascii="Calibri" w:eastAsiaTheme="majorEastAsia" w:hAnsi="Calibri" w:cs="Arial"/>
                <w:bCs w:val="0"/>
                <w:kern w:val="32"/>
                <w:szCs w:val="32"/>
              </w:rPr>
              <w:t>Create feature story points</w:t>
            </w:r>
            <w:r w:rsidRPr="00FC564C">
              <w:rPr>
                <w:rFonts w:ascii="Calibri" w:eastAsiaTheme="majorEastAsia" w:hAnsi="Calibri" w:cs="Arial"/>
                <w:bCs w:val="0"/>
                <w:kern w:val="32"/>
                <w:szCs w:val="32"/>
              </w:rPr>
              <w:br/>
            </w:r>
            <w:r w:rsidRPr="00FC564C">
              <w:rPr>
                <w:rFonts w:ascii="Calibri" w:eastAsiaTheme="majorEastAsia" w:hAnsi="Calibri" w:cs="Arial"/>
                <w:bCs w:val="0"/>
                <w:kern w:val="32"/>
                <w:szCs w:val="32"/>
              </w:rPr>
              <w:br/>
            </w:r>
            <w:r w:rsidRPr="00FC564C">
              <w:rPr>
                <w:rFonts w:ascii="Calibri" w:hAnsi="Calibri"/>
                <w:b w:val="0"/>
                <w:bCs w:val="0"/>
              </w:rPr>
              <w:t>A presentation of what we would like to achieve with the plugi</w:t>
            </w:r>
            <w:r w:rsidRPr="00FC564C">
              <w:rPr>
                <w:rFonts w:ascii="Calibri" w:hAnsi="Calibri"/>
                <w:b w:val="0"/>
                <w:bCs w:val="0"/>
              </w:rPr>
              <w:t>n</w:t>
            </w:r>
            <w:r w:rsidR="00BF0D65">
              <w:rPr>
                <w:rFonts w:ascii="Calibri" w:hAnsi="Calibri"/>
                <w:b w:val="0"/>
                <w:bCs w:val="0"/>
              </w:rPr>
              <w:t>.</w:t>
            </w:r>
          </w:p>
        </w:tc>
        <w:tc>
          <w:tcPr>
            <w:tcW w:w="2697" w:type="dxa"/>
          </w:tcPr>
          <w:p w14:paraId="6D032589" w14:textId="652E8B10" w:rsidR="006F55D5" w:rsidRPr="00FC564C" w:rsidRDefault="00FC564C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 w:rsidRPr="00FC564C">
              <w:rPr>
                <w:rFonts w:eastAsiaTheme="majorEastAsia" w:cs="Arial"/>
                <w:bCs/>
                <w:kern w:val="32"/>
                <w:sz w:val="24"/>
                <w:szCs w:val="32"/>
              </w:rPr>
              <w:t>Team</w:t>
            </w:r>
          </w:p>
        </w:tc>
        <w:tc>
          <w:tcPr>
            <w:tcW w:w="2698" w:type="dxa"/>
          </w:tcPr>
          <w:p w14:paraId="2CC3ECAF" w14:textId="39BDAD77" w:rsidR="006F55D5" w:rsidRPr="00FC564C" w:rsidRDefault="001F40C1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10/01/2020</w:t>
            </w:r>
          </w:p>
        </w:tc>
        <w:tc>
          <w:tcPr>
            <w:tcW w:w="2698" w:type="dxa"/>
          </w:tcPr>
          <w:p w14:paraId="735BCF69" w14:textId="15F2FB4F" w:rsidR="006F55D5" w:rsidRPr="00FC564C" w:rsidRDefault="001F40C1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Selected for development</w:t>
            </w:r>
          </w:p>
        </w:tc>
      </w:tr>
      <w:tr w:rsidR="006F55D5" w:rsidRPr="00FC564C" w14:paraId="531690A2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321A941" w14:textId="0CFFCA9B" w:rsidR="006F55D5" w:rsidRPr="00FC564C" w:rsidRDefault="001F40C1" w:rsidP="006F55D5">
            <w:pPr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 w:val="0"/>
                <w:kern w:val="32"/>
                <w:sz w:val="24"/>
                <w:szCs w:val="32"/>
              </w:rPr>
              <w:t>Break down current clusters</w:t>
            </w:r>
          </w:p>
        </w:tc>
        <w:tc>
          <w:tcPr>
            <w:tcW w:w="2697" w:type="dxa"/>
          </w:tcPr>
          <w:p w14:paraId="3D66D86A" w14:textId="734A5012" w:rsidR="006F55D5" w:rsidRPr="00FC564C" w:rsidRDefault="001F40C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Team</w:t>
            </w:r>
          </w:p>
        </w:tc>
        <w:tc>
          <w:tcPr>
            <w:tcW w:w="2698" w:type="dxa"/>
          </w:tcPr>
          <w:p w14:paraId="2D891E06" w14:textId="6261E707" w:rsidR="006F55D5" w:rsidRPr="00FC564C" w:rsidRDefault="001F40C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10/01/2020</w:t>
            </w:r>
          </w:p>
        </w:tc>
        <w:tc>
          <w:tcPr>
            <w:tcW w:w="2698" w:type="dxa"/>
          </w:tcPr>
          <w:p w14:paraId="0051898D" w14:textId="4EA52D57" w:rsidR="006F55D5" w:rsidRPr="00FC564C" w:rsidRDefault="001F40C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Selected for development</w:t>
            </w:r>
          </w:p>
        </w:tc>
      </w:tr>
      <w:tr w:rsidR="001F40C1" w:rsidRPr="00FC564C" w14:paraId="1FE8514E" w14:textId="77777777" w:rsidTr="006F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CD20C9E" w14:textId="53544B32" w:rsidR="001F40C1" w:rsidRDefault="001F40C1" w:rsidP="006F55D5">
            <w:pPr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 w:val="0"/>
                <w:kern w:val="32"/>
                <w:sz w:val="24"/>
                <w:szCs w:val="32"/>
              </w:rPr>
              <w:t>Find some good Energy APIs</w:t>
            </w:r>
          </w:p>
        </w:tc>
        <w:tc>
          <w:tcPr>
            <w:tcW w:w="2697" w:type="dxa"/>
          </w:tcPr>
          <w:p w14:paraId="113AD095" w14:textId="51C50A34" w:rsidR="001F40C1" w:rsidRDefault="001F40C1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Unassigned</w:t>
            </w:r>
          </w:p>
        </w:tc>
        <w:tc>
          <w:tcPr>
            <w:tcW w:w="2698" w:type="dxa"/>
          </w:tcPr>
          <w:p w14:paraId="1860AD09" w14:textId="0F254802" w:rsidR="001F40C1" w:rsidRDefault="001F40C1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?</w:t>
            </w:r>
          </w:p>
        </w:tc>
        <w:tc>
          <w:tcPr>
            <w:tcW w:w="2698" w:type="dxa"/>
          </w:tcPr>
          <w:p w14:paraId="4FDB01FE" w14:textId="457E90B2" w:rsidR="001F40C1" w:rsidRDefault="001F40C1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In Progress</w:t>
            </w:r>
          </w:p>
        </w:tc>
      </w:tr>
      <w:tr w:rsidR="001F40C1" w:rsidRPr="00FC564C" w14:paraId="33C9C814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3BD58C1" w14:textId="6AE7DA25" w:rsidR="001F40C1" w:rsidRDefault="001F40C1" w:rsidP="006F55D5">
            <w:pPr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 w:val="0"/>
                <w:kern w:val="32"/>
                <w:sz w:val="24"/>
                <w:szCs w:val="32"/>
              </w:rPr>
              <w:t>Make a small chrome plugin to see how it works</w:t>
            </w:r>
          </w:p>
        </w:tc>
        <w:tc>
          <w:tcPr>
            <w:tcW w:w="2697" w:type="dxa"/>
          </w:tcPr>
          <w:p w14:paraId="7202D819" w14:textId="2EDA3AC2" w:rsidR="001F40C1" w:rsidRDefault="001F40C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Team</w:t>
            </w: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br/>
            </w: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br/>
              <w:t>Each team member needs to complete this to get a rough idea on the project development process.</w:t>
            </w:r>
          </w:p>
        </w:tc>
        <w:tc>
          <w:tcPr>
            <w:tcW w:w="2698" w:type="dxa"/>
          </w:tcPr>
          <w:p w14:paraId="72293E2D" w14:textId="5BBFD627" w:rsidR="001F40C1" w:rsidRDefault="001F40C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11/01/2020</w:t>
            </w:r>
          </w:p>
        </w:tc>
        <w:tc>
          <w:tcPr>
            <w:tcW w:w="2698" w:type="dxa"/>
          </w:tcPr>
          <w:p w14:paraId="3343315F" w14:textId="7C1E0C53" w:rsidR="001F40C1" w:rsidRDefault="008D0218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In Progress</w:t>
            </w:r>
          </w:p>
        </w:tc>
      </w:tr>
      <w:tr w:rsidR="00C750F6" w:rsidRPr="00FC564C" w14:paraId="72E85D4E" w14:textId="77777777" w:rsidTr="006F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256F4F1" w14:textId="63E89EF3" w:rsidR="00C750F6" w:rsidRDefault="00C750F6" w:rsidP="006F55D5">
            <w:pPr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 w:val="0"/>
                <w:kern w:val="32"/>
                <w:sz w:val="24"/>
                <w:szCs w:val="32"/>
              </w:rPr>
              <w:t>Complete mentor requirement forms</w:t>
            </w:r>
          </w:p>
        </w:tc>
        <w:tc>
          <w:tcPr>
            <w:tcW w:w="2697" w:type="dxa"/>
          </w:tcPr>
          <w:p w14:paraId="1CFFAA74" w14:textId="2A1AD1DF" w:rsidR="00C750F6" w:rsidRDefault="00933401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Damir Elsik</w:t>
            </w:r>
          </w:p>
        </w:tc>
        <w:tc>
          <w:tcPr>
            <w:tcW w:w="2698" w:type="dxa"/>
          </w:tcPr>
          <w:p w14:paraId="173AE302" w14:textId="18C7CA80" w:rsidR="00C750F6" w:rsidRDefault="00933401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ASAP</w:t>
            </w:r>
          </w:p>
        </w:tc>
        <w:tc>
          <w:tcPr>
            <w:tcW w:w="2698" w:type="dxa"/>
          </w:tcPr>
          <w:p w14:paraId="4923866A" w14:textId="4A4B0B8C" w:rsidR="00C750F6" w:rsidRDefault="00933401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?</w:t>
            </w:r>
          </w:p>
        </w:tc>
      </w:tr>
      <w:tr w:rsidR="00933401" w:rsidRPr="00FC564C" w14:paraId="24766DFE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B7F30A4" w14:textId="41B9E820" w:rsidR="00933401" w:rsidRDefault="00933401" w:rsidP="006F55D5">
            <w:pPr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 w:val="0"/>
                <w:kern w:val="32"/>
                <w:sz w:val="24"/>
                <w:szCs w:val="32"/>
              </w:rPr>
              <w:t>Add availability</w:t>
            </w:r>
          </w:p>
        </w:tc>
        <w:tc>
          <w:tcPr>
            <w:tcW w:w="2697" w:type="dxa"/>
          </w:tcPr>
          <w:p w14:paraId="3979E01E" w14:textId="0B64D185" w:rsidR="00933401" w:rsidRDefault="0093340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Damir Elsik</w:t>
            </w:r>
          </w:p>
        </w:tc>
        <w:tc>
          <w:tcPr>
            <w:tcW w:w="2698" w:type="dxa"/>
          </w:tcPr>
          <w:p w14:paraId="13979EE4" w14:textId="26CFD4A5" w:rsidR="00933401" w:rsidRDefault="0093340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ASAP</w:t>
            </w:r>
          </w:p>
        </w:tc>
        <w:tc>
          <w:tcPr>
            <w:tcW w:w="2698" w:type="dxa"/>
          </w:tcPr>
          <w:p w14:paraId="3AB748F3" w14:textId="0E1D8B32" w:rsidR="00933401" w:rsidRDefault="0093340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?</w:t>
            </w:r>
          </w:p>
        </w:tc>
      </w:tr>
    </w:tbl>
    <w:p w14:paraId="1556F68F" w14:textId="77777777" w:rsidR="006F55D5" w:rsidRPr="00FC564C" w:rsidRDefault="006F55D5" w:rsidP="006F55D5">
      <w:pPr>
        <w:rPr>
          <w:rFonts w:eastAsiaTheme="majorEastAsia" w:cs="Arial"/>
          <w:bCs/>
          <w:kern w:val="32"/>
          <w:sz w:val="24"/>
          <w:szCs w:val="32"/>
        </w:rPr>
      </w:pPr>
    </w:p>
    <w:sectPr w:rsidR="006F55D5" w:rsidRPr="00FC564C" w:rsidSect="006545C0">
      <w:footerReference w:type="default" r:id="rId8"/>
      <w:headerReference w:type="first" r:id="rId9"/>
      <w:type w:val="continuous"/>
      <w:pgSz w:w="12240" w:h="15840" w:code="1"/>
      <w:pgMar w:top="720" w:right="720" w:bottom="720" w:left="720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18A80" w14:textId="77777777" w:rsidR="00420263" w:rsidRDefault="00420263">
      <w:pPr>
        <w:spacing w:before="0" w:after="0"/>
      </w:pPr>
      <w:r>
        <w:separator/>
      </w:r>
    </w:p>
  </w:endnote>
  <w:endnote w:type="continuationSeparator" w:id="0">
    <w:p w14:paraId="524499A8" w14:textId="77777777" w:rsidR="00420263" w:rsidRDefault="0042026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097AA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A3E9C" w14:textId="77777777" w:rsidR="00420263" w:rsidRDefault="00420263">
      <w:pPr>
        <w:spacing w:before="0" w:after="0"/>
      </w:pPr>
      <w:r>
        <w:separator/>
      </w:r>
    </w:p>
  </w:footnote>
  <w:footnote w:type="continuationSeparator" w:id="0">
    <w:p w14:paraId="67A66538" w14:textId="77777777" w:rsidR="00420263" w:rsidRDefault="0042026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F1E1D" w14:textId="07694747" w:rsidR="000F221E" w:rsidRPr="000F221E" w:rsidRDefault="000F221E">
    <w:pPr>
      <w:pStyle w:val="Header"/>
    </w:pPr>
    <w:r w:rsidRPr="000F221E">
      <w:t>Call for Code 2020</w:t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  <w:t>Sprint: 4</w:t>
    </w:r>
  </w:p>
  <w:p w14:paraId="6CE02736" w14:textId="733B63BB" w:rsidR="000F221E" w:rsidRPr="000F221E" w:rsidRDefault="000F221E">
    <w:pPr>
      <w:pStyle w:val="Header"/>
    </w:pPr>
    <w:r w:rsidRPr="000F221E">
      <w:t>IBM/ UHI | Soft Dev BSc (1</w:t>
    </w:r>
    <w:r w:rsidRPr="000F221E">
      <w:rPr>
        <w:vertAlign w:val="superscript"/>
      </w:rPr>
      <w:t>st</w:t>
    </w:r>
    <w:r w:rsidRPr="000F221E">
      <w:t xml:space="preserve"> Year)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Team: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9DF740D"/>
    <w:multiLevelType w:val="hybridMultilevel"/>
    <w:tmpl w:val="BFAE2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57D9B"/>
    <w:multiLevelType w:val="hybridMultilevel"/>
    <w:tmpl w:val="05725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71DDA"/>
    <w:multiLevelType w:val="hybridMultilevel"/>
    <w:tmpl w:val="DC9C0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54CC6"/>
    <w:multiLevelType w:val="hybridMultilevel"/>
    <w:tmpl w:val="20F4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1247A"/>
    <w:multiLevelType w:val="hybridMultilevel"/>
    <w:tmpl w:val="8188A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0457D"/>
    <w:multiLevelType w:val="hybridMultilevel"/>
    <w:tmpl w:val="3F866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C3CD7"/>
    <w:multiLevelType w:val="hybridMultilevel"/>
    <w:tmpl w:val="7E749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3104D"/>
    <w:multiLevelType w:val="hybridMultilevel"/>
    <w:tmpl w:val="A8AAF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F564B"/>
    <w:multiLevelType w:val="hybridMultilevel"/>
    <w:tmpl w:val="9E18A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70940"/>
    <w:multiLevelType w:val="hybridMultilevel"/>
    <w:tmpl w:val="3EEC5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46A89"/>
    <w:multiLevelType w:val="hybridMultilevel"/>
    <w:tmpl w:val="D43A6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F31D5"/>
    <w:multiLevelType w:val="hybridMultilevel"/>
    <w:tmpl w:val="FA149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701F3D"/>
    <w:multiLevelType w:val="hybridMultilevel"/>
    <w:tmpl w:val="5EF8C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20991"/>
    <w:multiLevelType w:val="hybridMultilevel"/>
    <w:tmpl w:val="835CD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D3A613A"/>
    <w:multiLevelType w:val="hybridMultilevel"/>
    <w:tmpl w:val="5FDA9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25B52"/>
    <w:multiLevelType w:val="hybridMultilevel"/>
    <w:tmpl w:val="4516A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6"/>
  </w:num>
  <w:num w:numId="8">
    <w:abstractNumId w:val="3"/>
  </w:num>
  <w:num w:numId="9">
    <w:abstractNumId w:val="5"/>
  </w:num>
  <w:num w:numId="10">
    <w:abstractNumId w:val="19"/>
  </w:num>
  <w:num w:numId="11">
    <w:abstractNumId w:val="9"/>
  </w:num>
  <w:num w:numId="12">
    <w:abstractNumId w:val="7"/>
  </w:num>
  <w:num w:numId="13">
    <w:abstractNumId w:val="11"/>
  </w:num>
  <w:num w:numId="14">
    <w:abstractNumId w:val="8"/>
  </w:num>
  <w:num w:numId="15">
    <w:abstractNumId w:val="13"/>
  </w:num>
  <w:num w:numId="16">
    <w:abstractNumId w:val="15"/>
  </w:num>
  <w:num w:numId="17">
    <w:abstractNumId w:val="18"/>
  </w:num>
  <w:num w:numId="18">
    <w:abstractNumId w:val="12"/>
  </w:num>
  <w:num w:numId="19">
    <w:abstractNumId w:val="16"/>
  </w:num>
  <w:num w:numId="20">
    <w:abstractNumId w:val="4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1E"/>
    <w:rsid w:val="00051471"/>
    <w:rsid w:val="00071E68"/>
    <w:rsid w:val="000D276E"/>
    <w:rsid w:val="000D74C3"/>
    <w:rsid w:val="000F221E"/>
    <w:rsid w:val="00191F92"/>
    <w:rsid w:val="001D2029"/>
    <w:rsid w:val="001E0877"/>
    <w:rsid w:val="001E2D3C"/>
    <w:rsid w:val="001F40C1"/>
    <w:rsid w:val="002A2730"/>
    <w:rsid w:val="002B2D13"/>
    <w:rsid w:val="002D262B"/>
    <w:rsid w:val="002F298C"/>
    <w:rsid w:val="0034721D"/>
    <w:rsid w:val="00362A00"/>
    <w:rsid w:val="003B36CE"/>
    <w:rsid w:val="003D5BF7"/>
    <w:rsid w:val="003F257D"/>
    <w:rsid w:val="00420263"/>
    <w:rsid w:val="004415EC"/>
    <w:rsid w:val="00530C72"/>
    <w:rsid w:val="00563AE4"/>
    <w:rsid w:val="00586AFA"/>
    <w:rsid w:val="00590D67"/>
    <w:rsid w:val="005A7328"/>
    <w:rsid w:val="005C298B"/>
    <w:rsid w:val="005D313D"/>
    <w:rsid w:val="005F4A36"/>
    <w:rsid w:val="006344A8"/>
    <w:rsid w:val="00645A04"/>
    <w:rsid w:val="006545C0"/>
    <w:rsid w:val="006C3878"/>
    <w:rsid w:val="006F55D5"/>
    <w:rsid w:val="0072371B"/>
    <w:rsid w:val="00734EEC"/>
    <w:rsid w:val="00740830"/>
    <w:rsid w:val="007C764A"/>
    <w:rsid w:val="007F04FA"/>
    <w:rsid w:val="008C4E02"/>
    <w:rsid w:val="008D0218"/>
    <w:rsid w:val="00911B1B"/>
    <w:rsid w:val="00922B14"/>
    <w:rsid w:val="00933401"/>
    <w:rsid w:val="00980CA3"/>
    <w:rsid w:val="009B4187"/>
    <w:rsid w:val="009C3FA4"/>
    <w:rsid w:val="009C7784"/>
    <w:rsid w:val="00A13A36"/>
    <w:rsid w:val="00AD7A25"/>
    <w:rsid w:val="00B424C9"/>
    <w:rsid w:val="00B477CB"/>
    <w:rsid w:val="00BA0B0E"/>
    <w:rsid w:val="00BB3C7B"/>
    <w:rsid w:val="00BE5856"/>
    <w:rsid w:val="00BF0D65"/>
    <w:rsid w:val="00C65683"/>
    <w:rsid w:val="00C750F6"/>
    <w:rsid w:val="00CF3D06"/>
    <w:rsid w:val="00D60069"/>
    <w:rsid w:val="00D62E01"/>
    <w:rsid w:val="00D661EE"/>
    <w:rsid w:val="00D969D7"/>
    <w:rsid w:val="00DD3582"/>
    <w:rsid w:val="00E048B4"/>
    <w:rsid w:val="00EB648F"/>
    <w:rsid w:val="00EF739D"/>
    <w:rsid w:val="00F06356"/>
    <w:rsid w:val="00F214AF"/>
    <w:rsid w:val="00F434DD"/>
    <w:rsid w:val="00FA24D9"/>
    <w:rsid w:val="00FC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386D4A"/>
  <w15:docId w15:val="{94468F7B-7E58-47F4-8BFB-47E26DE5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AE4"/>
    <w:rPr>
      <w:rFonts w:ascii="Calibri" w:hAnsi="Calibri"/>
      <w:sz w:val="22"/>
    </w:rPr>
  </w:style>
  <w:style w:type="paragraph" w:styleId="Heading1">
    <w:name w:val="heading 1"/>
    <w:basedOn w:val="Normal"/>
    <w:uiPriority w:val="9"/>
    <w:qFormat/>
    <w:rsid w:val="006F55D5"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eastAsiaTheme="majorEastAsia" w:cs="Arial"/>
      <w:b/>
      <w:bCs/>
      <w:kern w:val="32"/>
      <w:sz w:val="24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563AE4"/>
    <w:pPr>
      <w:spacing w:before="0" w:after="160"/>
      <w:contextualSpacing/>
    </w:pPr>
    <w:rPr>
      <w:rFonts w:eastAsiaTheme="majorEastAsia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63AE4"/>
    <w:rPr>
      <w:rFonts w:ascii="Calibri" w:eastAsiaTheme="majorEastAsia" w:hAnsi="Calibri" w:cstheme="majorBidi"/>
      <w:b/>
      <w:kern w:val="28"/>
      <w:sz w:val="36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C298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5C298B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071E6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530C7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45C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F55D5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6F55D5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969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69D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2D3C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5F4A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14A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C564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lexd\Desktop\tf1639256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D90E-E1D7-4DE4-99D5-FD2AD346D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tf16392567_win32.dotx</Template>
  <TotalTime>109</TotalTime>
  <Pages>5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Duthie</dc:creator>
  <cp:keywords/>
  <dc:description/>
  <cp:lastModifiedBy>Alex Duffy</cp:lastModifiedBy>
  <cp:revision>49</cp:revision>
  <dcterms:created xsi:type="dcterms:W3CDTF">2020-11-05T20:26:00Z</dcterms:created>
  <dcterms:modified xsi:type="dcterms:W3CDTF">2020-11-09T23:25:00Z</dcterms:modified>
  <cp:version/>
</cp:coreProperties>
</file>