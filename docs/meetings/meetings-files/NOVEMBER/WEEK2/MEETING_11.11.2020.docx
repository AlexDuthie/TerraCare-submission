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2AE7" w14:textId="17FE6880" w:rsidR="00563AE4" w:rsidRDefault="00563AE4" w:rsidP="00563AE4">
      <w:pPr>
        <w:pStyle w:val="Title"/>
        <w:jc w:val="center"/>
      </w:pPr>
      <w:r>
        <w:t>Team Meeting</w:t>
      </w:r>
    </w:p>
    <w:bookmarkStart w:id="0" w:name="_Toc55520363" w:displacedByCustomXml="next"/>
    <w:sdt>
      <w:sdtPr>
        <w:rPr>
          <w:rFonts w:eastAsiaTheme="minorEastAsia" w:cs="Times New Roman"/>
          <w:b w:val="0"/>
          <w:bCs w:val="0"/>
          <w:kern w:val="0"/>
          <w:sz w:val="22"/>
          <w:szCs w:val="19"/>
        </w:rPr>
        <w:id w:val="710842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BA37A0" w14:textId="77777777" w:rsidR="00D969D7" w:rsidRDefault="00D969D7" w:rsidP="00D969D7">
          <w:pPr>
            <w:pStyle w:val="Heading1"/>
          </w:pPr>
          <w:r>
            <w:t>Contents</w:t>
          </w:r>
          <w:bookmarkEnd w:id="0"/>
        </w:p>
        <w:p w14:paraId="398B3860" w14:textId="19273B41" w:rsidR="00586AFA" w:rsidRDefault="00D969D7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20363" w:history="1">
            <w:r w:rsidR="00586AFA" w:rsidRPr="00695783">
              <w:rPr>
                <w:rStyle w:val="Hyperlink"/>
                <w:noProof/>
              </w:rPr>
              <w:t>Contents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_Toc55520363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2CFE87FA" w14:textId="1D69C486" w:rsidR="00586AFA" w:rsidRDefault="00EE5097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4" w:history="1">
            <w:r w:rsidR="00586AFA" w:rsidRPr="00695783">
              <w:rPr>
                <w:rStyle w:val="Hyperlink"/>
                <w:noProof/>
              </w:rPr>
              <w:t>Meeting Details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_Toc55520364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3BB35823" w14:textId="745D78F0" w:rsidR="00586AFA" w:rsidRDefault="00EE5097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5" w:history="1">
            <w:r w:rsidR="00586AFA" w:rsidRPr="00695783">
              <w:rPr>
                <w:rStyle w:val="Hyperlink"/>
                <w:noProof/>
              </w:rPr>
              <w:t>Agenda Items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_Toc55520365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6A491A24" w14:textId="05AE2884" w:rsidR="00586AFA" w:rsidRDefault="00EE5097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6" w:history="1">
            <w:r w:rsidR="00586AFA" w:rsidRPr="00695783">
              <w:rPr>
                <w:rStyle w:val="Hyperlink"/>
                <w:noProof/>
              </w:rPr>
              <w:t>Minutes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_Toc55520366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2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117CD8B5" w14:textId="4070BEF8" w:rsidR="00586AFA" w:rsidRDefault="00EE5097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7" w:history="1">
            <w:r w:rsidR="00586AFA" w:rsidRPr="00695783">
              <w:rPr>
                <w:rStyle w:val="Hyperlink"/>
                <w:noProof/>
              </w:rPr>
              <w:t>Action Items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_Toc55520367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3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5C431CF1" w14:textId="7D92545E" w:rsidR="00D969D7" w:rsidRDefault="00D969D7" w:rsidP="00D969D7">
          <w:r>
            <w:rPr>
              <w:b/>
              <w:bCs/>
              <w:noProof/>
            </w:rPr>
            <w:fldChar w:fldCharType="end"/>
          </w:r>
        </w:p>
      </w:sdtContent>
    </w:sdt>
    <w:p w14:paraId="58BFE3A2" w14:textId="37CD5BAF" w:rsidR="006F55D5" w:rsidRDefault="00563AE4" w:rsidP="006F55D5">
      <w:pPr>
        <w:pStyle w:val="Heading1"/>
      </w:pPr>
      <w:bookmarkStart w:id="1" w:name="_Toc55520364"/>
      <w:r>
        <w:t>Meeting Details</w:t>
      </w:r>
      <w:bookmarkEnd w:id="1"/>
    </w:p>
    <w:p w14:paraId="62F3EA39" w14:textId="77777777" w:rsidR="006F55D5" w:rsidRPr="006F55D5" w:rsidRDefault="006F55D5" w:rsidP="006F55D5">
      <w:pPr>
        <w:rPr>
          <w:rFonts w:cs="Arial"/>
          <w:b/>
          <w:bCs/>
          <w:sz w:val="24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5"/>
        <w:gridCol w:w="1298"/>
        <w:gridCol w:w="4149"/>
        <w:gridCol w:w="4148"/>
      </w:tblGrid>
      <w:tr w:rsidR="006F55D5" w:rsidRPr="006F55D5" w14:paraId="5BC8F364" w14:textId="77777777" w:rsidTr="003B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D7AF01D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Date:</w:t>
            </w:r>
          </w:p>
        </w:tc>
        <w:tc>
          <w:tcPr>
            <w:tcW w:w="1203" w:type="dxa"/>
          </w:tcPr>
          <w:p w14:paraId="4057952F" w14:textId="17B55501" w:rsidR="006F55D5" w:rsidRPr="006F55D5" w:rsidRDefault="00995996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11/11/2020</w:t>
            </w:r>
          </w:p>
        </w:tc>
        <w:tc>
          <w:tcPr>
            <w:tcW w:w="4192" w:type="dxa"/>
          </w:tcPr>
          <w:p w14:paraId="5567CCC3" w14:textId="62613FB9" w:rsidR="006F55D5" w:rsidRPr="00645A04" w:rsidRDefault="00051471" w:rsidP="006F55D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645A04">
              <w:rPr>
                <w:rFonts w:cs="Calibri"/>
                <w:szCs w:val="22"/>
              </w:rPr>
              <w:t>Scrum Master:</w:t>
            </w:r>
          </w:p>
        </w:tc>
        <w:tc>
          <w:tcPr>
            <w:tcW w:w="4193" w:type="dxa"/>
          </w:tcPr>
          <w:p w14:paraId="7980C315" w14:textId="19400891" w:rsidR="006F55D5" w:rsidRPr="00B424C9" w:rsidRDefault="00051471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2"/>
              </w:rPr>
            </w:pPr>
            <w:r w:rsidRPr="00B424C9">
              <w:rPr>
                <w:rFonts w:cs="Calibri"/>
                <w:b w:val="0"/>
                <w:bCs w:val="0"/>
                <w:szCs w:val="22"/>
              </w:rPr>
              <w:t>Scott Graham</w:t>
            </w:r>
          </w:p>
        </w:tc>
      </w:tr>
      <w:tr w:rsidR="006F55D5" w:rsidRPr="006F55D5" w14:paraId="4E9212C2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583DD07A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Time:</w:t>
            </w:r>
          </w:p>
        </w:tc>
        <w:tc>
          <w:tcPr>
            <w:tcW w:w="1203" w:type="dxa"/>
          </w:tcPr>
          <w:p w14:paraId="133231C2" w14:textId="07DF9BAC" w:rsidR="006F55D5" w:rsidRPr="006F55D5" w:rsidRDefault="003F3076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13.00</w:t>
            </w:r>
          </w:p>
        </w:tc>
        <w:tc>
          <w:tcPr>
            <w:tcW w:w="4192" w:type="dxa"/>
          </w:tcPr>
          <w:p w14:paraId="1222DC9C" w14:textId="33A8B7AB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Note Taker:</w:t>
            </w:r>
          </w:p>
        </w:tc>
        <w:tc>
          <w:tcPr>
            <w:tcW w:w="4193" w:type="dxa"/>
          </w:tcPr>
          <w:p w14:paraId="472E196C" w14:textId="7CCC2954" w:rsidR="006F55D5" w:rsidRPr="006F55D5" w:rsidRDefault="00051471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Alex Duthie</w:t>
            </w:r>
          </w:p>
        </w:tc>
      </w:tr>
      <w:tr w:rsidR="006F55D5" w:rsidRPr="006F55D5" w14:paraId="2A66BB4E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50CDFBC3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Attendees:</w:t>
            </w:r>
          </w:p>
        </w:tc>
        <w:tc>
          <w:tcPr>
            <w:tcW w:w="4192" w:type="dxa"/>
          </w:tcPr>
          <w:p w14:paraId="29306FC6" w14:textId="66B48600" w:rsidR="006F55D5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Moderator:</w:t>
            </w:r>
          </w:p>
        </w:tc>
        <w:tc>
          <w:tcPr>
            <w:tcW w:w="4193" w:type="dxa"/>
          </w:tcPr>
          <w:p w14:paraId="54E6841A" w14:textId="73A4726A" w:rsidR="006F55D5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Vittorio Rivabella (Slack Admin)</w:t>
            </w:r>
          </w:p>
        </w:tc>
      </w:tr>
      <w:tr w:rsidR="006F55D5" w:rsidRPr="006F55D5" w14:paraId="3AB9787E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5EED8D13" w14:textId="77777777" w:rsidR="00995996" w:rsidRPr="00995996" w:rsidRDefault="00995996" w:rsidP="00995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Vittorio Rivabella</w:t>
            </w:r>
          </w:p>
          <w:p w14:paraId="2B0EBA1B" w14:textId="77777777" w:rsidR="00995996" w:rsidRPr="00995996" w:rsidRDefault="00995996" w:rsidP="00995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Scott Graham</w:t>
            </w:r>
          </w:p>
          <w:p w14:paraId="1968DCCA" w14:textId="77777777" w:rsidR="00995996" w:rsidRPr="003F3076" w:rsidRDefault="00995996" w:rsidP="00995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Alex Duthie</w:t>
            </w:r>
          </w:p>
          <w:p w14:paraId="3068653C" w14:textId="77777777" w:rsidR="003F3076" w:rsidRPr="003F3076" w:rsidRDefault="003F3076" w:rsidP="00995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Damir Elsik</w:t>
            </w:r>
          </w:p>
          <w:p w14:paraId="3A1902EC" w14:textId="195D16E7" w:rsidR="003F3076" w:rsidRPr="00995996" w:rsidRDefault="003F3076" w:rsidP="00995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Andrew Ellen</w:t>
            </w:r>
          </w:p>
        </w:tc>
        <w:tc>
          <w:tcPr>
            <w:tcW w:w="4192" w:type="dxa"/>
          </w:tcPr>
          <w:p w14:paraId="0F224D3D" w14:textId="662881CA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Agenda Planner:</w:t>
            </w:r>
          </w:p>
        </w:tc>
        <w:tc>
          <w:tcPr>
            <w:tcW w:w="4193" w:type="dxa"/>
          </w:tcPr>
          <w:p w14:paraId="422C5B5B" w14:textId="2E9C2573" w:rsidR="006F55D5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Damir Elsik</w:t>
            </w:r>
          </w:p>
        </w:tc>
      </w:tr>
      <w:tr w:rsidR="00051471" w:rsidRPr="006F55D5" w14:paraId="3B2910C7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7329E761" w14:textId="77777777" w:rsidR="00051471" w:rsidRPr="006F55D5" w:rsidRDefault="00051471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Apologies:</w:t>
            </w:r>
          </w:p>
        </w:tc>
        <w:tc>
          <w:tcPr>
            <w:tcW w:w="4192" w:type="dxa"/>
          </w:tcPr>
          <w:p w14:paraId="0E86998C" w14:textId="56746527" w:rsidR="00051471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Action Items Planner:</w:t>
            </w:r>
          </w:p>
        </w:tc>
        <w:tc>
          <w:tcPr>
            <w:tcW w:w="4193" w:type="dxa"/>
          </w:tcPr>
          <w:p w14:paraId="785049B8" w14:textId="204F86C6" w:rsidR="00051471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Andrew Ellen</w:t>
            </w:r>
          </w:p>
        </w:tc>
      </w:tr>
      <w:tr w:rsidR="00051471" w:rsidRPr="006F55D5" w14:paraId="29ED60AB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1BAF1542" w14:textId="6D39D7D7" w:rsidR="00995996" w:rsidRPr="006F55D5" w:rsidRDefault="00995996" w:rsidP="003F3076">
            <w:pPr>
              <w:pStyle w:val="ListParagraph"/>
              <w:numPr>
                <w:ilvl w:val="0"/>
                <w:numId w:val="7"/>
              </w:numPr>
              <w:rPr>
                <w:rFonts w:cs="Calibri"/>
                <w:szCs w:val="22"/>
              </w:rPr>
            </w:pPr>
          </w:p>
        </w:tc>
        <w:tc>
          <w:tcPr>
            <w:tcW w:w="4192" w:type="dxa"/>
          </w:tcPr>
          <w:p w14:paraId="2404F06D" w14:textId="3A502D65" w:rsidR="00051471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Lecturers:</w:t>
            </w:r>
          </w:p>
        </w:tc>
        <w:tc>
          <w:tcPr>
            <w:tcW w:w="4193" w:type="dxa"/>
          </w:tcPr>
          <w:p w14:paraId="078C3C2E" w14:textId="566EA310" w:rsidR="00051471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Douglas Barr &amp; Tom McCallum</w:t>
            </w:r>
          </w:p>
        </w:tc>
      </w:tr>
    </w:tbl>
    <w:p w14:paraId="6E90BD01" w14:textId="2E44BAE7" w:rsidR="00740830" w:rsidRPr="006F55D5" w:rsidRDefault="00740830" w:rsidP="006F55D5">
      <w:pPr>
        <w:spacing w:after="0"/>
        <w:rPr>
          <w:rFonts w:cs="Calibri"/>
          <w:szCs w:val="22"/>
        </w:rPr>
      </w:pPr>
    </w:p>
    <w:p w14:paraId="24BE0557" w14:textId="641F0D12" w:rsidR="00740830" w:rsidRDefault="00C65683" w:rsidP="00740830">
      <w:pPr>
        <w:pStyle w:val="Heading1"/>
      </w:pPr>
      <w:bookmarkStart w:id="2" w:name="_Toc55520365"/>
      <w:r>
        <w:t>Agenda Items</w:t>
      </w:r>
      <w:bookmarkEnd w:id="2"/>
    </w:p>
    <w:p w14:paraId="779DDF96" w14:textId="602E8F34" w:rsidR="006545C0" w:rsidRDefault="006545C0" w:rsidP="00C65683">
      <w:pPr>
        <w:rPr>
          <w:rFonts w:eastAsiaTheme="majorEastAsia" w:cs="Arial"/>
          <w:bCs/>
          <w:kern w:val="32"/>
          <w:sz w:val="24"/>
          <w:szCs w:val="32"/>
        </w:rPr>
      </w:pPr>
    </w:p>
    <w:p w14:paraId="64B5C802" w14:textId="59F01799" w:rsidR="00F93A0F" w:rsidRDefault="00F93A0F" w:rsidP="00F93A0F">
      <w:pPr>
        <w:pStyle w:val="ListParagraph"/>
        <w:numPr>
          <w:ilvl w:val="0"/>
          <w:numId w:val="12"/>
        </w:numPr>
      </w:pPr>
      <w:bookmarkStart w:id="3" w:name="_Hlk56040909"/>
      <w:r>
        <w:t>Align team</w:t>
      </w:r>
    </w:p>
    <w:p w14:paraId="6AC62531" w14:textId="60838C4A" w:rsidR="005B1737" w:rsidRDefault="004A6871" w:rsidP="00F93A0F">
      <w:pPr>
        <w:pStyle w:val="ListParagraph"/>
        <w:numPr>
          <w:ilvl w:val="0"/>
          <w:numId w:val="12"/>
        </w:numPr>
      </w:pPr>
      <w:r>
        <w:t>Create</w:t>
      </w:r>
      <w:r w:rsidR="003D2DA8">
        <w:t xml:space="preserve"> design &amp; development, use clustered features and MVPs to:</w:t>
      </w:r>
    </w:p>
    <w:p w14:paraId="3BE0E921" w14:textId="4F770709" w:rsidR="003D2DA8" w:rsidRDefault="003D2DA8" w:rsidP="003D2DA8">
      <w:pPr>
        <w:pStyle w:val="ListParagraph"/>
        <w:numPr>
          <w:ilvl w:val="1"/>
          <w:numId w:val="12"/>
        </w:numPr>
      </w:pPr>
      <w:r>
        <w:t>Allocate design tasks</w:t>
      </w:r>
    </w:p>
    <w:p w14:paraId="2455B139" w14:textId="13098EA4" w:rsidR="003D2DA8" w:rsidRDefault="003D2DA8" w:rsidP="003D2DA8">
      <w:pPr>
        <w:pStyle w:val="ListParagraph"/>
        <w:numPr>
          <w:ilvl w:val="1"/>
          <w:numId w:val="12"/>
        </w:numPr>
      </w:pPr>
      <w:r>
        <w:t>Allocate development tasks</w:t>
      </w:r>
    </w:p>
    <w:p w14:paraId="70B1D4CF" w14:textId="58277FF5" w:rsidR="00FA650E" w:rsidRDefault="00FA650E" w:rsidP="00FA650E">
      <w:pPr>
        <w:pStyle w:val="ListParagraph"/>
        <w:numPr>
          <w:ilvl w:val="0"/>
          <w:numId w:val="12"/>
        </w:numPr>
      </w:pPr>
      <w:r>
        <w:t>Allocate team members to the:</w:t>
      </w:r>
    </w:p>
    <w:p w14:paraId="7E64B8EF" w14:textId="4B752260" w:rsidR="00FA650E" w:rsidRDefault="00FA650E" w:rsidP="00FA650E">
      <w:pPr>
        <w:pStyle w:val="ListParagraph"/>
        <w:numPr>
          <w:ilvl w:val="1"/>
          <w:numId w:val="12"/>
        </w:numPr>
      </w:pPr>
      <w:r>
        <w:t>Design team</w:t>
      </w:r>
    </w:p>
    <w:p w14:paraId="67B4A1F3" w14:textId="6D5C7A81" w:rsidR="00FA650E" w:rsidRDefault="00FA650E" w:rsidP="00FA650E">
      <w:pPr>
        <w:pStyle w:val="ListParagraph"/>
        <w:numPr>
          <w:ilvl w:val="1"/>
          <w:numId w:val="12"/>
        </w:numPr>
      </w:pPr>
      <w:r>
        <w:t>Development team</w:t>
      </w:r>
    </w:p>
    <w:p w14:paraId="25D9C600" w14:textId="239416DF" w:rsidR="00FA650E" w:rsidRDefault="00FA650E" w:rsidP="003E45DB">
      <w:pPr>
        <w:pStyle w:val="ListParagraph"/>
        <w:numPr>
          <w:ilvl w:val="1"/>
          <w:numId w:val="12"/>
        </w:numPr>
      </w:pPr>
      <w:r>
        <w:t xml:space="preserve">(both teams </w:t>
      </w:r>
      <w:r w:rsidR="00595AF1">
        <w:t>can</w:t>
      </w:r>
      <w:r>
        <w:t xml:space="preserve"> help each other if needed)</w:t>
      </w:r>
    </w:p>
    <w:p w14:paraId="44D2570A" w14:textId="77777777" w:rsidR="00362A00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>
        <w:br w:type="page"/>
      </w:r>
    </w:p>
    <w:p w14:paraId="754FFA93" w14:textId="706A9B3D" w:rsidR="00563AE4" w:rsidRDefault="00563AE4" w:rsidP="00563AE4">
      <w:pPr>
        <w:pStyle w:val="Heading1"/>
      </w:pPr>
      <w:bookmarkStart w:id="4" w:name="_Toc55520366"/>
      <w:bookmarkEnd w:id="3"/>
      <w:r>
        <w:lastRenderedPageBreak/>
        <w:t>Minutes</w:t>
      </w:r>
      <w:bookmarkEnd w:id="4"/>
    </w:p>
    <w:p w14:paraId="144574B8" w14:textId="0D00BFA3" w:rsidR="00563AE4" w:rsidRDefault="00563AE4" w:rsidP="00563AE4">
      <w:pPr>
        <w:rPr>
          <w:rFonts w:eastAsiaTheme="majorEastAsia" w:cs="Arial"/>
          <w:bCs/>
          <w:kern w:val="32"/>
          <w:sz w:val="24"/>
          <w:szCs w:val="32"/>
        </w:rPr>
      </w:pPr>
    </w:p>
    <w:p w14:paraId="54B25C97" w14:textId="7D1BC599" w:rsidR="000A724F" w:rsidRDefault="003D2DA8" w:rsidP="003D2DA8">
      <w:pPr>
        <w:pStyle w:val="ListParagraph"/>
        <w:numPr>
          <w:ilvl w:val="0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Team has been aligned</w:t>
      </w:r>
    </w:p>
    <w:p w14:paraId="2D78757F" w14:textId="6A011EA2" w:rsidR="009C0903" w:rsidRDefault="009C0903" w:rsidP="003D2DA8">
      <w:pPr>
        <w:pStyle w:val="ListParagraph"/>
        <w:numPr>
          <w:ilvl w:val="0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App to be produced using Vue.js</w:t>
      </w:r>
    </w:p>
    <w:p w14:paraId="7935C558" w14:textId="171EA5C1" w:rsidR="003D2DA8" w:rsidRDefault="00F55F3F" w:rsidP="003D2DA8">
      <w:pPr>
        <w:pStyle w:val="ListParagraph"/>
        <w:numPr>
          <w:ilvl w:val="0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 xml:space="preserve">Design </w:t>
      </w:r>
      <w:r w:rsidR="00E21D83">
        <w:rPr>
          <w:rFonts w:eastAsiaTheme="majorEastAsia" w:cs="Arial"/>
          <w:bCs/>
          <w:kern w:val="32"/>
          <w:sz w:val="24"/>
          <w:szCs w:val="32"/>
        </w:rPr>
        <w:t xml:space="preserve">team </w:t>
      </w:r>
      <w:r>
        <w:rPr>
          <w:rFonts w:eastAsiaTheme="majorEastAsia" w:cs="Arial"/>
          <w:bCs/>
          <w:kern w:val="32"/>
          <w:sz w:val="24"/>
          <w:szCs w:val="32"/>
        </w:rPr>
        <w:t>tasks created:</w:t>
      </w:r>
    </w:p>
    <w:p w14:paraId="393077F2" w14:textId="5BF93B50" w:rsidR="00F55F3F" w:rsidRDefault="00F55F3F" w:rsidP="00F55F3F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Logo creation</w:t>
      </w:r>
    </w:p>
    <w:p w14:paraId="77B628E3" w14:textId="4879B42F" w:rsidR="00F55F3F" w:rsidRDefault="00F55F3F" w:rsidP="00F55F3F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Presentation template creation</w:t>
      </w:r>
    </w:p>
    <w:p w14:paraId="0002507C" w14:textId="6AE4B44F" w:rsidR="00F55F3F" w:rsidRDefault="00BF5412" w:rsidP="00F55F3F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 xml:space="preserve">Infrastructure </w:t>
      </w:r>
      <w:r w:rsidR="00673EC8">
        <w:rPr>
          <w:rFonts w:eastAsiaTheme="majorEastAsia" w:cs="Arial"/>
          <w:bCs/>
          <w:kern w:val="32"/>
          <w:sz w:val="24"/>
          <w:szCs w:val="32"/>
        </w:rPr>
        <w:t>Graphs/ Charts creation</w:t>
      </w:r>
    </w:p>
    <w:p w14:paraId="5A7A16D5" w14:textId="4E233BA5" w:rsidR="00673EC8" w:rsidRDefault="00EF7F0C" w:rsidP="00F55F3F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Intro creation</w:t>
      </w:r>
    </w:p>
    <w:p w14:paraId="38B40BD9" w14:textId="226934DB" w:rsidR="00EF7F0C" w:rsidRDefault="00EF7F0C" w:rsidP="00F55F3F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Edit/ Create Video Presentation</w:t>
      </w:r>
    </w:p>
    <w:p w14:paraId="391D6CD9" w14:textId="3AABD5B1" w:rsidR="002F1C56" w:rsidRDefault="002F1C56" w:rsidP="00F55F3F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Write up a long description</w:t>
      </w:r>
    </w:p>
    <w:p w14:paraId="6D31C5B5" w14:textId="682E7B53" w:rsidR="002F1C56" w:rsidRDefault="002F1C56" w:rsidP="00F55F3F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Write up a short description</w:t>
      </w:r>
    </w:p>
    <w:p w14:paraId="5A3E037B" w14:textId="0780D23A" w:rsidR="00B92F5E" w:rsidRDefault="00B92F5E" w:rsidP="00F55F3F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Write up a video script</w:t>
      </w:r>
    </w:p>
    <w:p w14:paraId="21125145" w14:textId="3886D9EB" w:rsidR="00F55F3F" w:rsidRDefault="00F55F3F" w:rsidP="00F55F3F">
      <w:pPr>
        <w:pStyle w:val="ListParagraph"/>
        <w:numPr>
          <w:ilvl w:val="0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 xml:space="preserve">Development </w:t>
      </w:r>
      <w:r w:rsidR="00E21D83">
        <w:rPr>
          <w:rFonts w:eastAsiaTheme="majorEastAsia" w:cs="Arial"/>
          <w:bCs/>
          <w:kern w:val="32"/>
          <w:sz w:val="24"/>
          <w:szCs w:val="32"/>
        </w:rPr>
        <w:t xml:space="preserve">team </w:t>
      </w:r>
      <w:r>
        <w:rPr>
          <w:rFonts w:eastAsiaTheme="majorEastAsia" w:cs="Arial"/>
          <w:bCs/>
          <w:kern w:val="32"/>
          <w:sz w:val="24"/>
          <w:szCs w:val="32"/>
        </w:rPr>
        <w:t>tasks created:</w:t>
      </w:r>
    </w:p>
    <w:p w14:paraId="396A9242" w14:textId="479819A2" w:rsidR="00F55F3F" w:rsidRDefault="00F55F3F" w:rsidP="00F55F3F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Landing page displaying product info</w:t>
      </w:r>
    </w:p>
    <w:p w14:paraId="311C25CF" w14:textId="1A7694C4" w:rsidR="00F55F3F" w:rsidRDefault="00F55F3F" w:rsidP="00F55F3F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Make plugin recognize specific product</w:t>
      </w:r>
    </w:p>
    <w:p w14:paraId="33FB9812" w14:textId="6E858031" w:rsidR="00F55F3F" w:rsidRDefault="00F55F3F" w:rsidP="00876353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Connect landing page to extension plugi</w:t>
      </w:r>
      <w:r w:rsidR="00876353">
        <w:rPr>
          <w:rFonts w:eastAsiaTheme="majorEastAsia" w:cs="Arial"/>
          <w:bCs/>
          <w:kern w:val="32"/>
          <w:sz w:val="24"/>
          <w:szCs w:val="32"/>
        </w:rPr>
        <w:t>n</w:t>
      </w:r>
    </w:p>
    <w:p w14:paraId="1293BF5B" w14:textId="7692E9AF" w:rsidR="009C0903" w:rsidRDefault="009C0903" w:rsidP="00876353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Build plugin PSD mockup featuring APP to display on</w:t>
      </w:r>
    </w:p>
    <w:p w14:paraId="3ACE7524" w14:textId="3F5D80B0" w:rsidR="009C0903" w:rsidRDefault="009C0903" w:rsidP="00876353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Build HomePage component and add to router</w:t>
      </w:r>
    </w:p>
    <w:p w14:paraId="011EB80F" w14:textId="5CACF020" w:rsidR="00F33108" w:rsidRDefault="00F33108" w:rsidP="00876353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Create dummy user/ prize and points components</w:t>
      </w:r>
    </w:p>
    <w:p w14:paraId="7A701182" w14:textId="3688F7EF" w:rsidR="00876353" w:rsidRDefault="006C778B" w:rsidP="006C778B">
      <w:pPr>
        <w:pStyle w:val="ListParagraph"/>
        <w:numPr>
          <w:ilvl w:val="0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Development team members will be:</w:t>
      </w:r>
    </w:p>
    <w:p w14:paraId="3F9C5D92" w14:textId="7D9C6F9B" w:rsidR="006C778B" w:rsidRDefault="006C778B" w:rsidP="006C778B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Andrew Ellen</w:t>
      </w:r>
    </w:p>
    <w:p w14:paraId="75728E42" w14:textId="3EB231D0" w:rsidR="006C778B" w:rsidRDefault="006C778B" w:rsidP="006C778B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Scott Graham</w:t>
      </w:r>
    </w:p>
    <w:p w14:paraId="552DD04D" w14:textId="6EA89983" w:rsidR="006C778B" w:rsidRDefault="006C778B" w:rsidP="006C778B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Damir Elsik</w:t>
      </w:r>
    </w:p>
    <w:p w14:paraId="5516337F" w14:textId="4325DCBC" w:rsidR="006C778B" w:rsidRDefault="006C778B" w:rsidP="006C778B">
      <w:pPr>
        <w:pStyle w:val="ListParagraph"/>
        <w:numPr>
          <w:ilvl w:val="0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Design team members will be:</w:t>
      </w:r>
    </w:p>
    <w:p w14:paraId="1E91F37D" w14:textId="405920D9" w:rsidR="006C778B" w:rsidRDefault="006C778B" w:rsidP="006C778B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Vittorio Rivabella</w:t>
      </w:r>
    </w:p>
    <w:p w14:paraId="7E658EDE" w14:textId="27A3DA40" w:rsidR="00181BE3" w:rsidRDefault="006C778B" w:rsidP="00FA63E9">
      <w:pPr>
        <w:pStyle w:val="ListParagraph"/>
        <w:numPr>
          <w:ilvl w:val="1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Alex Duthie</w:t>
      </w:r>
    </w:p>
    <w:p w14:paraId="4F991E5B" w14:textId="0B8257A6" w:rsidR="00D50C85" w:rsidRPr="002F1C56" w:rsidRDefault="00D50C85" w:rsidP="002F1C56">
      <w:pPr>
        <w:pStyle w:val="ListParagraph"/>
        <w:numPr>
          <w:ilvl w:val="0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Database to be created with dummy product data to use on prototype</w:t>
      </w:r>
    </w:p>
    <w:p w14:paraId="1798FC43" w14:textId="04364EF7" w:rsidR="00876353" w:rsidRPr="00876353" w:rsidRDefault="00876353" w:rsidP="00876353">
      <w:pPr>
        <w:pStyle w:val="ListParagraph"/>
        <w:numPr>
          <w:ilvl w:val="0"/>
          <w:numId w:val="13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Host the app on the IBM cloud</w:t>
      </w:r>
      <w:r w:rsidR="003511AD">
        <w:rPr>
          <w:rFonts w:eastAsiaTheme="majorEastAsia" w:cs="Arial"/>
          <w:bCs/>
          <w:kern w:val="32"/>
          <w:sz w:val="24"/>
          <w:szCs w:val="32"/>
        </w:rPr>
        <w:t>?</w:t>
      </w:r>
    </w:p>
    <w:p w14:paraId="4DAA4F18" w14:textId="77777777" w:rsidR="00362A00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>
        <w:br w:type="page"/>
      </w:r>
    </w:p>
    <w:p w14:paraId="3CFC0D42" w14:textId="5461F96B" w:rsidR="006F55D5" w:rsidRDefault="006F55D5" w:rsidP="006F55D5">
      <w:pPr>
        <w:pStyle w:val="Heading1"/>
      </w:pPr>
      <w:bookmarkStart w:id="5" w:name="_Toc55520367"/>
      <w:r>
        <w:lastRenderedPageBreak/>
        <w:t>Action Items</w:t>
      </w:r>
      <w:bookmarkEnd w:id="5"/>
    </w:p>
    <w:p w14:paraId="67830E58" w14:textId="40DA64B9" w:rsid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F55D5" w14:paraId="41A3B2F0" w14:textId="77777777" w:rsidTr="006F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0BDDC" w14:textId="713D4674" w:rsidR="006F55D5" w:rsidRPr="0014387A" w:rsidRDefault="006F55D5" w:rsidP="006F55D5">
            <w:pPr>
              <w:jc w:val="center"/>
              <w:rPr>
                <w:b w:val="0"/>
                <w:bCs w:val="0"/>
              </w:rPr>
            </w:pPr>
            <w:r w:rsidRPr="0014387A">
              <w:rPr>
                <w:b w:val="0"/>
                <w:bCs w:val="0"/>
              </w:rPr>
              <w:t>Action Item</w:t>
            </w:r>
          </w:p>
        </w:tc>
        <w:tc>
          <w:tcPr>
            <w:tcW w:w="2697" w:type="dxa"/>
          </w:tcPr>
          <w:p w14:paraId="1F907E49" w14:textId="4843EF39" w:rsidR="006F55D5" w:rsidRPr="0014387A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 w:rsidRPr="0014387A"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Assigned to</w:t>
            </w:r>
          </w:p>
        </w:tc>
        <w:tc>
          <w:tcPr>
            <w:tcW w:w="2698" w:type="dxa"/>
          </w:tcPr>
          <w:p w14:paraId="05497670" w14:textId="3A4E9C17" w:rsidR="006F55D5" w:rsidRPr="0014387A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387A">
              <w:rPr>
                <w:b w:val="0"/>
                <w:bCs w:val="0"/>
              </w:rPr>
              <w:t>Deadline?</w:t>
            </w:r>
          </w:p>
        </w:tc>
        <w:tc>
          <w:tcPr>
            <w:tcW w:w="2698" w:type="dxa"/>
          </w:tcPr>
          <w:p w14:paraId="6E5157D7" w14:textId="68602F84" w:rsidR="006F55D5" w:rsidRPr="0014387A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 w:rsidRPr="0014387A"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Status</w:t>
            </w:r>
          </w:p>
        </w:tc>
      </w:tr>
      <w:tr w:rsidR="006F55D5" w14:paraId="79F968CC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0148751" w14:textId="6B1F9D5E" w:rsidR="006F55D5" w:rsidRPr="0014387A" w:rsidRDefault="0014387A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Write Short/ Long Description</w:t>
            </w:r>
          </w:p>
        </w:tc>
        <w:tc>
          <w:tcPr>
            <w:tcW w:w="2697" w:type="dxa"/>
          </w:tcPr>
          <w:p w14:paraId="6E97F801" w14:textId="0E503803" w:rsidR="006F55D5" w:rsidRPr="0014387A" w:rsidRDefault="0014387A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Alex Duthie</w:t>
            </w:r>
          </w:p>
        </w:tc>
        <w:tc>
          <w:tcPr>
            <w:tcW w:w="2698" w:type="dxa"/>
          </w:tcPr>
          <w:p w14:paraId="57122670" w14:textId="19B83A13" w:rsidR="006F55D5" w:rsidRPr="0014387A" w:rsidRDefault="0014387A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6E597C10" w14:textId="60E5AB84" w:rsidR="006F55D5" w:rsidRPr="0014387A" w:rsidRDefault="0014387A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Assigned</w:t>
            </w:r>
          </w:p>
        </w:tc>
      </w:tr>
      <w:tr w:rsidR="006F55D5" w14:paraId="2430E72F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0364508" w14:textId="3B823005" w:rsidR="006F55D5" w:rsidRPr="0014387A" w:rsidRDefault="0014387A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Create README file</w:t>
            </w:r>
          </w:p>
        </w:tc>
        <w:tc>
          <w:tcPr>
            <w:tcW w:w="2697" w:type="dxa"/>
          </w:tcPr>
          <w:p w14:paraId="6D032589" w14:textId="6C0421BF" w:rsidR="006F55D5" w:rsidRPr="0014387A" w:rsidRDefault="0014387A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Design Team</w:t>
            </w:r>
          </w:p>
        </w:tc>
        <w:tc>
          <w:tcPr>
            <w:tcW w:w="2698" w:type="dxa"/>
          </w:tcPr>
          <w:p w14:paraId="2CC3ECAF" w14:textId="5E25AFA8" w:rsidR="006F55D5" w:rsidRPr="0014387A" w:rsidRDefault="0014387A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735BCF69" w14:textId="1B21DDB0" w:rsidR="006F55D5" w:rsidRPr="0014387A" w:rsidRDefault="0014387A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Assigned</w:t>
            </w:r>
          </w:p>
        </w:tc>
      </w:tr>
      <w:tr w:rsidR="006F55D5" w14:paraId="531690A2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321A941" w14:textId="7FDC1E2F" w:rsidR="006F55D5" w:rsidRPr="0014387A" w:rsidRDefault="0014387A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Write video script</w:t>
            </w:r>
          </w:p>
        </w:tc>
        <w:tc>
          <w:tcPr>
            <w:tcW w:w="2697" w:type="dxa"/>
          </w:tcPr>
          <w:p w14:paraId="3D66D86A" w14:textId="5A668A0E" w:rsidR="006F55D5" w:rsidRPr="0014387A" w:rsidRDefault="0014387A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Design Team</w:t>
            </w:r>
          </w:p>
        </w:tc>
        <w:tc>
          <w:tcPr>
            <w:tcW w:w="2698" w:type="dxa"/>
          </w:tcPr>
          <w:p w14:paraId="2D891E06" w14:textId="7981A3FE" w:rsidR="006F55D5" w:rsidRPr="0014387A" w:rsidRDefault="0014387A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13/11/2020</w:t>
            </w:r>
          </w:p>
        </w:tc>
        <w:tc>
          <w:tcPr>
            <w:tcW w:w="2698" w:type="dxa"/>
          </w:tcPr>
          <w:p w14:paraId="0051898D" w14:textId="126F13F9" w:rsidR="006F55D5" w:rsidRPr="0014387A" w:rsidRDefault="0014387A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Assigned</w:t>
            </w:r>
          </w:p>
        </w:tc>
      </w:tr>
      <w:tr w:rsidR="0014387A" w14:paraId="5B9FA10D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B4CE8A6" w14:textId="1B5F436E" w:rsidR="0014387A" w:rsidRDefault="0014387A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Infrastructure graph creation/ Logo</w:t>
            </w:r>
          </w:p>
        </w:tc>
        <w:tc>
          <w:tcPr>
            <w:tcW w:w="2697" w:type="dxa"/>
          </w:tcPr>
          <w:p w14:paraId="0086200C" w14:textId="3586445C" w:rsidR="0014387A" w:rsidRDefault="0014387A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Vittorio Rivabella</w:t>
            </w:r>
          </w:p>
        </w:tc>
        <w:tc>
          <w:tcPr>
            <w:tcW w:w="2698" w:type="dxa"/>
          </w:tcPr>
          <w:p w14:paraId="34881A97" w14:textId="39CF11E6" w:rsidR="0014387A" w:rsidRDefault="0014387A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6470EF77" w14:textId="358366AE" w:rsidR="0014387A" w:rsidRDefault="0014387A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Assigned</w:t>
            </w:r>
          </w:p>
        </w:tc>
      </w:tr>
      <w:tr w:rsidR="0014387A" w14:paraId="007FAD31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C83CB99" w14:textId="32FDE6C7" w:rsidR="0014387A" w:rsidRDefault="0014387A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Create a rough video intro</w:t>
            </w:r>
          </w:p>
        </w:tc>
        <w:tc>
          <w:tcPr>
            <w:tcW w:w="2697" w:type="dxa"/>
          </w:tcPr>
          <w:p w14:paraId="07268108" w14:textId="5461192D" w:rsidR="0014387A" w:rsidRDefault="0014387A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Alex Duthie</w:t>
            </w:r>
          </w:p>
        </w:tc>
        <w:tc>
          <w:tcPr>
            <w:tcW w:w="2698" w:type="dxa"/>
          </w:tcPr>
          <w:p w14:paraId="6B30B837" w14:textId="5FB05402" w:rsidR="0014387A" w:rsidRDefault="0014387A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47180B8B" w14:textId="58775FCB" w:rsidR="0014387A" w:rsidRDefault="0014387A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Assigned</w:t>
            </w:r>
          </w:p>
        </w:tc>
      </w:tr>
      <w:tr w:rsidR="0014387A" w14:paraId="5080803E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4044AE8" w14:textId="12CC894E" w:rsidR="0014387A" w:rsidRDefault="0014387A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Create dummy points/ prize and user components</w:t>
            </w:r>
          </w:p>
        </w:tc>
        <w:tc>
          <w:tcPr>
            <w:tcW w:w="2697" w:type="dxa"/>
          </w:tcPr>
          <w:p w14:paraId="03BA5B2F" w14:textId="5CDC235F" w:rsidR="0014387A" w:rsidRDefault="0014387A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Scott Graham</w:t>
            </w:r>
          </w:p>
        </w:tc>
        <w:tc>
          <w:tcPr>
            <w:tcW w:w="2698" w:type="dxa"/>
          </w:tcPr>
          <w:p w14:paraId="1F48D6B2" w14:textId="4DA8ABD4" w:rsidR="0014387A" w:rsidRDefault="0014387A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48611C1E" w14:textId="173DFFB4" w:rsidR="0014387A" w:rsidRDefault="0014387A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Assigned</w:t>
            </w:r>
          </w:p>
        </w:tc>
      </w:tr>
      <w:tr w:rsidR="0014387A" w14:paraId="6E35A793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FBAAC10" w14:textId="7AB6C9E0" w:rsidR="0014387A" w:rsidRDefault="0014387A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Set up the Vue.js project</w:t>
            </w:r>
          </w:p>
        </w:tc>
        <w:tc>
          <w:tcPr>
            <w:tcW w:w="2697" w:type="dxa"/>
          </w:tcPr>
          <w:p w14:paraId="1767B955" w14:textId="6263C6A1" w:rsidR="0014387A" w:rsidRDefault="0014387A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Andrew Ellen</w:t>
            </w:r>
          </w:p>
        </w:tc>
        <w:tc>
          <w:tcPr>
            <w:tcW w:w="2698" w:type="dxa"/>
          </w:tcPr>
          <w:p w14:paraId="013DAB5A" w14:textId="283D1374" w:rsidR="0014387A" w:rsidRDefault="0014387A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35E35B63" w14:textId="26753CC5" w:rsidR="0014387A" w:rsidRDefault="0014387A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Assigned</w:t>
            </w:r>
          </w:p>
        </w:tc>
      </w:tr>
      <w:tr w:rsidR="0014387A" w14:paraId="48397F38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7BE6438" w14:textId="109BDC2A" w:rsidR="0014387A" w:rsidRDefault="0014387A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Make plugin recognize specific product</w:t>
            </w:r>
          </w:p>
        </w:tc>
        <w:tc>
          <w:tcPr>
            <w:tcW w:w="2697" w:type="dxa"/>
          </w:tcPr>
          <w:p w14:paraId="3E17B001" w14:textId="0D26BBA0" w:rsidR="0014387A" w:rsidRDefault="0014387A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Damir Elsik</w:t>
            </w:r>
          </w:p>
        </w:tc>
        <w:tc>
          <w:tcPr>
            <w:tcW w:w="2698" w:type="dxa"/>
          </w:tcPr>
          <w:p w14:paraId="2DC7F347" w14:textId="6608E7A3" w:rsidR="0014387A" w:rsidRDefault="0014387A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6ACCA742" w14:textId="0FB0C079" w:rsidR="0014387A" w:rsidRDefault="0014387A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Assigned</w:t>
            </w:r>
          </w:p>
        </w:tc>
      </w:tr>
      <w:tr w:rsidR="00D67149" w14:paraId="6AF415CF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FA78B9A" w14:textId="1D6F399A" w:rsidR="00D67149" w:rsidRDefault="00D67149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Provide comparison data</w:t>
            </w:r>
          </w:p>
        </w:tc>
        <w:tc>
          <w:tcPr>
            <w:tcW w:w="2697" w:type="dxa"/>
          </w:tcPr>
          <w:p w14:paraId="39A37F5E" w14:textId="44E0AE58" w:rsidR="00D67149" w:rsidRDefault="00D67149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Project Main</w:t>
            </w:r>
          </w:p>
        </w:tc>
        <w:tc>
          <w:tcPr>
            <w:tcW w:w="2698" w:type="dxa"/>
          </w:tcPr>
          <w:p w14:paraId="505A0C9E" w14:textId="3F408DA9" w:rsidR="00D67149" w:rsidRDefault="00D67149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ASAP</w:t>
            </w:r>
          </w:p>
        </w:tc>
        <w:tc>
          <w:tcPr>
            <w:tcW w:w="2698" w:type="dxa"/>
          </w:tcPr>
          <w:p w14:paraId="29A2F094" w14:textId="36CF6712" w:rsidR="00D67149" w:rsidRDefault="00D67149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kern w:val="32"/>
                <w:sz w:val="24"/>
                <w:szCs w:val="32"/>
              </w:rPr>
              <w:t>Unassigned</w:t>
            </w:r>
          </w:p>
        </w:tc>
      </w:tr>
    </w:tbl>
    <w:p w14:paraId="1556F68F" w14:textId="77777777" w:rsidR="006F55D5" w:rsidRP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sectPr w:rsidR="006F55D5" w:rsidRPr="006F55D5" w:rsidSect="006545C0">
      <w:footerReference w:type="default" r:id="rId8"/>
      <w:headerReference w:type="first" r:id="rId9"/>
      <w:type w:val="continuous"/>
      <w:pgSz w:w="12240" w:h="15840" w:code="1"/>
      <w:pgMar w:top="720" w:right="720" w:bottom="720" w:left="720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56681" w14:textId="77777777" w:rsidR="00EE5097" w:rsidRDefault="00EE5097">
      <w:pPr>
        <w:spacing w:before="0" w:after="0"/>
      </w:pPr>
      <w:r>
        <w:separator/>
      </w:r>
    </w:p>
  </w:endnote>
  <w:endnote w:type="continuationSeparator" w:id="0">
    <w:p w14:paraId="67198893" w14:textId="77777777" w:rsidR="00EE5097" w:rsidRDefault="00EE509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097AA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0AAA1" w14:textId="77777777" w:rsidR="00EE5097" w:rsidRDefault="00EE5097">
      <w:pPr>
        <w:spacing w:before="0" w:after="0"/>
      </w:pPr>
      <w:r>
        <w:separator/>
      </w:r>
    </w:p>
  </w:footnote>
  <w:footnote w:type="continuationSeparator" w:id="0">
    <w:p w14:paraId="1785D36B" w14:textId="77777777" w:rsidR="00EE5097" w:rsidRDefault="00EE509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F1E1D" w14:textId="07694747" w:rsidR="000F221E" w:rsidRPr="000F221E" w:rsidRDefault="000F221E">
    <w:pPr>
      <w:pStyle w:val="Header"/>
    </w:pPr>
    <w:r w:rsidRPr="000F221E">
      <w:t>Call for Code 2020</w:t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  <w:t>Sprint: 4</w:t>
    </w:r>
  </w:p>
  <w:p w14:paraId="6CE02736" w14:textId="733B63BB" w:rsidR="000F221E" w:rsidRPr="000F221E" w:rsidRDefault="000F221E">
    <w:pPr>
      <w:pStyle w:val="Header"/>
    </w:pPr>
    <w:r w:rsidRPr="000F221E">
      <w:t>IBM/ UHI | Soft Dev BSc (1</w:t>
    </w:r>
    <w:r w:rsidRPr="000F221E">
      <w:rPr>
        <w:vertAlign w:val="superscript"/>
      </w:rPr>
      <w:t>st</w:t>
    </w:r>
    <w:r w:rsidRPr="000F221E">
      <w:t xml:space="preserve"> Year)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Team: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6457D9B"/>
    <w:multiLevelType w:val="hybridMultilevel"/>
    <w:tmpl w:val="05725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4CC6"/>
    <w:multiLevelType w:val="hybridMultilevel"/>
    <w:tmpl w:val="20F4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247A"/>
    <w:multiLevelType w:val="hybridMultilevel"/>
    <w:tmpl w:val="8188A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0457D"/>
    <w:multiLevelType w:val="hybridMultilevel"/>
    <w:tmpl w:val="3F866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104D"/>
    <w:multiLevelType w:val="hybridMultilevel"/>
    <w:tmpl w:val="A8AAF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BD04AC"/>
    <w:multiLevelType w:val="hybridMultilevel"/>
    <w:tmpl w:val="B33EB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25B52"/>
    <w:multiLevelType w:val="hybridMultilevel"/>
    <w:tmpl w:val="4516A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1E"/>
    <w:rsid w:val="00051471"/>
    <w:rsid w:val="00071E68"/>
    <w:rsid w:val="000A724F"/>
    <w:rsid w:val="000D276E"/>
    <w:rsid w:val="000F221E"/>
    <w:rsid w:val="0014387A"/>
    <w:rsid w:val="00181BE3"/>
    <w:rsid w:val="001E0877"/>
    <w:rsid w:val="002B2D13"/>
    <w:rsid w:val="002F1C56"/>
    <w:rsid w:val="002F298C"/>
    <w:rsid w:val="0034721D"/>
    <w:rsid w:val="003511AD"/>
    <w:rsid w:val="00362A00"/>
    <w:rsid w:val="003B36CE"/>
    <w:rsid w:val="003D2DA8"/>
    <w:rsid w:val="003D5BF7"/>
    <w:rsid w:val="003E45DB"/>
    <w:rsid w:val="003F257D"/>
    <w:rsid w:val="003F3076"/>
    <w:rsid w:val="004A6871"/>
    <w:rsid w:val="00530C72"/>
    <w:rsid w:val="00563AE4"/>
    <w:rsid w:val="00586AFA"/>
    <w:rsid w:val="00590D67"/>
    <w:rsid w:val="00595AF1"/>
    <w:rsid w:val="005A7328"/>
    <w:rsid w:val="005B1737"/>
    <w:rsid w:val="005C298B"/>
    <w:rsid w:val="006344A8"/>
    <w:rsid w:val="00645A04"/>
    <w:rsid w:val="006545C0"/>
    <w:rsid w:val="00673EC8"/>
    <w:rsid w:val="006C778B"/>
    <w:rsid w:val="006F55D5"/>
    <w:rsid w:val="00723920"/>
    <w:rsid w:val="00734EEC"/>
    <w:rsid w:val="00740830"/>
    <w:rsid w:val="007F04FA"/>
    <w:rsid w:val="008470BC"/>
    <w:rsid w:val="00876353"/>
    <w:rsid w:val="00995996"/>
    <w:rsid w:val="009C0903"/>
    <w:rsid w:val="00B424C9"/>
    <w:rsid w:val="00B92F5E"/>
    <w:rsid w:val="00BB3C7B"/>
    <w:rsid w:val="00BF5412"/>
    <w:rsid w:val="00C65683"/>
    <w:rsid w:val="00CF3D06"/>
    <w:rsid w:val="00D50C85"/>
    <w:rsid w:val="00D60069"/>
    <w:rsid w:val="00D62E01"/>
    <w:rsid w:val="00D661EE"/>
    <w:rsid w:val="00D67149"/>
    <w:rsid w:val="00D8661D"/>
    <w:rsid w:val="00D969D7"/>
    <w:rsid w:val="00E048B4"/>
    <w:rsid w:val="00E21C74"/>
    <w:rsid w:val="00E21D83"/>
    <w:rsid w:val="00E562DC"/>
    <w:rsid w:val="00EE5097"/>
    <w:rsid w:val="00EF7F0C"/>
    <w:rsid w:val="00F20EF7"/>
    <w:rsid w:val="00F33108"/>
    <w:rsid w:val="00F434DD"/>
    <w:rsid w:val="00F55F3F"/>
    <w:rsid w:val="00F93A0F"/>
    <w:rsid w:val="00FA63E9"/>
    <w:rsid w:val="00FA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86D4A"/>
  <w15:docId w15:val="{94468F7B-7E58-47F4-8BFB-47E26DE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E4"/>
    <w:rPr>
      <w:rFonts w:ascii="Calibri" w:hAnsi="Calibri"/>
      <w:sz w:val="22"/>
    </w:rPr>
  </w:style>
  <w:style w:type="paragraph" w:styleId="Heading1">
    <w:name w:val="heading 1"/>
    <w:basedOn w:val="Normal"/>
    <w:uiPriority w:val="9"/>
    <w:qFormat/>
    <w:rsid w:val="006F55D5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eastAsiaTheme="majorEastAsia" w:cs="Arial"/>
      <w:b/>
      <w:bCs/>
      <w:kern w:val="32"/>
      <w:sz w:val="24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563AE4"/>
    <w:pPr>
      <w:spacing w:before="0" w:after="160"/>
      <w:contextualSpacing/>
    </w:pPr>
    <w:rPr>
      <w:rFonts w:eastAsiaTheme="majorEastAsia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AE4"/>
    <w:rPr>
      <w:rFonts w:ascii="Calibri" w:eastAsiaTheme="majorEastAsia" w:hAnsi="Calibri" w:cstheme="majorBidi"/>
      <w:b/>
      <w:kern w:val="28"/>
      <w:sz w:val="36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29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5C29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71E6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530C7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45C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F55D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6F55D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969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d\Desktop\tf1639256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D90E-E1D7-4DE4-99D5-FD2AD346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90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Duthie</dc:creator>
  <cp:keywords/>
  <dc:description/>
  <cp:lastModifiedBy>Alex Duffy</cp:lastModifiedBy>
  <cp:revision>45</cp:revision>
  <dcterms:created xsi:type="dcterms:W3CDTF">2020-11-05T20:26:00Z</dcterms:created>
  <dcterms:modified xsi:type="dcterms:W3CDTF">2020-11-12T03:18:00Z</dcterms:modified>
  <cp:version/>
</cp:coreProperties>
</file>