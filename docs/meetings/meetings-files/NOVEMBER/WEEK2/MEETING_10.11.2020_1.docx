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F2AE7" w14:textId="17FE6880" w:rsidR="00563AE4" w:rsidRDefault="00563AE4" w:rsidP="00563AE4">
      <w:pPr>
        <w:pStyle w:val="Title"/>
        <w:jc w:val="center"/>
      </w:pPr>
      <w:r>
        <w:t>Team Meeting</w:t>
      </w:r>
    </w:p>
    <w:bookmarkStart w:id="0" w:name="_Toc55520363" w:displacedByCustomXml="next"/>
    <w:sdt>
      <w:sdtPr>
        <w:rPr>
          <w:rFonts w:eastAsiaTheme="minorEastAsia" w:cs="Times New Roman"/>
          <w:b w:val="0"/>
          <w:bCs w:val="0"/>
          <w:kern w:val="0"/>
          <w:sz w:val="22"/>
          <w:szCs w:val="19"/>
        </w:rPr>
        <w:id w:val="7108425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5BA37A0" w14:textId="77777777" w:rsidR="00D969D7" w:rsidRDefault="00D969D7" w:rsidP="00D969D7">
          <w:pPr>
            <w:pStyle w:val="Heading1"/>
          </w:pPr>
          <w:r>
            <w:t>Contents</w:t>
          </w:r>
          <w:bookmarkEnd w:id="0"/>
        </w:p>
        <w:p w14:paraId="398B3860" w14:textId="19273B41" w:rsidR="00586AFA" w:rsidRDefault="00D969D7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520363" w:history="1">
            <w:r w:rsidR="00586AFA" w:rsidRPr="00695783">
              <w:rPr>
                <w:rStyle w:val="Hyperlink"/>
                <w:noProof/>
              </w:rPr>
              <w:t>Contents</w:t>
            </w:r>
            <w:r w:rsidR="00586AFA">
              <w:rPr>
                <w:noProof/>
                <w:webHidden/>
              </w:rPr>
              <w:tab/>
            </w:r>
            <w:r w:rsidR="00586AFA">
              <w:rPr>
                <w:noProof/>
                <w:webHidden/>
              </w:rPr>
              <w:fldChar w:fldCharType="begin"/>
            </w:r>
            <w:r w:rsidR="00586AFA">
              <w:rPr>
                <w:noProof/>
                <w:webHidden/>
              </w:rPr>
              <w:instrText xml:space="preserve"> PAGEREF _Toc55520363 \h </w:instrText>
            </w:r>
            <w:r w:rsidR="00586AFA">
              <w:rPr>
                <w:noProof/>
                <w:webHidden/>
              </w:rPr>
            </w:r>
            <w:r w:rsidR="00586AFA">
              <w:rPr>
                <w:noProof/>
                <w:webHidden/>
              </w:rPr>
              <w:fldChar w:fldCharType="separate"/>
            </w:r>
            <w:r w:rsidR="00586AFA">
              <w:rPr>
                <w:noProof/>
                <w:webHidden/>
              </w:rPr>
              <w:t>1</w:t>
            </w:r>
            <w:r w:rsidR="00586AFA">
              <w:rPr>
                <w:noProof/>
                <w:webHidden/>
              </w:rPr>
              <w:fldChar w:fldCharType="end"/>
            </w:r>
          </w:hyperlink>
        </w:p>
        <w:p w14:paraId="2CFE87FA" w14:textId="1D69C486" w:rsidR="00586AFA" w:rsidRDefault="00E15931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hyperlink w:anchor="_Toc55520364" w:history="1">
            <w:r w:rsidR="00586AFA" w:rsidRPr="00695783">
              <w:rPr>
                <w:rStyle w:val="Hyperlink"/>
                <w:noProof/>
              </w:rPr>
              <w:t>Meeting Details</w:t>
            </w:r>
            <w:r w:rsidR="00586AFA">
              <w:rPr>
                <w:noProof/>
                <w:webHidden/>
              </w:rPr>
              <w:tab/>
            </w:r>
            <w:r w:rsidR="00586AFA">
              <w:rPr>
                <w:noProof/>
                <w:webHidden/>
              </w:rPr>
              <w:fldChar w:fldCharType="begin"/>
            </w:r>
            <w:r w:rsidR="00586AFA">
              <w:rPr>
                <w:noProof/>
                <w:webHidden/>
              </w:rPr>
              <w:instrText xml:space="preserve"> PAGEREF _Toc55520364 \h </w:instrText>
            </w:r>
            <w:r w:rsidR="00586AFA">
              <w:rPr>
                <w:noProof/>
                <w:webHidden/>
              </w:rPr>
            </w:r>
            <w:r w:rsidR="00586AFA">
              <w:rPr>
                <w:noProof/>
                <w:webHidden/>
              </w:rPr>
              <w:fldChar w:fldCharType="separate"/>
            </w:r>
            <w:r w:rsidR="00586AFA">
              <w:rPr>
                <w:noProof/>
                <w:webHidden/>
              </w:rPr>
              <w:t>1</w:t>
            </w:r>
            <w:r w:rsidR="00586AFA">
              <w:rPr>
                <w:noProof/>
                <w:webHidden/>
              </w:rPr>
              <w:fldChar w:fldCharType="end"/>
            </w:r>
          </w:hyperlink>
        </w:p>
        <w:p w14:paraId="3BB35823" w14:textId="745D78F0" w:rsidR="00586AFA" w:rsidRDefault="00E15931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hyperlink w:anchor="_Toc55520365" w:history="1">
            <w:r w:rsidR="00586AFA" w:rsidRPr="00695783">
              <w:rPr>
                <w:rStyle w:val="Hyperlink"/>
                <w:noProof/>
              </w:rPr>
              <w:t>Agenda Items</w:t>
            </w:r>
            <w:r w:rsidR="00586AFA">
              <w:rPr>
                <w:noProof/>
                <w:webHidden/>
              </w:rPr>
              <w:tab/>
            </w:r>
            <w:r w:rsidR="00586AFA">
              <w:rPr>
                <w:noProof/>
                <w:webHidden/>
              </w:rPr>
              <w:fldChar w:fldCharType="begin"/>
            </w:r>
            <w:r w:rsidR="00586AFA">
              <w:rPr>
                <w:noProof/>
                <w:webHidden/>
              </w:rPr>
              <w:instrText xml:space="preserve"> PAGEREF _Toc55520365 \h </w:instrText>
            </w:r>
            <w:r w:rsidR="00586AFA">
              <w:rPr>
                <w:noProof/>
                <w:webHidden/>
              </w:rPr>
            </w:r>
            <w:r w:rsidR="00586AFA">
              <w:rPr>
                <w:noProof/>
                <w:webHidden/>
              </w:rPr>
              <w:fldChar w:fldCharType="separate"/>
            </w:r>
            <w:r w:rsidR="00586AFA">
              <w:rPr>
                <w:noProof/>
                <w:webHidden/>
              </w:rPr>
              <w:t>1</w:t>
            </w:r>
            <w:r w:rsidR="00586AFA">
              <w:rPr>
                <w:noProof/>
                <w:webHidden/>
              </w:rPr>
              <w:fldChar w:fldCharType="end"/>
            </w:r>
          </w:hyperlink>
        </w:p>
        <w:p w14:paraId="6A491A24" w14:textId="05AE2884" w:rsidR="00586AFA" w:rsidRDefault="00E15931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hyperlink w:anchor="_Toc55520366" w:history="1">
            <w:r w:rsidR="00586AFA" w:rsidRPr="00695783">
              <w:rPr>
                <w:rStyle w:val="Hyperlink"/>
                <w:noProof/>
              </w:rPr>
              <w:t>Minutes</w:t>
            </w:r>
            <w:r w:rsidR="00586AFA">
              <w:rPr>
                <w:noProof/>
                <w:webHidden/>
              </w:rPr>
              <w:tab/>
            </w:r>
            <w:r w:rsidR="00586AFA">
              <w:rPr>
                <w:noProof/>
                <w:webHidden/>
              </w:rPr>
              <w:fldChar w:fldCharType="begin"/>
            </w:r>
            <w:r w:rsidR="00586AFA">
              <w:rPr>
                <w:noProof/>
                <w:webHidden/>
              </w:rPr>
              <w:instrText xml:space="preserve"> PAGEREF _Toc55520366 \h </w:instrText>
            </w:r>
            <w:r w:rsidR="00586AFA">
              <w:rPr>
                <w:noProof/>
                <w:webHidden/>
              </w:rPr>
            </w:r>
            <w:r w:rsidR="00586AFA">
              <w:rPr>
                <w:noProof/>
                <w:webHidden/>
              </w:rPr>
              <w:fldChar w:fldCharType="separate"/>
            </w:r>
            <w:r w:rsidR="00586AFA">
              <w:rPr>
                <w:noProof/>
                <w:webHidden/>
              </w:rPr>
              <w:t>2</w:t>
            </w:r>
            <w:r w:rsidR="00586AFA">
              <w:rPr>
                <w:noProof/>
                <w:webHidden/>
              </w:rPr>
              <w:fldChar w:fldCharType="end"/>
            </w:r>
          </w:hyperlink>
        </w:p>
        <w:p w14:paraId="117CD8B5" w14:textId="4070BEF8" w:rsidR="00586AFA" w:rsidRDefault="00E15931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hyperlink w:anchor="_Toc55520367" w:history="1">
            <w:r w:rsidR="00586AFA" w:rsidRPr="00695783">
              <w:rPr>
                <w:rStyle w:val="Hyperlink"/>
                <w:noProof/>
              </w:rPr>
              <w:t>Action Items</w:t>
            </w:r>
            <w:r w:rsidR="00586AFA">
              <w:rPr>
                <w:noProof/>
                <w:webHidden/>
              </w:rPr>
              <w:tab/>
            </w:r>
            <w:r w:rsidR="00586AFA">
              <w:rPr>
                <w:noProof/>
                <w:webHidden/>
              </w:rPr>
              <w:fldChar w:fldCharType="begin"/>
            </w:r>
            <w:r w:rsidR="00586AFA">
              <w:rPr>
                <w:noProof/>
                <w:webHidden/>
              </w:rPr>
              <w:instrText xml:space="preserve"> PAGEREF _Toc55520367 \h </w:instrText>
            </w:r>
            <w:r w:rsidR="00586AFA">
              <w:rPr>
                <w:noProof/>
                <w:webHidden/>
              </w:rPr>
            </w:r>
            <w:r w:rsidR="00586AFA">
              <w:rPr>
                <w:noProof/>
                <w:webHidden/>
              </w:rPr>
              <w:fldChar w:fldCharType="separate"/>
            </w:r>
            <w:r w:rsidR="00586AFA">
              <w:rPr>
                <w:noProof/>
                <w:webHidden/>
              </w:rPr>
              <w:t>3</w:t>
            </w:r>
            <w:r w:rsidR="00586AFA">
              <w:rPr>
                <w:noProof/>
                <w:webHidden/>
              </w:rPr>
              <w:fldChar w:fldCharType="end"/>
            </w:r>
          </w:hyperlink>
        </w:p>
        <w:p w14:paraId="5C431CF1" w14:textId="7D92545E" w:rsidR="00D969D7" w:rsidRDefault="00D969D7" w:rsidP="00D969D7">
          <w:r>
            <w:rPr>
              <w:b/>
              <w:bCs/>
              <w:noProof/>
            </w:rPr>
            <w:fldChar w:fldCharType="end"/>
          </w:r>
        </w:p>
      </w:sdtContent>
    </w:sdt>
    <w:p w14:paraId="58BFE3A2" w14:textId="37CD5BAF" w:rsidR="006F55D5" w:rsidRDefault="00563AE4" w:rsidP="006F55D5">
      <w:pPr>
        <w:pStyle w:val="Heading1"/>
      </w:pPr>
      <w:bookmarkStart w:id="1" w:name="_Toc55520364"/>
      <w:r>
        <w:t>Meeting Details</w:t>
      </w:r>
      <w:bookmarkEnd w:id="1"/>
    </w:p>
    <w:p w14:paraId="62F3EA39" w14:textId="77777777" w:rsidR="006F55D5" w:rsidRPr="006F55D5" w:rsidRDefault="006F55D5" w:rsidP="006F55D5">
      <w:pPr>
        <w:rPr>
          <w:rFonts w:cs="Arial"/>
          <w:b/>
          <w:bCs/>
          <w:sz w:val="24"/>
          <w:szCs w:val="32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95"/>
        <w:gridCol w:w="1298"/>
        <w:gridCol w:w="4149"/>
        <w:gridCol w:w="4148"/>
      </w:tblGrid>
      <w:tr w:rsidR="006F55D5" w:rsidRPr="006F55D5" w14:paraId="5BC8F364" w14:textId="77777777" w:rsidTr="003B3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4D7AF01D" w14:textId="77777777" w:rsidR="006F55D5" w:rsidRPr="006F55D5" w:rsidRDefault="006F55D5" w:rsidP="00210CDF">
            <w:pPr>
              <w:rPr>
                <w:rFonts w:cs="Calibri"/>
                <w:szCs w:val="22"/>
              </w:rPr>
            </w:pPr>
            <w:r w:rsidRPr="006F55D5">
              <w:rPr>
                <w:rFonts w:cs="Calibri"/>
                <w:szCs w:val="22"/>
              </w:rPr>
              <w:t>Date:</w:t>
            </w:r>
          </w:p>
        </w:tc>
        <w:tc>
          <w:tcPr>
            <w:tcW w:w="1203" w:type="dxa"/>
          </w:tcPr>
          <w:p w14:paraId="4057952F" w14:textId="58D324B2" w:rsidR="006F55D5" w:rsidRPr="006F55D5" w:rsidRDefault="001E48D9" w:rsidP="00210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10/11/2020</w:t>
            </w:r>
          </w:p>
        </w:tc>
        <w:tc>
          <w:tcPr>
            <w:tcW w:w="4192" w:type="dxa"/>
          </w:tcPr>
          <w:p w14:paraId="5567CCC3" w14:textId="62613FB9" w:rsidR="006F55D5" w:rsidRPr="00645A04" w:rsidRDefault="00051471" w:rsidP="006F55D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 w:rsidRPr="00645A04">
              <w:rPr>
                <w:rFonts w:cs="Calibri"/>
                <w:szCs w:val="22"/>
              </w:rPr>
              <w:t>Scrum Master:</w:t>
            </w:r>
          </w:p>
        </w:tc>
        <w:tc>
          <w:tcPr>
            <w:tcW w:w="4193" w:type="dxa"/>
          </w:tcPr>
          <w:p w14:paraId="7980C315" w14:textId="19400891" w:rsidR="006F55D5" w:rsidRPr="00B424C9" w:rsidRDefault="00051471" w:rsidP="00210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  <w:szCs w:val="22"/>
              </w:rPr>
            </w:pPr>
            <w:r w:rsidRPr="00B424C9">
              <w:rPr>
                <w:rFonts w:cs="Calibri"/>
                <w:b w:val="0"/>
                <w:bCs w:val="0"/>
                <w:szCs w:val="22"/>
              </w:rPr>
              <w:t>Scott Graham</w:t>
            </w:r>
          </w:p>
        </w:tc>
      </w:tr>
      <w:tr w:rsidR="006F55D5" w:rsidRPr="006F55D5" w14:paraId="4E9212C2" w14:textId="77777777" w:rsidTr="003B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583DD07A" w14:textId="77777777" w:rsidR="006F55D5" w:rsidRPr="006F55D5" w:rsidRDefault="006F55D5" w:rsidP="00210CDF">
            <w:pPr>
              <w:rPr>
                <w:rFonts w:cs="Calibri"/>
                <w:szCs w:val="22"/>
              </w:rPr>
            </w:pPr>
            <w:r w:rsidRPr="006F55D5">
              <w:rPr>
                <w:rFonts w:cs="Calibri"/>
                <w:szCs w:val="22"/>
              </w:rPr>
              <w:t>Time:</w:t>
            </w:r>
          </w:p>
        </w:tc>
        <w:tc>
          <w:tcPr>
            <w:tcW w:w="1203" w:type="dxa"/>
          </w:tcPr>
          <w:p w14:paraId="133231C2" w14:textId="08B71844" w:rsidR="006F55D5" w:rsidRPr="006F55D5" w:rsidRDefault="008C1AD7" w:rsidP="00210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9.30</w:t>
            </w:r>
          </w:p>
        </w:tc>
        <w:tc>
          <w:tcPr>
            <w:tcW w:w="4192" w:type="dxa"/>
          </w:tcPr>
          <w:p w14:paraId="1222DC9C" w14:textId="33A8B7AB" w:rsidR="006F55D5" w:rsidRPr="00645A04" w:rsidRDefault="00051471" w:rsidP="000514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</w:rPr>
            </w:pPr>
            <w:r w:rsidRPr="00645A04">
              <w:rPr>
                <w:rFonts w:cs="Calibri"/>
                <w:b/>
                <w:bCs/>
                <w:szCs w:val="22"/>
              </w:rPr>
              <w:t>Note Taker:</w:t>
            </w:r>
          </w:p>
        </w:tc>
        <w:tc>
          <w:tcPr>
            <w:tcW w:w="4193" w:type="dxa"/>
          </w:tcPr>
          <w:p w14:paraId="472E196C" w14:textId="7CCC2954" w:rsidR="006F55D5" w:rsidRPr="006F55D5" w:rsidRDefault="00051471" w:rsidP="00210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Alex Duthie</w:t>
            </w:r>
          </w:p>
        </w:tc>
      </w:tr>
      <w:tr w:rsidR="006F55D5" w:rsidRPr="006F55D5" w14:paraId="2A66BB4E" w14:textId="77777777" w:rsidTr="003B3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50CDFBC3" w14:textId="77777777" w:rsidR="006F55D5" w:rsidRPr="006F55D5" w:rsidRDefault="006F55D5" w:rsidP="00210CDF">
            <w:pPr>
              <w:rPr>
                <w:rFonts w:cs="Calibri"/>
                <w:szCs w:val="22"/>
              </w:rPr>
            </w:pPr>
            <w:r w:rsidRPr="006F55D5">
              <w:rPr>
                <w:rFonts w:cs="Calibri"/>
                <w:szCs w:val="22"/>
              </w:rPr>
              <w:t>Attendees:</w:t>
            </w:r>
          </w:p>
        </w:tc>
        <w:tc>
          <w:tcPr>
            <w:tcW w:w="4192" w:type="dxa"/>
          </w:tcPr>
          <w:p w14:paraId="29306FC6" w14:textId="66B48600" w:rsidR="006F55D5" w:rsidRPr="00645A04" w:rsidRDefault="00051471" w:rsidP="000514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</w:rPr>
            </w:pPr>
            <w:r w:rsidRPr="00645A04">
              <w:rPr>
                <w:rFonts w:cs="Calibri"/>
                <w:b/>
                <w:bCs/>
                <w:szCs w:val="22"/>
              </w:rPr>
              <w:t>Moderator:</w:t>
            </w:r>
          </w:p>
        </w:tc>
        <w:tc>
          <w:tcPr>
            <w:tcW w:w="4193" w:type="dxa"/>
          </w:tcPr>
          <w:p w14:paraId="54E6841A" w14:textId="73A4726A" w:rsidR="006F55D5" w:rsidRPr="006F55D5" w:rsidRDefault="00051471" w:rsidP="00210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Vittorio Rivabella (Slack Admin)</w:t>
            </w:r>
          </w:p>
        </w:tc>
      </w:tr>
      <w:tr w:rsidR="006F55D5" w:rsidRPr="006F55D5" w14:paraId="3AB9787E" w14:textId="77777777" w:rsidTr="003B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4C264DF0" w14:textId="77777777" w:rsidR="006F55D5" w:rsidRPr="008C1AD7" w:rsidRDefault="008C1AD7" w:rsidP="006F55D5">
            <w:pPr>
              <w:pStyle w:val="ListParagraph"/>
              <w:numPr>
                <w:ilvl w:val="0"/>
                <w:numId w:val="7"/>
              </w:numPr>
              <w:rPr>
                <w:rFonts w:cs="Calibri"/>
                <w:b w:val="0"/>
                <w:bCs w:val="0"/>
                <w:szCs w:val="22"/>
              </w:rPr>
            </w:pPr>
            <w:r>
              <w:rPr>
                <w:rFonts w:cs="Calibri"/>
                <w:b w:val="0"/>
                <w:bCs w:val="0"/>
                <w:szCs w:val="22"/>
              </w:rPr>
              <w:t>Vittorio Rivabella</w:t>
            </w:r>
          </w:p>
          <w:p w14:paraId="7455972B" w14:textId="77777777" w:rsidR="008C1AD7" w:rsidRPr="008C1AD7" w:rsidRDefault="008C1AD7" w:rsidP="006F55D5">
            <w:pPr>
              <w:pStyle w:val="ListParagraph"/>
              <w:numPr>
                <w:ilvl w:val="0"/>
                <w:numId w:val="7"/>
              </w:numPr>
              <w:rPr>
                <w:rFonts w:cs="Calibri"/>
                <w:b w:val="0"/>
                <w:bCs w:val="0"/>
                <w:szCs w:val="22"/>
              </w:rPr>
            </w:pPr>
            <w:r>
              <w:rPr>
                <w:rFonts w:cs="Calibri"/>
                <w:b w:val="0"/>
                <w:bCs w:val="0"/>
                <w:szCs w:val="22"/>
              </w:rPr>
              <w:t>Scott Graham</w:t>
            </w:r>
          </w:p>
          <w:p w14:paraId="3A1902EC" w14:textId="15E18FF9" w:rsidR="008C1AD7" w:rsidRPr="00CF3D06" w:rsidRDefault="008C1AD7" w:rsidP="006F55D5">
            <w:pPr>
              <w:pStyle w:val="ListParagraph"/>
              <w:numPr>
                <w:ilvl w:val="0"/>
                <w:numId w:val="7"/>
              </w:numPr>
              <w:rPr>
                <w:rFonts w:cs="Calibri"/>
                <w:b w:val="0"/>
                <w:bCs w:val="0"/>
                <w:szCs w:val="22"/>
              </w:rPr>
            </w:pPr>
            <w:r>
              <w:rPr>
                <w:rFonts w:cs="Calibri"/>
                <w:b w:val="0"/>
                <w:bCs w:val="0"/>
                <w:szCs w:val="22"/>
              </w:rPr>
              <w:t>Alex Duthie</w:t>
            </w:r>
          </w:p>
        </w:tc>
        <w:tc>
          <w:tcPr>
            <w:tcW w:w="4192" w:type="dxa"/>
          </w:tcPr>
          <w:p w14:paraId="0F224D3D" w14:textId="662881CA" w:rsidR="006F55D5" w:rsidRPr="00645A04" w:rsidRDefault="00051471" w:rsidP="000514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</w:rPr>
            </w:pPr>
            <w:r w:rsidRPr="00645A04">
              <w:rPr>
                <w:rFonts w:cs="Calibri"/>
                <w:b/>
                <w:bCs/>
                <w:szCs w:val="22"/>
              </w:rPr>
              <w:t>Agenda Planner:</w:t>
            </w:r>
          </w:p>
        </w:tc>
        <w:tc>
          <w:tcPr>
            <w:tcW w:w="4193" w:type="dxa"/>
          </w:tcPr>
          <w:p w14:paraId="422C5B5B" w14:textId="2E9C2573" w:rsidR="006F55D5" w:rsidRPr="006F55D5" w:rsidRDefault="00051471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Damir Elsik</w:t>
            </w:r>
          </w:p>
        </w:tc>
      </w:tr>
      <w:tr w:rsidR="00051471" w:rsidRPr="006F55D5" w14:paraId="3B2910C7" w14:textId="77777777" w:rsidTr="003B3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7329E761" w14:textId="77777777" w:rsidR="00051471" w:rsidRPr="006F55D5" w:rsidRDefault="00051471" w:rsidP="00210CDF">
            <w:pPr>
              <w:rPr>
                <w:rFonts w:cs="Calibri"/>
                <w:szCs w:val="22"/>
              </w:rPr>
            </w:pPr>
            <w:r w:rsidRPr="006F55D5">
              <w:rPr>
                <w:rFonts w:cs="Calibri"/>
                <w:szCs w:val="22"/>
              </w:rPr>
              <w:t>Apologies:</w:t>
            </w:r>
          </w:p>
        </w:tc>
        <w:tc>
          <w:tcPr>
            <w:tcW w:w="4192" w:type="dxa"/>
          </w:tcPr>
          <w:p w14:paraId="0E86998C" w14:textId="56746527" w:rsidR="00051471" w:rsidRPr="00645A04" w:rsidRDefault="00051471" w:rsidP="000514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</w:rPr>
            </w:pPr>
            <w:r w:rsidRPr="00645A04">
              <w:rPr>
                <w:rFonts w:cs="Calibri"/>
                <w:b/>
                <w:bCs/>
                <w:szCs w:val="22"/>
              </w:rPr>
              <w:t>Action Items Planner:</w:t>
            </w:r>
          </w:p>
        </w:tc>
        <w:tc>
          <w:tcPr>
            <w:tcW w:w="4193" w:type="dxa"/>
          </w:tcPr>
          <w:p w14:paraId="785049B8" w14:textId="204F86C6" w:rsidR="00051471" w:rsidRPr="006F55D5" w:rsidRDefault="00051471" w:rsidP="00210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Andrew Ellen</w:t>
            </w:r>
          </w:p>
        </w:tc>
      </w:tr>
      <w:tr w:rsidR="00051471" w:rsidRPr="006F55D5" w14:paraId="29ED60AB" w14:textId="77777777" w:rsidTr="003B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22951865" w14:textId="77777777" w:rsidR="00051471" w:rsidRDefault="008C1AD7" w:rsidP="006F55D5">
            <w:pPr>
              <w:pStyle w:val="ListParagraph"/>
              <w:numPr>
                <w:ilvl w:val="0"/>
                <w:numId w:val="7"/>
              </w:numPr>
              <w:rPr>
                <w:rFonts w:cs="Calibri"/>
                <w:szCs w:val="22"/>
              </w:rPr>
            </w:pPr>
            <w:r>
              <w:rPr>
                <w:rFonts w:cs="Calibri"/>
                <w:b w:val="0"/>
                <w:bCs w:val="0"/>
                <w:szCs w:val="22"/>
              </w:rPr>
              <w:t>Andrew Ellen</w:t>
            </w:r>
          </w:p>
          <w:p w14:paraId="1BAF1542" w14:textId="7747F75F" w:rsidR="008C1AD7" w:rsidRPr="006F55D5" w:rsidRDefault="008C1AD7" w:rsidP="006F55D5">
            <w:pPr>
              <w:pStyle w:val="ListParagraph"/>
              <w:numPr>
                <w:ilvl w:val="0"/>
                <w:numId w:val="7"/>
              </w:numPr>
              <w:rPr>
                <w:rFonts w:cs="Calibri"/>
                <w:szCs w:val="22"/>
              </w:rPr>
            </w:pPr>
            <w:r>
              <w:rPr>
                <w:rFonts w:cs="Calibri"/>
                <w:b w:val="0"/>
                <w:bCs w:val="0"/>
                <w:szCs w:val="22"/>
              </w:rPr>
              <w:t>Damir Elsik</w:t>
            </w:r>
          </w:p>
        </w:tc>
        <w:tc>
          <w:tcPr>
            <w:tcW w:w="4192" w:type="dxa"/>
          </w:tcPr>
          <w:p w14:paraId="2404F06D" w14:textId="3A502D65" w:rsidR="00051471" w:rsidRPr="00645A04" w:rsidRDefault="00051471" w:rsidP="000514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</w:rPr>
            </w:pPr>
            <w:r w:rsidRPr="00645A04">
              <w:rPr>
                <w:rFonts w:cs="Calibri"/>
                <w:b/>
                <w:bCs/>
                <w:szCs w:val="22"/>
              </w:rPr>
              <w:t>Lecturers:</w:t>
            </w:r>
          </w:p>
        </w:tc>
        <w:tc>
          <w:tcPr>
            <w:tcW w:w="4193" w:type="dxa"/>
          </w:tcPr>
          <w:p w14:paraId="078C3C2E" w14:textId="566EA310" w:rsidR="00051471" w:rsidRPr="006F55D5" w:rsidRDefault="00051471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Douglas Barr &amp; Tom McCallum</w:t>
            </w:r>
          </w:p>
        </w:tc>
      </w:tr>
    </w:tbl>
    <w:p w14:paraId="6E90BD01" w14:textId="2E44BAE7" w:rsidR="00740830" w:rsidRPr="006F55D5" w:rsidRDefault="00740830" w:rsidP="006F55D5">
      <w:pPr>
        <w:spacing w:after="0"/>
        <w:rPr>
          <w:rFonts w:cs="Calibri"/>
          <w:szCs w:val="22"/>
        </w:rPr>
      </w:pPr>
    </w:p>
    <w:p w14:paraId="24BE0557" w14:textId="641F0D12" w:rsidR="00740830" w:rsidRDefault="00C65683" w:rsidP="00740830">
      <w:pPr>
        <w:pStyle w:val="Heading1"/>
      </w:pPr>
      <w:bookmarkStart w:id="2" w:name="_Toc55520365"/>
      <w:r>
        <w:t>Agenda Items</w:t>
      </w:r>
      <w:bookmarkEnd w:id="2"/>
    </w:p>
    <w:p w14:paraId="779DDF96" w14:textId="602E8F34" w:rsidR="006545C0" w:rsidRDefault="006545C0" w:rsidP="00C65683">
      <w:pPr>
        <w:rPr>
          <w:rFonts w:eastAsiaTheme="majorEastAsia" w:cs="Arial"/>
          <w:bCs/>
          <w:kern w:val="32"/>
          <w:sz w:val="24"/>
          <w:szCs w:val="32"/>
        </w:rPr>
      </w:pPr>
    </w:p>
    <w:p w14:paraId="59387494" w14:textId="77777777" w:rsidR="0003467D" w:rsidRDefault="0003467D" w:rsidP="0003467D">
      <w:pPr>
        <w:pStyle w:val="ListParagraph"/>
        <w:numPr>
          <w:ilvl w:val="0"/>
          <w:numId w:val="12"/>
        </w:numPr>
      </w:pPr>
      <w:r>
        <w:t>Discuss:</w:t>
      </w:r>
    </w:p>
    <w:p w14:paraId="65DD2755" w14:textId="77777777" w:rsidR="0003467D" w:rsidRDefault="0003467D" w:rsidP="0003467D">
      <w:pPr>
        <w:pStyle w:val="ListParagraph"/>
        <w:numPr>
          <w:ilvl w:val="1"/>
          <w:numId w:val="12"/>
        </w:numPr>
      </w:pPr>
      <w:r>
        <w:t>Vision Statements</w:t>
      </w:r>
    </w:p>
    <w:p w14:paraId="703AD259" w14:textId="77777777" w:rsidR="0003467D" w:rsidRDefault="0003467D" w:rsidP="0003467D">
      <w:pPr>
        <w:pStyle w:val="ListParagraph"/>
        <w:numPr>
          <w:ilvl w:val="1"/>
          <w:numId w:val="12"/>
        </w:numPr>
      </w:pPr>
      <w:r>
        <w:t>Mission Statements</w:t>
      </w:r>
    </w:p>
    <w:p w14:paraId="1BA4A4CF" w14:textId="77777777" w:rsidR="0003467D" w:rsidRDefault="0003467D" w:rsidP="0003467D">
      <w:pPr>
        <w:pStyle w:val="ListParagraph"/>
        <w:numPr>
          <w:ilvl w:val="1"/>
          <w:numId w:val="12"/>
        </w:numPr>
      </w:pPr>
      <w:r>
        <w:t>Possible problems to tackle (regarding climate change)</w:t>
      </w:r>
    </w:p>
    <w:p w14:paraId="16535213" w14:textId="0277F5F8" w:rsidR="0003467D" w:rsidRDefault="0003467D" w:rsidP="0003467D">
      <w:pPr>
        <w:pStyle w:val="ListParagraph"/>
        <w:numPr>
          <w:ilvl w:val="1"/>
          <w:numId w:val="12"/>
        </w:numPr>
      </w:pPr>
      <w:r>
        <w:t>Possibly solutions to said problems</w:t>
      </w:r>
    </w:p>
    <w:p w14:paraId="4F23EFE1" w14:textId="7E4A2A90" w:rsidR="0097385E" w:rsidRDefault="0097385E" w:rsidP="0097385E">
      <w:pPr>
        <w:pStyle w:val="ListParagraph"/>
        <w:numPr>
          <w:ilvl w:val="0"/>
          <w:numId w:val="12"/>
        </w:numPr>
      </w:pPr>
      <w:r>
        <w:t>Go through entry submission requisites and how we will tackle them</w:t>
      </w:r>
    </w:p>
    <w:p w14:paraId="5F8C1581" w14:textId="77777777" w:rsidR="0003467D" w:rsidRDefault="0003467D" w:rsidP="0003467D">
      <w:pPr>
        <w:pStyle w:val="ListParagraph"/>
        <w:numPr>
          <w:ilvl w:val="0"/>
          <w:numId w:val="12"/>
        </w:numPr>
      </w:pPr>
      <w:r>
        <w:t>Allocate these tasks:</w:t>
      </w:r>
    </w:p>
    <w:p w14:paraId="1C21CE6E" w14:textId="77777777" w:rsidR="0003467D" w:rsidRDefault="0003467D" w:rsidP="0003467D">
      <w:pPr>
        <w:pStyle w:val="ListParagraph"/>
        <w:numPr>
          <w:ilvl w:val="1"/>
          <w:numId w:val="12"/>
        </w:numPr>
      </w:pPr>
      <w:r>
        <w:t>Presentation Template</w:t>
      </w:r>
    </w:p>
    <w:p w14:paraId="57F92043" w14:textId="77777777" w:rsidR="0003467D" w:rsidRDefault="0003467D" w:rsidP="0003467D">
      <w:pPr>
        <w:pStyle w:val="ListParagraph"/>
        <w:numPr>
          <w:ilvl w:val="1"/>
          <w:numId w:val="12"/>
        </w:numPr>
      </w:pPr>
      <w:r>
        <w:t>Format Git Readme</w:t>
      </w:r>
    </w:p>
    <w:p w14:paraId="0B577D10" w14:textId="77777777" w:rsidR="0003467D" w:rsidRDefault="0003467D" w:rsidP="0003467D">
      <w:pPr>
        <w:pStyle w:val="ListParagraph"/>
        <w:numPr>
          <w:ilvl w:val="0"/>
          <w:numId w:val="12"/>
        </w:numPr>
      </w:pPr>
      <w:r>
        <w:t>Media collection:</w:t>
      </w:r>
    </w:p>
    <w:p w14:paraId="366596AB" w14:textId="77777777" w:rsidR="0003467D" w:rsidRDefault="0003467D" w:rsidP="0003467D">
      <w:pPr>
        <w:pStyle w:val="ListParagraph"/>
        <w:numPr>
          <w:ilvl w:val="1"/>
          <w:numId w:val="12"/>
        </w:numPr>
      </w:pPr>
      <w:r>
        <w:t>Where will we store it?</w:t>
      </w:r>
    </w:p>
    <w:p w14:paraId="7251FF60" w14:textId="77777777" w:rsidR="0003467D" w:rsidRDefault="0003467D" w:rsidP="0003467D">
      <w:pPr>
        <w:pStyle w:val="ListParagraph"/>
        <w:numPr>
          <w:ilvl w:val="1"/>
          <w:numId w:val="12"/>
        </w:numPr>
      </w:pPr>
      <w:r>
        <w:t>Formats, Sizes?</w:t>
      </w:r>
    </w:p>
    <w:p w14:paraId="4EBEFD3C" w14:textId="77777777" w:rsidR="0003467D" w:rsidRDefault="0003467D" w:rsidP="0003467D">
      <w:pPr>
        <w:pStyle w:val="ListParagraph"/>
        <w:numPr>
          <w:ilvl w:val="1"/>
          <w:numId w:val="12"/>
        </w:numPr>
      </w:pPr>
      <w:r>
        <w:t>Credit authors/ artist</w:t>
      </w:r>
    </w:p>
    <w:p w14:paraId="2561F823" w14:textId="4BDECB3C" w:rsidR="00563AE4" w:rsidRPr="0003467D" w:rsidRDefault="0003467D" w:rsidP="0003467D">
      <w:pPr>
        <w:pStyle w:val="ListParagraph"/>
        <w:numPr>
          <w:ilvl w:val="0"/>
          <w:numId w:val="12"/>
        </w:numPr>
      </w:pPr>
      <w:r>
        <w:t>General idea discussion/ elaboration</w:t>
      </w:r>
    </w:p>
    <w:p w14:paraId="44D2570A" w14:textId="77777777" w:rsidR="00362A00" w:rsidRDefault="00362A00">
      <w:pPr>
        <w:rPr>
          <w:rFonts w:eastAsiaTheme="majorEastAsia" w:cs="Arial"/>
          <w:b/>
          <w:bCs/>
          <w:kern w:val="32"/>
          <w:sz w:val="24"/>
          <w:szCs w:val="32"/>
        </w:rPr>
      </w:pPr>
      <w:r>
        <w:br w:type="page"/>
      </w:r>
    </w:p>
    <w:p w14:paraId="754FFA93" w14:textId="706A9B3D" w:rsidR="00563AE4" w:rsidRDefault="00563AE4" w:rsidP="00563AE4">
      <w:pPr>
        <w:pStyle w:val="Heading1"/>
      </w:pPr>
      <w:bookmarkStart w:id="3" w:name="_Toc55520366"/>
      <w:r>
        <w:lastRenderedPageBreak/>
        <w:t>Minutes</w:t>
      </w:r>
      <w:bookmarkEnd w:id="3"/>
    </w:p>
    <w:p w14:paraId="144574B8" w14:textId="0D00BFA3" w:rsidR="00563AE4" w:rsidRDefault="00563AE4" w:rsidP="00563AE4">
      <w:pPr>
        <w:rPr>
          <w:rFonts w:eastAsiaTheme="majorEastAsia" w:cs="Arial"/>
          <w:bCs/>
          <w:kern w:val="32"/>
          <w:sz w:val="24"/>
          <w:szCs w:val="32"/>
        </w:rPr>
      </w:pPr>
    </w:p>
    <w:p w14:paraId="7C575860" w14:textId="77777777" w:rsidR="0003467D" w:rsidRDefault="0003467D" w:rsidP="0003467D">
      <w:pPr>
        <w:pStyle w:val="ListParagraph"/>
        <w:numPr>
          <w:ilvl w:val="0"/>
          <w:numId w:val="7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Mission Statement Suggestions:</w:t>
      </w:r>
    </w:p>
    <w:p w14:paraId="3DE64653" w14:textId="77777777" w:rsidR="0003467D" w:rsidRDefault="0003467D" w:rsidP="0003467D">
      <w:pPr>
        <w:pStyle w:val="ListParagraph"/>
        <w:numPr>
          <w:ilvl w:val="1"/>
          <w:numId w:val="7"/>
        </w:numPr>
        <w:ind w:left="1080"/>
        <w:rPr>
          <w:rFonts w:eastAsiaTheme="majorEastAsia" w:cs="Arial"/>
          <w:bCs/>
          <w:kern w:val="32"/>
          <w:sz w:val="24"/>
          <w:szCs w:val="32"/>
        </w:rPr>
      </w:pPr>
      <w:r w:rsidRPr="000A724F">
        <w:rPr>
          <w:rFonts w:eastAsiaTheme="majorEastAsia" w:cs="Arial"/>
          <w:bCs/>
          <w:kern w:val="32"/>
          <w:sz w:val="24"/>
          <w:szCs w:val="32"/>
        </w:rPr>
        <w:t>“Give consumers an easy and accessible way to manage their carbon footprint” – Scot</w:t>
      </w:r>
      <w:r>
        <w:rPr>
          <w:rFonts w:eastAsiaTheme="majorEastAsia" w:cs="Arial"/>
          <w:bCs/>
          <w:kern w:val="32"/>
          <w:sz w:val="24"/>
          <w:szCs w:val="32"/>
        </w:rPr>
        <w:t>t Graham</w:t>
      </w:r>
    </w:p>
    <w:p w14:paraId="4624A3E9" w14:textId="77777777" w:rsidR="0003467D" w:rsidRDefault="0003467D" w:rsidP="0003467D">
      <w:pPr>
        <w:pStyle w:val="ListParagraph"/>
        <w:numPr>
          <w:ilvl w:val="0"/>
          <w:numId w:val="7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General Idea Discussion</w:t>
      </w:r>
    </w:p>
    <w:p w14:paraId="06B0FF9C" w14:textId="77777777" w:rsidR="0003467D" w:rsidRDefault="0003467D" w:rsidP="0003467D">
      <w:pPr>
        <w:pStyle w:val="ListParagraph"/>
        <w:numPr>
          <w:ilvl w:val="1"/>
          <w:numId w:val="7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Plugin prototype is going to be developed for Amazon’s website</w:t>
      </w:r>
    </w:p>
    <w:p w14:paraId="5997F08F" w14:textId="77777777" w:rsidR="00604B53" w:rsidRDefault="0003467D" w:rsidP="00604B53">
      <w:pPr>
        <w:pStyle w:val="ListParagraph"/>
        <w:numPr>
          <w:ilvl w:val="1"/>
          <w:numId w:val="7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We will use an API to pull energy information for Amazon products OR just pluck data from the Amazon product’s page</w:t>
      </w:r>
    </w:p>
    <w:p w14:paraId="28AD7D02" w14:textId="77777777" w:rsidR="00604B53" w:rsidRDefault="00604B53" w:rsidP="00604B53">
      <w:pPr>
        <w:pStyle w:val="ListParagraph"/>
        <w:numPr>
          <w:ilvl w:val="0"/>
          <w:numId w:val="7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Due to a large part of the team being unavailable for today’s meeting, we opted to talk mostly about API’s and then to find a suitable[s] API for the project</w:t>
      </w:r>
    </w:p>
    <w:p w14:paraId="33FD18C0" w14:textId="77777777" w:rsidR="00604B53" w:rsidRDefault="00604B53" w:rsidP="00604B53">
      <w:pPr>
        <w:pStyle w:val="ListParagraph"/>
        <w:numPr>
          <w:ilvl w:val="1"/>
          <w:numId w:val="7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We will align the team in next meeting</w:t>
      </w:r>
    </w:p>
    <w:p w14:paraId="4DAA4F18" w14:textId="1D1D3C60" w:rsidR="00362A00" w:rsidRPr="00604B53" w:rsidRDefault="00604B53" w:rsidP="00604B53">
      <w:pPr>
        <w:pStyle w:val="ListParagraph"/>
        <w:numPr>
          <w:ilvl w:val="1"/>
          <w:numId w:val="7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We will begin development after team alignment</w:t>
      </w:r>
      <w:r w:rsidR="00362A00">
        <w:br w:type="page"/>
      </w:r>
    </w:p>
    <w:p w14:paraId="3CFC0D42" w14:textId="5461F96B" w:rsidR="006F55D5" w:rsidRDefault="006F55D5" w:rsidP="006F55D5">
      <w:pPr>
        <w:pStyle w:val="Heading1"/>
      </w:pPr>
      <w:bookmarkStart w:id="4" w:name="_Toc55520367"/>
      <w:r>
        <w:lastRenderedPageBreak/>
        <w:t>Action Items</w:t>
      </w:r>
      <w:bookmarkEnd w:id="4"/>
    </w:p>
    <w:p w14:paraId="67830E58" w14:textId="40DA64B9" w:rsidR="006F55D5" w:rsidRDefault="006F55D5" w:rsidP="006F55D5">
      <w:pPr>
        <w:rPr>
          <w:rFonts w:eastAsiaTheme="majorEastAsia" w:cs="Arial"/>
          <w:bCs/>
          <w:kern w:val="32"/>
          <w:sz w:val="24"/>
          <w:szCs w:val="32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6F55D5" w14:paraId="41A3B2F0" w14:textId="77777777" w:rsidTr="006F5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750BDDC" w14:textId="713D4674" w:rsidR="006F55D5" w:rsidRPr="006F55D5" w:rsidRDefault="006F55D5" w:rsidP="006F55D5">
            <w:pPr>
              <w:jc w:val="center"/>
            </w:pPr>
            <w:r>
              <w:t>Action Item</w:t>
            </w:r>
          </w:p>
        </w:tc>
        <w:tc>
          <w:tcPr>
            <w:tcW w:w="2697" w:type="dxa"/>
          </w:tcPr>
          <w:p w14:paraId="1F907E49" w14:textId="4843EF39" w:rsidR="006F55D5" w:rsidRDefault="006F55D5" w:rsidP="006F5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 w:val="0"/>
                <w:kern w:val="32"/>
                <w:sz w:val="24"/>
                <w:szCs w:val="32"/>
              </w:rPr>
              <w:t>Assigned to</w:t>
            </w:r>
          </w:p>
        </w:tc>
        <w:tc>
          <w:tcPr>
            <w:tcW w:w="2698" w:type="dxa"/>
          </w:tcPr>
          <w:p w14:paraId="05497670" w14:textId="3A4E9C17" w:rsidR="006F55D5" w:rsidRPr="006F55D5" w:rsidRDefault="006F55D5" w:rsidP="006F5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Deadline?</w:t>
            </w:r>
          </w:p>
        </w:tc>
        <w:tc>
          <w:tcPr>
            <w:tcW w:w="2698" w:type="dxa"/>
          </w:tcPr>
          <w:p w14:paraId="6E5157D7" w14:textId="68602F84" w:rsidR="006F55D5" w:rsidRDefault="006F55D5" w:rsidP="006F5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 w:val="0"/>
                <w:kern w:val="32"/>
                <w:sz w:val="24"/>
                <w:szCs w:val="32"/>
              </w:rPr>
              <w:t>Status</w:t>
            </w:r>
          </w:p>
        </w:tc>
      </w:tr>
      <w:tr w:rsidR="006F55D5" w14:paraId="79F968CC" w14:textId="77777777" w:rsidTr="006F5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40148751" w14:textId="516936E9" w:rsidR="006F55D5" w:rsidRPr="00CE122C" w:rsidRDefault="00D51220" w:rsidP="006F55D5">
            <w:pPr>
              <w:rPr>
                <w:rFonts w:eastAsiaTheme="majorEastAsia" w:cs="Arial"/>
                <w:b w:val="0"/>
                <w:kern w:val="32"/>
                <w:sz w:val="24"/>
                <w:szCs w:val="32"/>
              </w:rPr>
            </w:pPr>
            <w:r w:rsidRPr="00CE122C">
              <w:rPr>
                <w:rFonts w:eastAsiaTheme="majorEastAsia" w:cs="Arial"/>
                <w:b w:val="0"/>
                <w:kern w:val="32"/>
                <w:sz w:val="24"/>
                <w:szCs w:val="32"/>
              </w:rPr>
              <w:t>List submission requisites in a document to use as a guide</w:t>
            </w:r>
          </w:p>
        </w:tc>
        <w:tc>
          <w:tcPr>
            <w:tcW w:w="2697" w:type="dxa"/>
          </w:tcPr>
          <w:p w14:paraId="6E97F801" w14:textId="4D3B55C7" w:rsidR="006F55D5" w:rsidRPr="00CE122C" w:rsidRDefault="00D51220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 w:rsidRPr="00CE122C">
              <w:rPr>
                <w:rFonts w:eastAsiaTheme="majorEastAsia" w:cs="Arial"/>
                <w:bCs/>
                <w:kern w:val="32"/>
                <w:sz w:val="24"/>
                <w:szCs w:val="32"/>
              </w:rPr>
              <w:t>Alex Duthie</w:t>
            </w:r>
          </w:p>
        </w:tc>
        <w:tc>
          <w:tcPr>
            <w:tcW w:w="2698" w:type="dxa"/>
          </w:tcPr>
          <w:p w14:paraId="57122670" w14:textId="59EDB4FC" w:rsidR="006F55D5" w:rsidRPr="00CE122C" w:rsidRDefault="00D51220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 w:rsidRPr="00CE122C">
              <w:rPr>
                <w:rFonts w:eastAsiaTheme="majorEastAsia" w:cs="Arial"/>
                <w:bCs/>
                <w:kern w:val="32"/>
                <w:sz w:val="24"/>
                <w:szCs w:val="32"/>
              </w:rPr>
              <w:t>12/11/2020</w:t>
            </w:r>
          </w:p>
        </w:tc>
        <w:tc>
          <w:tcPr>
            <w:tcW w:w="2698" w:type="dxa"/>
          </w:tcPr>
          <w:p w14:paraId="6E597C10" w14:textId="1B286CC0" w:rsidR="006F55D5" w:rsidRPr="00CE122C" w:rsidRDefault="00D51220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 w:rsidRPr="00CE122C">
              <w:rPr>
                <w:rFonts w:eastAsiaTheme="majorEastAsia" w:cs="Arial"/>
                <w:bCs/>
                <w:kern w:val="32"/>
                <w:sz w:val="24"/>
                <w:szCs w:val="32"/>
              </w:rPr>
              <w:t>Assigned</w:t>
            </w:r>
          </w:p>
        </w:tc>
      </w:tr>
      <w:tr w:rsidR="006F55D5" w14:paraId="2430E72F" w14:textId="77777777" w:rsidTr="006F5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0364508" w14:textId="735A0229" w:rsidR="006F55D5" w:rsidRPr="00CE122C" w:rsidRDefault="00CE122C" w:rsidP="006F55D5">
            <w:pPr>
              <w:rPr>
                <w:rFonts w:eastAsiaTheme="majorEastAsia" w:cs="Arial"/>
                <w:b w:val="0"/>
                <w:kern w:val="32"/>
                <w:sz w:val="24"/>
                <w:szCs w:val="32"/>
              </w:rPr>
            </w:pPr>
            <w:r w:rsidRPr="00CE122C">
              <w:rPr>
                <w:rFonts w:eastAsiaTheme="majorEastAsia" w:cs="Arial"/>
                <w:b w:val="0"/>
                <w:kern w:val="32"/>
                <w:sz w:val="24"/>
                <w:szCs w:val="32"/>
              </w:rPr>
              <w:t>Create a presentation template</w:t>
            </w:r>
          </w:p>
        </w:tc>
        <w:tc>
          <w:tcPr>
            <w:tcW w:w="2697" w:type="dxa"/>
          </w:tcPr>
          <w:p w14:paraId="6D032589" w14:textId="0CBD180A" w:rsidR="006F55D5" w:rsidRPr="00CE122C" w:rsidRDefault="00CE122C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 w:rsidRPr="00CE122C">
              <w:rPr>
                <w:rFonts w:eastAsiaTheme="majorEastAsia" w:cs="Arial"/>
                <w:bCs/>
                <w:kern w:val="32"/>
                <w:sz w:val="24"/>
                <w:szCs w:val="32"/>
              </w:rPr>
              <w:t>Vittorio Rivabella</w:t>
            </w:r>
          </w:p>
        </w:tc>
        <w:tc>
          <w:tcPr>
            <w:tcW w:w="2698" w:type="dxa"/>
          </w:tcPr>
          <w:p w14:paraId="2CC3ECAF" w14:textId="6CAD75E3" w:rsidR="006F55D5" w:rsidRPr="00CE122C" w:rsidRDefault="00CE122C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 w:rsidRPr="00CE122C">
              <w:rPr>
                <w:rFonts w:eastAsiaTheme="majorEastAsia" w:cs="Arial"/>
                <w:bCs/>
                <w:kern w:val="32"/>
                <w:sz w:val="24"/>
                <w:szCs w:val="32"/>
              </w:rPr>
              <w:t>12/11/2020</w:t>
            </w:r>
          </w:p>
        </w:tc>
        <w:tc>
          <w:tcPr>
            <w:tcW w:w="2698" w:type="dxa"/>
          </w:tcPr>
          <w:p w14:paraId="735BCF69" w14:textId="737A691E" w:rsidR="006F55D5" w:rsidRPr="00CE122C" w:rsidRDefault="00CE122C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 w:rsidRPr="00CE122C">
              <w:rPr>
                <w:rFonts w:eastAsiaTheme="majorEastAsia" w:cs="Arial"/>
                <w:bCs/>
                <w:kern w:val="32"/>
                <w:sz w:val="24"/>
                <w:szCs w:val="32"/>
              </w:rPr>
              <w:t>Assigned</w:t>
            </w:r>
          </w:p>
        </w:tc>
      </w:tr>
      <w:tr w:rsidR="006F55D5" w14:paraId="531690A2" w14:textId="77777777" w:rsidTr="006F5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321A941" w14:textId="4C6C6E19" w:rsidR="006F55D5" w:rsidRPr="00CE122C" w:rsidRDefault="00CE122C" w:rsidP="006F55D5">
            <w:pPr>
              <w:rPr>
                <w:rFonts w:eastAsiaTheme="majorEastAsia" w:cs="Arial"/>
                <w:b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 w:val="0"/>
                <w:kern w:val="32"/>
                <w:sz w:val="24"/>
                <w:szCs w:val="32"/>
              </w:rPr>
              <w:t>Write up minutes for today’s meeting</w:t>
            </w:r>
          </w:p>
        </w:tc>
        <w:tc>
          <w:tcPr>
            <w:tcW w:w="2697" w:type="dxa"/>
          </w:tcPr>
          <w:p w14:paraId="3D66D86A" w14:textId="51530020" w:rsidR="006F55D5" w:rsidRPr="00CE122C" w:rsidRDefault="00CE122C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Alex Duthie</w:t>
            </w:r>
          </w:p>
        </w:tc>
        <w:tc>
          <w:tcPr>
            <w:tcW w:w="2698" w:type="dxa"/>
          </w:tcPr>
          <w:p w14:paraId="2D891E06" w14:textId="69A73DE4" w:rsidR="006F55D5" w:rsidRPr="00CE122C" w:rsidRDefault="00CE122C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10/11/2020</w:t>
            </w:r>
          </w:p>
        </w:tc>
        <w:tc>
          <w:tcPr>
            <w:tcW w:w="2698" w:type="dxa"/>
          </w:tcPr>
          <w:p w14:paraId="0051898D" w14:textId="2B9CCB92" w:rsidR="006F55D5" w:rsidRPr="00CE122C" w:rsidRDefault="00CE122C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In progress</w:t>
            </w:r>
          </w:p>
        </w:tc>
      </w:tr>
      <w:tr w:rsidR="00CE122C" w14:paraId="6F07E93E" w14:textId="77777777" w:rsidTr="006F5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8841FD2" w14:textId="644523AC" w:rsidR="00CE122C" w:rsidRDefault="00485750" w:rsidP="006F55D5">
            <w:pPr>
              <w:rPr>
                <w:rFonts w:eastAsiaTheme="majorEastAsia" w:cs="Arial"/>
                <w:b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 w:val="0"/>
                <w:kern w:val="32"/>
                <w:sz w:val="24"/>
                <w:szCs w:val="32"/>
              </w:rPr>
              <w:t>Align team during 11/11/2020 meeting</w:t>
            </w:r>
          </w:p>
        </w:tc>
        <w:tc>
          <w:tcPr>
            <w:tcW w:w="2697" w:type="dxa"/>
          </w:tcPr>
          <w:p w14:paraId="1FC57609" w14:textId="26C0BF65" w:rsidR="00CE122C" w:rsidRDefault="00485750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Team</w:t>
            </w:r>
          </w:p>
        </w:tc>
        <w:tc>
          <w:tcPr>
            <w:tcW w:w="2698" w:type="dxa"/>
          </w:tcPr>
          <w:p w14:paraId="754DFA54" w14:textId="2BAE5DB8" w:rsidR="00CE122C" w:rsidRDefault="00485750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11/11/2020</w:t>
            </w:r>
          </w:p>
        </w:tc>
        <w:tc>
          <w:tcPr>
            <w:tcW w:w="2698" w:type="dxa"/>
          </w:tcPr>
          <w:p w14:paraId="4B895829" w14:textId="2BADE5B7" w:rsidR="00CE122C" w:rsidRDefault="00485750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Pending</w:t>
            </w:r>
          </w:p>
        </w:tc>
      </w:tr>
    </w:tbl>
    <w:p w14:paraId="1556F68F" w14:textId="77777777" w:rsidR="006F55D5" w:rsidRPr="006F55D5" w:rsidRDefault="006F55D5" w:rsidP="006F55D5">
      <w:pPr>
        <w:rPr>
          <w:rFonts w:eastAsiaTheme="majorEastAsia" w:cs="Arial"/>
          <w:bCs/>
          <w:kern w:val="32"/>
          <w:sz w:val="24"/>
          <w:szCs w:val="32"/>
        </w:rPr>
      </w:pPr>
    </w:p>
    <w:sectPr w:rsidR="006F55D5" w:rsidRPr="006F55D5" w:rsidSect="006545C0">
      <w:footerReference w:type="default" r:id="rId8"/>
      <w:headerReference w:type="first" r:id="rId9"/>
      <w:type w:val="continuous"/>
      <w:pgSz w:w="12240" w:h="15840" w:code="1"/>
      <w:pgMar w:top="720" w:right="720" w:bottom="720" w:left="720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3D02D2" w14:textId="77777777" w:rsidR="00E15931" w:rsidRDefault="00E15931">
      <w:pPr>
        <w:spacing w:before="0" w:after="0"/>
      </w:pPr>
      <w:r>
        <w:separator/>
      </w:r>
    </w:p>
  </w:endnote>
  <w:endnote w:type="continuationSeparator" w:id="0">
    <w:p w14:paraId="62180073" w14:textId="77777777" w:rsidR="00E15931" w:rsidRDefault="00E1593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C097AA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B4BE3" w14:textId="77777777" w:rsidR="00E15931" w:rsidRDefault="00E15931">
      <w:pPr>
        <w:spacing w:before="0" w:after="0"/>
      </w:pPr>
      <w:r>
        <w:separator/>
      </w:r>
    </w:p>
  </w:footnote>
  <w:footnote w:type="continuationSeparator" w:id="0">
    <w:p w14:paraId="4B21A594" w14:textId="77777777" w:rsidR="00E15931" w:rsidRDefault="00E1593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F1E1D" w14:textId="07694747" w:rsidR="000F221E" w:rsidRPr="000F221E" w:rsidRDefault="000F221E">
    <w:pPr>
      <w:pStyle w:val="Header"/>
    </w:pPr>
    <w:r w:rsidRPr="000F221E">
      <w:t>Call for Code 2020</w:t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  <w:t>Sprint: 4</w:t>
    </w:r>
  </w:p>
  <w:p w14:paraId="6CE02736" w14:textId="733B63BB" w:rsidR="000F221E" w:rsidRPr="000F221E" w:rsidRDefault="000F221E">
    <w:pPr>
      <w:pStyle w:val="Header"/>
    </w:pPr>
    <w:r w:rsidRPr="000F221E">
      <w:t>IBM/ UHI | Soft Dev BSc (1</w:t>
    </w:r>
    <w:r w:rsidRPr="000F221E">
      <w:rPr>
        <w:vertAlign w:val="superscript"/>
      </w:rPr>
      <w:t>st</w:t>
    </w:r>
    <w:r w:rsidRPr="000F221E">
      <w:t xml:space="preserve"> Year)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Team: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6457D9B"/>
    <w:multiLevelType w:val="hybridMultilevel"/>
    <w:tmpl w:val="057259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54CC6"/>
    <w:multiLevelType w:val="hybridMultilevel"/>
    <w:tmpl w:val="20F4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1247A"/>
    <w:multiLevelType w:val="hybridMultilevel"/>
    <w:tmpl w:val="8188A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0457D"/>
    <w:multiLevelType w:val="hybridMultilevel"/>
    <w:tmpl w:val="3F866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3104D"/>
    <w:multiLevelType w:val="hybridMultilevel"/>
    <w:tmpl w:val="A8AAF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FE25B52"/>
    <w:multiLevelType w:val="hybridMultilevel"/>
    <w:tmpl w:val="4516AB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4"/>
  </w:num>
  <w:num w:numId="8">
    <w:abstractNumId w:val="2"/>
  </w:num>
  <w:num w:numId="9">
    <w:abstractNumId w:val="3"/>
  </w:num>
  <w:num w:numId="10">
    <w:abstractNumId w:val="9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1E"/>
    <w:rsid w:val="0003467D"/>
    <w:rsid w:val="00051471"/>
    <w:rsid w:val="00071E68"/>
    <w:rsid w:val="000D276E"/>
    <w:rsid w:val="000F221E"/>
    <w:rsid w:val="001E0877"/>
    <w:rsid w:val="001E48D9"/>
    <w:rsid w:val="002B2D13"/>
    <w:rsid w:val="002F298C"/>
    <w:rsid w:val="0034721D"/>
    <w:rsid w:val="00362A00"/>
    <w:rsid w:val="003B36CE"/>
    <w:rsid w:val="003D5BF7"/>
    <w:rsid w:val="003F257D"/>
    <w:rsid w:val="00485750"/>
    <w:rsid w:val="00530C72"/>
    <w:rsid w:val="00563AE4"/>
    <w:rsid w:val="00586AFA"/>
    <w:rsid w:val="00590D67"/>
    <w:rsid w:val="005A7328"/>
    <w:rsid w:val="005C298B"/>
    <w:rsid w:val="00604B53"/>
    <w:rsid w:val="006344A8"/>
    <w:rsid w:val="00645A04"/>
    <w:rsid w:val="006545C0"/>
    <w:rsid w:val="006F55D5"/>
    <w:rsid w:val="00720DF8"/>
    <w:rsid w:val="00734EEC"/>
    <w:rsid w:val="00740830"/>
    <w:rsid w:val="007F04FA"/>
    <w:rsid w:val="008C1AD7"/>
    <w:rsid w:val="0097385E"/>
    <w:rsid w:val="00B424C9"/>
    <w:rsid w:val="00BB3C7B"/>
    <w:rsid w:val="00C65683"/>
    <w:rsid w:val="00CE122C"/>
    <w:rsid w:val="00CF3D06"/>
    <w:rsid w:val="00D51220"/>
    <w:rsid w:val="00D60069"/>
    <w:rsid w:val="00D62E01"/>
    <w:rsid w:val="00D661EE"/>
    <w:rsid w:val="00D969D7"/>
    <w:rsid w:val="00E048B4"/>
    <w:rsid w:val="00E15931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386D4A"/>
  <w15:docId w15:val="{94468F7B-7E58-47F4-8BFB-47E26DE5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AE4"/>
    <w:rPr>
      <w:rFonts w:ascii="Calibri" w:hAnsi="Calibri"/>
      <w:sz w:val="22"/>
    </w:rPr>
  </w:style>
  <w:style w:type="paragraph" w:styleId="Heading1">
    <w:name w:val="heading 1"/>
    <w:basedOn w:val="Normal"/>
    <w:uiPriority w:val="9"/>
    <w:qFormat/>
    <w:rsid w:val="006F55D5"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eastAsiaTheme="majorEastAsia" w:cs="Arial"/>
      <w:b/>
      <w:bCs/>
      <w:kern w:val="32"/>
      <w:sz w:val="24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563AE4"/>
    <w:pPr>
      <w:spacing w:before="0" w:after="160"/>
      <w:contextualSpacing/>
    </w:pPr>
    <w:rPr>
      <w:rFonts w:eastAsiaTheme="majorEastAsia" w:cstheme="majorBidi"/>
      <w:b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63AE4"/>
    <w:rPr>
      <w:rFonts w:ascii="Calibri" w:eastAsiaTheme="majorEastAsia" w:hAnsi="Calibri" w:cstheme="majorBidi"/>
      <w:b/>
      <w:kern w:val="28"/>
      <w:sz w:val="36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5C298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5C298B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071E6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">
    <w:name w:val="Grid Table 6 Colorful"/>
    <w:basedOn w:val="TableNormal"/>
    <w:uiPriority w:val="51"/>
    <w:rsid w:val="00530C7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6545C0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6F55D5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">
    <w:name w:val="Grid Table 2"/>
    <w:basedOn w:val="TableNormal"/>
    <w:uiPriority w:val="47"/>
    <w:rsid w:val="006F55D5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969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69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lexd\Desktop\tf16392567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ED90E-E1D7-4DE4-99D5-FD2AD346D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tf16392567_win32.dotx</Template>
  <TotalTime>47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Duthie</dc:creator>
  <cp:keywords/>
  <dc:description/>
  <cp:lastModifiedBy>Alex Duffy</cp:lastModifiedBy>
  <cp:revision>22</cp:revision>
  <dcterms:created xsi:type="dcterms:W3CDTF">2020-11-05T20:26:00Z</dcterms:created>
  <dcterms:modified xsi:type="dcterms:W3CDTF">2020-11-12T02:48:00Z</dcterms:modified>
  <cp:version/>
</cp:coreProperties>
</file>