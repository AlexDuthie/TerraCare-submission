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F2AE7" w14:textId="17FE6880" w:rsidR="00563AE4" w:rsidRDefault="00563AE4" w:rsidP="00563AE4">
      <w:pPr>
        <w:pStyle w:val="Title"/>
        <w:jc w:val="center"/>
      </w:pPr>
      <w:r>
        <w:t>Team Meeting</w:t>
      </w:r>
    </w:p>
    <w:bookmarkStart w:id="0" w:name="_Toc55520363" w:displacedByCustomXml="next"/>
    <w:sdt>
      <w:sdtPr>
        <w:rPr>
          <w:rFonts w:eastAsiaTheme="minorEastAsia" w:cs="Times New Roman"/>
          <w:b w:val="0"/>
          <w:bCs w:val="0"/>
          <w:kern w:val="0"/>
          <w:sz w:val="22"/>
          <w:szCs w:val="19"/>
        </w:rPr>
        <w:id w:val="7108425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5BA37A0" w14:textId="77777777" w:rsidR="00D969D7" w:rsidRDefault="00D969D7" w:rsidP="00D969D7">
          <w:pPr>
            <w:pStyle w:val="Heading1"/>
          </w:pPr>
          <w:r>
            <w:t>Contents</w:t>
          </w:r>
          <w:bookmarkEnd w:id="0"/>
        </w:p>
        <w:p w14:paraId="398B3860" w14:textId="19273B41" w:rsidR="00586AFA" w:rsidRDefault="00D969D7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520363" w:history="1">
            <w:r w:rsidR="00586AFA" w:rsidRPr="00695783">
              <w:rPr>
                <w:rStyle w:val="Hyperlink"/>
                <w:noProof/>
              </w:rPr>
              <w:t>Contents</w:t>
            </w:r>
            <w:r w:rsidR="00586AFA">
              <w:rPr>
                <w:noProof/>
                <w:webHidden/>
              </w:rPr>
              <w:tab/>
            </w:r>
            <w:r w:rsidR="00586AFA">
              <w:rPr>
                <w:noProof/>
                <w:webHidden/>
              </w:rPr>
              <w:fldChar w:fldCharType="begin"/>
            </w:r>
            <w:r w:rsidR="00586AFA">
              <w:rPr>
                <w:noProof/>
                <w:webHidden/>
              </w:rPr>
              <w:instrText xml:space="preserve"> PAGEREF _Toc55520363 \h </w:instrText>
            </w:r>
            <w:r w:rsidR="00586AFA">
              <w:rPr>
                <w:noProof/>
                <w:webHidden/>
              </w:rPr>
            </w:r>
            <w:r w:rsidR="00586AFA">
              <w:rPr>
                <w:noProof/>
                <w:webHidden/>
              </w:rPr>
              <w:fldChar w:fldCharType="separate"/>
            </w:r>
            <w:r w:rsidR="00586AFA">
              <w:rPr>
                <w:noProof/>
                <w:webHidden/>
              </w:rPr>
              <w:t>1</w:t>
            </w:r>
            <w:r w:rsidR="00586AFA">
              <w:rPr>
                <w:noProof/>
                <w:webHidden/>
              </w:rPr>
              <w:fldChar w:fldCharType="end"/>
            </w:r>
          </w:hyperlink>
        </w:p>
        <w:p w14:paraId="2CFE87FA" w14:textId="1D69C486" w:rsidR="00586AFA" w:rsidRDefault="00BB3054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hyperlink w:anchor="_Toc55520364" w:history="1">
            <w:r w:rsidR="00586AFA" w:rsidRPr="00695783">
              <w:rPr>
                <w:rStyle w:val="Hyperlink"/>
                <w:noProof/>
              </w:rPr>
              <w:t>Meeting Details</w:t>
            </w:r>
            <w:r w:rsidR="00586AFA">
              <w:rPr>
                <w:noProof/>
                <w:webHidden/>
              </w:rPr>
              <w:tab/>
            </w:r>
            <w:r w:rsidR="00586AFA">
              <w:rPr>
                <w:noProof/>
                <w:webHidden/>
              </w:rPr>
              <w:fldChar w:fldCharType="begin"/>
            </w:r>
            <w:r w:rsidR="00586AFA">
              <w:rPr>
                <w:noProof/>
                <w:webHidden/>
              </w:rPr>
              <w:instrText xml:space="preserve"> PAGEREF _Toc55520364 \h </w:instrText>
            </w:r>
            <w:r w:rsidR="00586AFA">
              <w:rPr>
                <w:noProof/>
                <w:webHidden/>
              </w:rPr>
            </w:r>
            <w:r w:rsidR="00586AFA">
              <w:rPr>
                <w:noProof/>
                <w:webHidden/>
              </w:rPr>
              <w:fldChar w:fldCharType="separate"/>
            </w:r>
            <w:r w:rsidR="00586AFA">
              <w:rPr>
                <w:noProof/>
                <w:webHidden/>
              </w:rPr>
              <w:t>1</w:t>
            </w:r>
            <w:r w:rsidR="00586AFA">
              <w:rPr>
                <w:noProof/>
                <w:webHidden/>
              </w:rPr>
              <w:fldChar w:fldCharType="end"/>
            </w:r>
          </w:hyperlink>
        </w:p>
        <w:p w14:paraId="3BB35823" w14:textId="745D78F0" w:rsidR="00586AFA" w:rsidRDefault="00BB3054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hyperlink w:anchor="_Toc55520365" w:history="1">
            <w:r w:rsidR="00586AFA" w:rsidRPr="00695783">
              <w:rPr>
                <w:rStyle w:val="Hyperlink"/>
                <w:noProof/>
              </w:rPr>
              <w:t>Agenda Items</w:t>
            </w:r>
            <w:r w:rsidR="00586AFA">
              <w:rPr>
                <w:noProof/>
                <w:webHidden/>
              </w:rPr>
              <w:tab/>
            </w:r>
            <w:r w:rsidR="00586AFA">
              <w:rPr>
                <w:noProof/>
                <w:webHidden/>
              </w:rPr>
              <w:fldChar w:fldCharType="begin"/>
            </w:r>
            <w:r w:rsidR="00586AFA">
              <w:rPr>
                <w:noProof/>
                <w:webHidden/>
              </w:rPr>
              <w:instrText xml:space="preserve"> PAGEREF _Toc55520365 \h </w:instrText>
            </w:r>
            <w:r w:rsidR="00586AFA">
              <w:rPr>
                <w:noProof/>
                <w:webHidden/>
              </w:rPr>
            </w:r>
            <w:r w:rsidR="00586AFA">
              <w:rPr>
                <w:noProof/>
                <w:webHidden/>
              </w:rPr>
              <w:fldChar w:fldCharType="separate"/>
            </w:r>
            <w:r w:rsidR="00586AFA">
              <w:rPr>
                <w:noProof/>
                <w:webHidden/>
              </w:rPr>
              <w:t>1</w:t>
            </w:r>
            <w:r w:rsidR="00586AFA">
              <w:rPr>
                <w:noProof/>
                <w:webHidden/>
              </w:rPr>
              <w:fldChar w:fldCharType="end"/>
            </w:r>
          </w:hyperlink>
        </w:p>
        <w:p w14:paraId="6A491A24" w14:textId="05AE2884" w:rsidR="00586AFA" w:rsidRDefault="00BB3054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hyperlink w:anchor="_Toc55520366" w:history="1">
            <w:r w:rsidR="00586AFA" w:rsidRPr="00695783">
              <w:rPr>
                <w:rStyle w:val="Hyperlink"/>
                <w:noProof/>
              </w:rPr>
              <w:t>Minutes</w:t>
            </w:r>
            <w:r w:rsidR="00586AFA">
              <w:rPr>
                <w:noProof/>
                <w:webHidden/>
              </w:rPr>
              <w:tab/>
            </w:r>
            <w:r w:rsidR="00586AFA">
              <w:rPr>
                <w:noProof/>
                <w:webHidden/>
              </w:rPr>
              <w:fldChar w:fldCharType="begin"/>
            </w:r>
            <w:r w:rsidR="00586AFA">
              <w:rPr>
                <w:noProof/>
                <w:webHidden/>
              </w:rPr>
              <w:instrText xml:space="preserve"> PAGEREF _Toc55520366 \h </w:instrText>
            </w:r>
            <w:r w:rsidR="00586AFA">
              <w:rPr>
                <w:noProof/>
                <w:webHidden/>
              </w:rPr>
            </w:r>
            <w:r w:rsidR="00586AFA">
              <w:rPr>
                <w:noProof/>
                <w:webHidden/>
              </w:rPr>
              <w:fldChar w:fldCharType="separate"/>
            </w:r>
            <w:r w:rsidR="00586AFA">
              <w:rPr>
                <w:noProof/>
                <w:webHidden/>
              </w:rPr>
              <w:t>2</w:t>
            </w:r>
            <w:r w:rsidR="00586AFA">
              <w:rPr>
                <w:noProof/>
                <w:webHidden/>
              </w:rPr>
              <w:fldChar w:fldCharType="end"/>
            </w:r>
          </w:hyperlink>
        </w:p>
        <w:p w14:paraId="117CD8B5" w14:textId="4070BEF8" w:rsidR="00586AFA" w:rsidRDefault="00BB3054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hyperlink w:anchor="_Toc55520367" w:history="1">
            <w:r w:rsidR="00586AFA" w:rsidRPr="00695783">
              <w:rPr>
                <w:rStyle w:val="Hyperlink"/>
                <w:noProof/>
              </w:rPr>
              <w:t>Action Items</w:t>
            </w:r>
            <w:r w:rsidR="00586AFA">
              <w:rPr>
                <w:noProof/>
                <w:webHidden/>
              </w:rPr>
              <w:tab/>
            </w:r>
            <w:r w:rsidR="00586AFA">
              <w:rPr>
                <w:noProof/>
                <w:webHidden/>
              </w:rPr>
              <w:fldChar w:fldCharType="begin"/>
            </w:r>
            <w:r w:rsidR="00586AFA">
              <w:rPr>
                <w:noProof/>
                <w:webHidden/>
              </w:rPr>
              <w:instrText xml:space="preserve"> PAGEREF _Toc55520367 \h </w:instrText>
            </w:r>
            <w:r w:rsidR="00586AFA">
              <w:rPr>
                <w:noProof/>
                <w:webHidden/>
              </w:rPr>
            </w:r>
            <w:r w:rsidR="00586AFA">
              <w:rPr>
                <w:noProof/>
                <w:webHidden/>
              </w:rPr>
              <w:fldChar w:fldCharType="separate"/>
            </w:r>
            <w:r w:rsidR="00586AFA">
              <w:rPr>
                <w:noProof/>
                <w:webHidden/>
              </w:rPr>
              <w:t>3</w:t>
            </w:r>
            <w:r w:rsidR="00586AFA">
              <w:rPr>
                <w:noProof/>
                <w:webHidden/>
              </w:rPr>
              <w:fldChar w:fldCharType="end"/>
            </w:r>
          </w:hyperlink>
        </w:p>
        <w:p w14:paraId="5C431CF1" w14:textId="7D92545E" w:rsidR="00D969D7" w:rsidRDefault="00D969D7" w:rsidP="00D969D7">
          <w:r>
            <w:rPr>
              <w:b/>
              <w:bCs/>
              <w:noProof/>
            </w:rPr>
            <w:fldChar w:fldCharType="end"/>
          </w:r>
        </w:p>
      </w:sdtContent>
    </w:sdt>
    <w:p w14:paraId="58BFE3A2" w14:textId="37CD5BAF" w:rsidR="006F55D5" w:rsidRDefault="00563AE4" w:rsidP="006F55D5">
      <w:pPr>
        <w:pStyle w:val="Heading1"/>
      </w:pPr>
      <w:bookmarkStart w:id="1" w:name="_Toc55520364"/>
      <w:r>
        <w:t>Meeting Details</w:t>
      </w:r>
      <w:bookmarkEnd w:id="1"/>
    </w:p>
    <w:p w14:paraId="62F3EA39" w14:textId="77777777" w:rsidR="006F55D5" w:rsidRPr="006F55D5" w:rsidRDefault="006F55D5" w:rsidP="006F55D5">
      <w:pPr>
        <w:rPr>
          <w:rFonts w:cs="Arial"/>
          <w:b/>
          <w:bCs/>
          <w:sz w:val="24"/>
          <w:szCs w:val="32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95"/>
        <w:gridCol w:w="1298"/>
        <w:gridCol w:w="4149"/>
        <w:gridCol w:w="4148"/>
      </w:tblGrid>
      <w:tr w:rsidR="006F55D5" w:rsidRPr="006F55D5" w14:paraId="5BC8F364" w14:textId="77777777" w:rsidTr="003B3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4D7AF01D" w14:textId="77777777" w:rsidR="006F55D5" w:rsidRPr="006F55D5" w:rsidRDefault="006F55D5" w:rsidP="00210CDF">
            <w:pPr>
              <w:rPr>
                <w:rFonts w:cs="Calibri"/>
                <w:szCs w:val="22"/>
              </w:rPr>
            </w:pPr>
            <w:r w:rsidRPr="006F55D5">
              <w:rPr>
                <w:rFonts w:cs="Calibri"/>
                <w:szCs w:val="22"/>
              </w:rPr>
              <w:t>Date:</w:t>
            </w:r>
          </w:p>
        </w:tc>
        <w:tc>
          <w:tcPr>
            <w:tcW w:w="1203" w:type="dxa"/>
          </w:tcPr>
          <w:p w14:paraId="4057952F" w14:textId="7B260068" w:rsidR="006F55D5" w:rsidRPr="006F55D5" w:rsidRDefault="000A7472" w:rsidP="00210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12/11/2020</w:t>
            </w:r>
          </w:p>
        </w:tc>
        <w:tc>
          <w:tcPr>
            <w:tcW w:w="4192" w:type="dxa"/>
          </w:tcPr>
          <w:p w14:paraId="5567CCC3" w14:textId="62613FB9" w:rsidR="006F55D5" w:rsidRPr="00645A04" w:rsidRDefault="00051471" w:rsidP="006F55D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 w:rsidRPr="00645A04">
              <w:rPr>
                <w:rFonts w:cs="Calibri"/>
                <w:szCs w:val="22"/>
              </w:rPr>
              <w:t>Scrum Master:</w:t>
            </w:r>
          </w:p>
        </w:tc>
        <w:tc>
          <w:tcPr>
            <w:tcW w:w="4193" w:type="dxa"/>
          </w:tcPr>
          <w:p w14:paraId="7980C315" w14:textId="19400891" w:rsidR="006F55D5" w:rsidRPr="00B424C9" w:rsidRDefault="00051471" w:rsidP="00210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  <w:szCs w:val="22"/>
              </w:rPr>
            </w:pPr>
            <w:r w:rsidRPr="00B424C9">
              <w:rPr>
                <w:rFonts w:cs="Calibri"/>
                <w:b w:val="0"/>
                <w:bCs w:val="0"/>
                <w:szCs w:val="22"/>
              </w:rPr>
              <w:t>Scott Graham</w:t>
            </w:r>
          </w:p>
        </w:tc>
      </w:tr>
      <w:tr w:rsidR="006F55D5" w:rsidRPr="006F55D5" w14:paraId="4E9212C2" w14:textId="77777777" w:rsidTr="003B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583DD07A" w14:textId="77777777" w:rsidR="006F55D5" w:rsidRPr="006F55D5" w:rsidRDefault="006F55D5" w:rsidP="00210CDF">
            <w:pPr>
              <w:rPr>
                <w:rFonts w:cs="Calibri"/>
                <w:szCs w:val="22"/>
              </w:rPr>
            </w:pPr>
            <w:r w:rsidRPr="006F55D5">
              <w:rPr>
                <w:rFonts w:cs="Calibri"/>
                <w:szCs w:val="22"/>
              </w:rPr>
              <w:t>Time:</w:t>
            </w:r>
          </w:p>
        </w:tc>
        <w:tc>
          <w:tcPr>
            <w:tcW w:w="1203" w:type="dxa"/>
          </w:tcPr>
          <w:p w14:paraId="133231C2" w14:textId="036495F1" w:rsidR="006F55D5" w:rsidRPr="006F55D5" w:rsidRDefault="000A7472" w:rsidP="00210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1</w:t>
            </w:r>
            <w:r w:rsidR="004E4926">
              <w:rPr>
                <w:rFonts w:cs="Calibri"/>
                <w:szCs w:val="22"/>
              </w:rPr>
              <w:t>6</w:t>
            </w:r>
            <w:r>
              <w:rPr>
                <w:rFonts w:cs="Calibri"/>
                <w:szCs w:val="22"/>
              </w:rPr>
              <w:t>:</w:t>
            </w:r>
            <w:r w:rsidR="0093233F">
              <w:rPr>
                <w:rFonts w:cs="Calibri"/>
                <w:szCs w:val="22"/>
              </w:rPr>
              <w:t>00</w:t>
            </w:r>
          </w:p>
        </w:tc>
        <w:tc>
          <w:tcPr>
            <w:tcW w:w="4192" w:type="dxa"/>
          </w:tcPr>
          <w:p w14:paraId="1222DC9C" w14:textId="33A8B7AB" w:rsidR="006F55D5" w:rsidRPr="00645A04" w:rsidRDefault="00051471" w:rsidP="000514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</w:rPr>
            </w:pPr>
            <w:r w:rsidRPr="00645A04">
              <w:rPr>
                <w:rFonts w:cs="Calibri"/>
                <w:b/>
                <w:bCs/>
                <w:szCs w:val="22"/>
              </w:rPr>
              <w:t>Note Taker:</w:t>
            </w:r>
          </w:p>
        </w:tc>
        <w:tc>
          <w:tcPr>
            <w:tcW w:w="4193" w:type="dxa"/>
          </w:tcPr>
          <w:p w14:paraId="472E196C" w14:textId="7CCC2954" w:rsidR="006F55D5" w:rsidRPr="006F55D5" w:rsidRDefault="00051471" w:rsidP="00210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Alex Duthie</w:t>
            </w:r>
          </w:p>
        </w:tc>
      </w:tr>
      <w:tr w:rsidR="006F55D5" w:rsidRPr="006F55D5" w14:paraId="2A66BB4E" w14:textId="77777777" w:rsidTr="003B3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50CDFBC3" w14:textId="77777777" w:rsidR="006F55D5" w:rsidRPr="006F55D5" w:rsidRDefault="006F55D5" w:rsidP="00210CDF">
            <w:pPr>
              <w:rPr>
                <w:rFonts w:cs="Calibri"/>
                <w:szCs w:val="22"/>
              </w:rPr>
            </w:pPr>
            <w:r w:rsidRPr="006F55D5">
              <w:rPr>
                <w:rFonts w:cs="Calibri"/>
                <w:szCs w:val="22"/>
              </w:rPr>
              <w:t>Attendees:</w:t>
            </w:r>
          </w:p>
        </w:tc>
        <w:tc>
          <w:tcPr>
            <w:tcW w:w="4192" w:type="dxa"/>
          </w:tcPr>
          <w:p w14:paraId="29306FC6" w14:textId="66B48600" w:rsidR="006F55D5" w:rsidRPr="00645A04" w:rsidRDefault="00051471" w:rsidP="000514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</w:rPr>
            </w:pPr>
            <w:r w:rsidRPr="00645A04">
              <w:rPr>
                <w:rFonts w:cs="Calibri"/>
                <w:b/>
                <w:bCs/>
                <w:szCs w:val="22"/>
              </w:rPr>
              <w:t>Moderator:</w:t>
            </w:r>
          </w:p>
        </w:tc>
        <w:tc>
          <w:tcPr>
            <w:tcW w:w="4193" w:type="dxa"/>
          </w:tcPr>
          <w:p w14:paraId="54E6841A" w14:textId="73A4726A" w:rsidR="006F55D5" w:rsidRPr="006F55D5" w:rsidRDefault="00051471" w:rsidP="00210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Vittorio Rivabella (Slack Admin)</w:t>
            </w:r>
          </w:p>
        </w:tc>
      </w:tr>
      <w:tr w:rsidR="006F55D5" w:rsidRPr="006F55D5" w14:paraId="3AB9787E" w14:textId="77777777" w:rsidTr="003B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6692E3DE" w14:textId="77777777" w:rsidR="006F55D5" w:rsidRPr="00802703" w:rsidRDefault="00802703" w:rsidP="006F55D5">
            <w:pPr>
              <w:pStyle w:val="ListParagraph"/>
              <w:numPr>
                <w:ilvl w:val="0"/>
                <w:numId w:val="7"/>
              </w:numPr>
              <w:rPr>
                <w:rFonts w:cs="Calibri"/>
                <w:b w:val="0"/>
                <w:bCs w:val="0"/>
                <w:szCs w:val="22"/>
              </w:rPr>
            </w:pPr>
            <w:r>
              <w:rPr>
                <w:rFonts w:cs="Calibri"/>
                <w:b w:val="0"/>
                <w:bCs w:val="0"/>
                <w:szCs w:val="22"/>
              </w:rPr>
              <w:t>Vittorio Rivabella</w:t>
            </w:r>
          </w:p>
          <w:p w14:paraId="4F0D1E58" w14:textId="77777777" w:rsidR="00802703" w:rsidRPr="00802703" w:rsidRDefault="00802703" w:rsidP="006F55D5">
            <w:pPr>
              <w:pStyle w:val="ListParagraph"/>
              <w:numPr>
                <w:ilvl w:val="0"/>
                <w:numId w:val="7"/>
              </w:numPr>
              <w:rPr>
                <w:rFonts w:cs="Calibri"/>
                <w:b w:val="0"/>
                <w:bCs w:val="0"/>
                <w:szCs w:val="22"/>
              </w:rPr>
            </w:pPr>
            <w:r>
              <w:rPr>
                <w:rFonts w:cs="Calibri"/>
                <w:b w:val="0"/>
                <w:bCs w:val="0"/>
                <w:szCs w:val="22"/>
              </w:rPr>
              <w:t>Scott Graham</w:t>
            </w:r>
          </w:p>
          <w:p w14:paraId="4F71356C" w14:textId="77777777" w:rsidR="00802703" w:rsidRPr="00802703" w:rsidRDefault="00802703" w:rsidP="006F55D5">
            <w:pPr>
              <w:pStyle w:val="ListParagraph"/>
              <w:numPr>
                <w:ilvl w:val="0"/>
                <w:numId w:val="7"/>
              </w:numPr>
              <w:rPr>
                <w:rFonts w:cs="Calibri"/>
                <w:b w:val="0"/>
                <w:bCs w:val="0"/>
                <w:szCs w:val="22"/>
              </w:rPr>
            </w:pPr>
            <w:r>
              <w:rPr>
                <w:rFonts w:cs="Calibri"/>
                <w:b w:val="0"/>
                <w:bCs w:val="0"/>
                <w:szCs w:val="22"/>
              </w:rPr>
              <w:t>Damir Elsik</w:t>
            </w:r>
          </w:p>
          <w:p w14:paraId="3A1902EC" w14:textId="13A13642" w:rsidR="00802703" w:rsidRPr="00CF3D06" w:rsidRDefault="00802703" w:rsidP="006F55D5">
            <w:pPr>
              <w:pStyle w:val="ListParagraph"/>
              <w:numPr>
                <w:ilvl w:val="0"/>
                <w:numId w:val="7"/>
              </w:numPr>
              <w:rPr>
                <w:rFonts w:cs="Calibri"/>
                <w:b w:val="0"/>
                <w:bCs w:val="0"/>
                <w:szCs w:val="22"/>
              </w:rPr>
            </w:pPr>
            <w:r>
              <w:rPr>
                <w:rFonts w:cs="Calibri"/>
                <w:b w:val="0"/>
                <w:bCs w:val="0"/>
                <w:szCs w:val="22"/>
              </w:rPr>
              <w:t>Alex Duthie</w:t>
            </w:r>
          </w:p>
        </w:tc>
        <w:tc>
          <w:tcPr>
            <w:tcW w:w="4192" w:type="dxa"/>
          </w:tcPr>
          <w:p w14:paraId="0F224D3D" w14:textId="662881CA" w:rsidR="006F55D5" w:rsidRPr="00645A04" w:rsidRDefault="00051471" w:rsidP="000514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</w:rPr>
            </w:pPr>
            <w:r w:rsidRPr="00645A04">
              <w:rPr>
                <w:rFonts w:cs="Calibri"/>
                <w:b/>
                <w:bCs/>
                <w:szCs w:val="22"/>
              </w:rPr>
              <w:t>Agenda Planner:</w:t>
            </w:r>
          </w:p>
        </w:tc>
        <w:tc>
          <w:tcPr>
            <w:tcW w:w="4193" w:type="dxa"/>
          </w:tcPr>
          <w:p w14:paraId="422C5B5B" w14:textId="2E9C2573" w:rsidR="006F55D5" w:rsidRPr="006F55D5" w:rsidRDefault="00051471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Damir Elsik</w:t>
            </w:r>
          </w:p>
        </w:tc>
      </w:tr>
      <w:tr w:rsidR="00051471" w:rsidRPr="006F55D5" w14:paraId="3B2910C7" w14:textId="77777777" w:rsidTr="003B3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7329E761" w14:textId="77777777" w:rsidR="00051471" w:rsidRPr="006F55D5" w:rsidRDefault="00051471" w:rsidP="00210CDF">
            <w:pPr>
              <w:rPr>
                <w:rFonts w:cs="Calibri"/>
                <w:szCs w:val="22"/>
              </w:rPr>
            </w:pPr>
            <w:r w:rsidRPr="006F55D5">
              <w:rPr>
                <w:rFonts w:cs="Calibri"/>
                <w:szCs w:val="22"/>
              </w:rPr>
              <w:t>Apologies:</w:t>
            </w:r>
          </w:p>
        </w:tc>
        <w:tc>
          <w:tcPr>
            <w:tcW w:w="4192" w:type="dxa"/>
          </w:tcPr>
          <w:p w14:paraId="0E86998C" w14:textId="56746527" w:rsidR="00051471" w:rsidRPr="00645A04" w:rsidRDefault="00051471" w:rsidP="000514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</w:rPr>
            </w:pPr>
            <w:r w:rsidRPr="00645A04">
              <w:rPr>
                <w:rFonts w:cs="Calibri"/>
                <w:b/>
                <w:bCs/>
                <w:szCs w:val="22"/>
              </w:rPr>
              <w:t>Action Items Planner:</w:t>
            </w:r>
          </w:p>
        </w:tc>
        <w:tc>
          <w:tcPr>
            <w:tcW w:w="4193" w:type="dxa"/>
          </w:tcPr>
          <w:p w14:paraId="785049B8" w14:textId="204F86C6" w:rsidR="00051471" w:rsidRPr="006F55D5" w:rsidRDefault="00051471" w:rsidP="00210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Andrew Ellen</w:t>
            </w:r>
          </w:p>
        </w:tc>
      </w:tr>
      <w:tr w:rsidR="00051471" w:rsidRPr="006F55D5" w14:paraId="29ED60AB" w14:textId="77777777" w:rsidTr="003B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1BAF1542" w14:textId="51EB190B" w:rsidR="00051471" w:rsidRPr="006F55D5" w:rsidRDefault="005017DF" w:rsidP="006F55D5">
            <w:pPr>
              <w:pStyle w:val="ListParagraph"/>
              <w:numPr>
                <w:ilvl w:val="0"/>
                <w:numId w:val="7"/>
              </w:numPr>
              <w:rPr>
                <w:rFonts w:cs="Calibri"/>
                <w:szCs w:val="22"/>
              </w:rPr>
            </w:pPr>
            <w:r>
              <w:rPr>
                <w:rFonts w:cs="Calibri"/>
                <w:b w:val="0"/>
                <w:bCs w:val="0"/>
                <w:szCs w:val="22"/>
              </w:rPr>
              <w:t>Andrew Ellen</w:t>
            </w:r>
          </w:p>
        </w:tc>
        <w:tc>
          <w:tcPr>
            <w:tcW w:w="4192" w:type="dxa"/>
          </w:tcPr>
          <w:p w14:paraId="2404F06D" w14:textId="3A502D65" w:rsidR="00051471" w:rsidRPr="00645A04" w:rsidRDefault="00051471" w:rsidP="000514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</w:rPr>
            </w:pPr>
            <w:r w:rsidRPr="00645A04">
              <w:rPr>
                <w:rFonts w:cs="Calibri"/>
                <w:b/>
                <w:bCs/>
                <w:szCs w:val="22"/>
              </w:rPr>
              <w:t>Lecturers:</w:t>
            </w:r>
          </w:p>
        </w:tc>
        <w:tc>
          <w:tcPr>
            <w:tcW w:w="4193" w:type="dxa"/>
          </w:tcPr>
          <w:p w14:paraId="078C3C2E" w14:textId="566EA310" w:rsidR="00051471" w:rsidRPr="006F55D5" w:rsidRDefault="00051471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Douglas Barr &amp; Tom McCallum</w:t>
            </w:r>
          </w:p>
        </w:tc>
      </w:tr>
    </w:tbl>
    <w:p w14:paraId="6E90BD01" w14:textId="2E44BAE7" w:rsidR="00740830" w:rsidRPr="006F55D5" w:rsidRDefault="00740830" w:rsidP="006F55D5">
      <w:pPr>
        <w:spacing w:after="0"/>
        <w:rPr>
          <w:rFonts w:cs="Calibri"/>
          <w:szCs w:val="22"/>
        </w:rPr>
      </w:pPr>
    </w:p>
    <w:p w14:paraId="24BE0557" w14:textId="641F0D12" w:rsidR="00740830" w:rsidRDefault="00C65683" w:rsidP="00740830">
      <w:pPr>
        <w:pStyle w:val="Heading1"/>
      </w:pPr>
      <w:bookmarkStart w:id="2" w:name="_Toc55520365"/>
      <w:r>
        <w:t>Agenda Items</w:t>
      </w:r>
      <w:bookmarkEnd w:id="2"/>
    </w:p>
    <w:p w14:paraId="779DDF96" w14:textId="602E8F34" w:rsidR="006545C0" w:rsidRDefault="006545C0" w:rsidP="00C65683">
      <w:pPr>
        <w:rPr>
          <w:rFonts w:eastAsiaTheme="majorEastAsia" w:cs="Arial"/>
          <w:bCs/>
          <w:kern w:val="32"/>
          <w:sz w:val="24"/>
          <w:szCs w:val="32"/>
        </w:rPr>
      </w:pPr>
    </w:p>
    <w:p w14:paraId="2561F823" w14:textId="539F92E0" w:rsidR="00563AE4" w:rsidRDefault="000A7472" w:rsidP="00051471">
      <w:pPr>
        <w:pStyle w:val="ListParagraph"/>
        <w:numPr>
          <w:ilvl w:val="0"/>
          <w:numId w:val="12"/>
        </w:numPr>
      </w:pPr>
      <w:r>
        <w:t>Database alignment</w:t>
      </w:r>
    </w:p>
    <w:p w14:paraId="28830C2B" w14:textId="69E5E8A4" w:rsidR="000A7472" w:rsidRDefault="000A7472" w:rsidP="00051471">
      <w:pPr>
        <w:pStyle w:val="ListParagraph"/>
        <w:numPr>
          <w:ilvl w:val="0"/>
          <w:numId w:val="12"/>
        </w:numPr>
      </w:pPr>
      <w:r>
        <w:t>Plugin alignment</w:t>
      </w:r>
    </w:p>
    <w:p w14:paraId="341AD018" w14:textId="68B72307" w:rsidR="000A7472" w:rsidRDefault="000A7472" w:rsidP="00051471">
      <w:pPr>
        <w:pStyle w:val="ListParagraph"/>
        <w:numPr>
          <w:ilvl w:val="0"/>
          <w:numId w:val="12"/>
        </w:numPr>
      </w:pPr>
      <w:r>
        <w:t>General alignment</w:t>
      </w:r>
    </w:p>
    <w:p w14:paraId="54C7BE0D" w14:textId="0327DEF3" w:rsidR="00EA7175" w:rsidRDefault="00EA7175" w:rsidP="00051471">
      <w:pPr>
        <w:pStyle w:val="ListParagraph"/>
        <w:numPr>
          <w:ilvl w:val="0"/>
          <w:numId w:val="12"/>
        </w:numPr>
      </w:pPr>
      <w:r>
        <w:t>Description Review</w:t>
      </w:r>
    </w:p>
    <w:p w14:paraId="08AFA1ED" w14:textId="283238C0" w:rsidR="000A7472" w:rsidRDefault="000A7472" w:rsidP="005A00E6">
      <w:pPr>
        <w:pStyle w:val="ListParagraph"/>
        <w:numPr>
          <w:ilvl w:val="0"/>
          <w:numId w:val="12"/>
        </w:numPr>
      </w:pPr>
      <w:r>
        <w:t>Product name decision/ brainstorm?</w:t>
      </w:r>
    </w:p>
    <w:p w14:paraId="29B7E71B" w14:textId="14ACC709" w:rsidR="00A76A5C" w:rsidRDefault="00A76A5C" w:rsidP="005A00E6">
      <w:pPr>
        <w:pStyle w:val="ListParagraph"/>
        <w:numPr>
          <w:ilvl w:val="0"/>
          <w:numId w:val="12"/>
        </w:numPr>
      </w:pPr>
      <w:r>
        <w:t>Merge work into one repo</w:t>
      </w:r>
    </w:p>
    <w:p w14:paraId="44D2570A" w14:textId="77777777" w:rsidR="00362A00" w:rsidRDefault="00362A00">
      <w:pPr>
        <w:rPr>
          <w:rFonts w:eastAsiaTheme="majorEastAsia" w:cs="Arial"/>
          <w:b/>
          <w:bCs/>
          <w:kern w:val="32"/>
          <w:sz w:val="24"/>
          <w:szCs w:val="32"/>
        </w:rPr>
      </w:pPr>
      <w:r>
        <w:br w:type="page"/>
      </w:r>
    </w:p>
    <w:p w14:paraId="754FFA93" w14:textId="706A9B3D" w:rsidR="00563AE4" w:rsidRDefault="00563AE4" w:rsidP="00563AE4">
      <w:pPr>
        <w:pStyle w:val="Heading1"/>
      </w:pPr>
      <w:bookmarkStart w:id="3" w:name="_Toc55520366"/>
      <w:r>
        <w:lastRenderedPageBreak/>
        <w:t>Minutes</w:t>
      </w:r>
      <w:bookmarkEnd w:id="3"/>
    </w:p>
    <w:p w14:paraId="144574B8" w14:textId="0D00BFA3" w:rsidR="00563AE4" w:rsidRDefault="00563AE4" w:rsidP="00563AE4">
      <w:pPr>
        <w:rPr>
          <w:rFonts w:eastAsiaTheme="majorEastAsia" w:cs="Arial"/>
          <w:bCs/>
          <w:kern w:val="32"/>
          <w:sz w:val="24"/>
          <w:szCs w:val="32"/>
        </w:rPr>
      </w:pPr>
    </w:p>
    <w:p w14:paraId="09EFC3A4" w14:textId="2C2F1A4F" w:rsidR="006F55D5" w:rsidRDefault="00FA7BC1" w:rsidP="006F55D5">
      <w:pPr>
        <w:pStyle w:val="ListParagraph"/>
        <w:numPr>
          <w:ilvl w:val="0"/>
          <w:numId w:val="7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No extension</w:t>
      </w:r>
      <w:r w:rsidR="00312838">
        <w:rPr>
          <w:rFonts w:eastAsiaTheme="majorEastAsia" w:cs="Arial"/>
          <w:bCs/>
          <w:kern w:val="32"/>
          <w:sz w:val="24"/>
          <w:szCs w:val="32"/>
        </w:rPr>
        <w:t xml:space="preserve"> and n</w:t>
      </w:r>
      <w:r>
        <w:rPr>
          <w:rFonts w:eastAsiaTheme="majorEastAsia" w:cs="Arial"/>
          <w:bCs/>
          <w:kern w:val="32"/>
          <w:sz w:val="24"/>
          <w:szCs w:val="32"/>
        </w:rPr>
        <w:t xml:space="preserve">o database </w:t>
      </w:r>
      <w:r w:rsidR="00312838">
        <w:rPr>
          <w:rFonts w:eastAsiaTheme="majorEastAsia" w:cs="Arial"/>
          <w:bCs/>
          <w:kern w:val="32"/>
          <w:sz w:val="24"/>
          <w:szCs w:val="32"/>
        </w:rPr>
        <w:t xml:space="preserve">yet, </w:t>
      </w:r>
      <w:r>
        <w:rPr>
          <w:rFonts w:eastAsiaTheme="majorEastAsia" w:cs="Arial"/>
          <w:bCs/>
          <w:kern w:val="32"/>
          <w:sz w:val="24"/>
          <w:szCs w:val="32"/>
        </w:rPr>
        <w:t xml:space="preserve">so </w:t>
      </w:r>
      <w:r w:rsidR="00FE7F35">
        <w:rPr>
          <w:rFonts w:eastAsiaTheme="majorEastAsia" w:cs="Arial"/>
          <w:bCs/>
          <w:kern w:val="32"/>
          <w:sz w:val="24"/>
          <w:szCs w:val="32"/>
        </w:rPr>
        <w:t>a dummy plugin needs to be created</w:t>
      </w:r>
    </w:p>
    <w:p w14:paraId="65297D5A" w14:textId="2AA50EF5" w:rsidR="00312838" w:rsidRDefault="00312838" w:rsidP="005C77EA">
      <w:pPr>
        <w:pStyle w:val="ListParagraph"/>
        <w:numPr>
          <w:ilvl w:val="1"/>
          <w:numId w:val="7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Plugin will need a button to the main website</w:t>
      </w:r>
    </w:p>
    <w:p w14:paraId="7AA73DC0" w14:textId="3D2F6C39" w:rsidR="005C77EA" w:rsidRDefault="005C77EA" w:rsidP="005C77EA">
      <w:pPr>
        <w:pStyle w:val="ListParagraph"/>
        <w:numPr>
          <w:ilvl w:val="1"/>
          <w:numId w:val="7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Make it work on Amazon</w:t>
      </w:r>
    </w:p>
    <w:p w14:paraId="5F57AD22" w14:textId="77777777" w:rsidR="005C77EA" w:rsidRPr="005C77EA" w:rsidRDefault="005C77EA" w:rsidP="00295A4A">
      <w:pPr>
        <w:pStyle w:val="ListParagraph"/>
        <w:numPr>
          <w:ilvl w:val="0"/>
          <w:numId w:val="7"/>
        </w:numPr>
        <w:rPr>
          <w:rFonts w:eastAsiaTheme="majorEastAsia" w:cs="Arial"/>
          <w:bCs/>
          <w:kern w:val="32"/>
          <w:sz w:val="24"/>
          <w:szCs w:val="32"/>
        </w:rPr>
      </w:pPr>
    </w:p>
    <w:p w14:paraId="4DAA4F18" w14:textId="77777777" w:rsidR="00362A00" w:rsidRDefault="00362A00">
      <w:pPr>
        <w:rPr>
          <w:rFonts w:eastAsiaTheme="majorEastAsia" w:cs="Arial"/>
          <w:b/>
          <w:bCs/>
          <w:kern w:val="32"/>
          <w:sz w:val="24"/>
          <w:szCs w:val="32"/>
        </w:rPr>
      </w:pPr>
      <w:r>
        <w:br w:type="page"/>
      </w:r>
    </w:p>
    <w:p w14:paraId="3CFC0D42" w14:textId="5461F96B" w:rsidR="006F55D5" w:rsidRDefault="006F55D5" w:rsidP="006F55D5">
      <w:pPr>
        <w:pStyle w:val="Heading1"/>
      </w:pPr>
      <w:bookmarkStart w:id="4" w:name="_Toc55520367"/>
      <w:r>
        <w:lastRenderedPageBreak/>
        <w:t>Action Items</w:t>
      </w:r>
      <w:bookmarkEnd w:id="4"/>
    </w:p>
    <w:p w14:paraId="67830E58" w14:textId="40DA64B9" w:rsidR="006F55D5" w:rsidRDefault="006F55D5" w:rsidP="006F55D5">
      <w:pPr>
        <w:rPr>
          <w:rFonts w:eastAsiaTheme="majorEastAsia" w:cs="Arial"/>
          <w:bCs/>
          <w:kern w:val="32"/>
          <w:sz w:val="24"/>
          <w:szCs w:val="32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6F55D5" w14:paraId="41A3B2F0" w14:textId="77777777" w:rsidTr="006F5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750BDDC" w14:textId="713D4674" w:rsidR="006F55D5" w:rsidRPr="006F55D5" w:rsidRDefault="006F55D5" w:rsidP="006F55D5">
            <w:pPr>
              <w:jc w:val="center"/>
            </w:pPr>
            <w:r>
              <w:t>Action Item</w:t>
            </w:r>
          </w:p>
        </w:tc>
        <w:tc>
          <w:tcPr>
            <w:tcW w:w="2697" w:type="dxa"/>
          </w:tcPr>
          <w:p w14:paraId="1F907E49" w14:textId="4843EF39" w:rsidR="006F55D5" w:rsidRDefault="006F55D5" w:rsidP="006F5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 w:val="0"/>
                <w:kern w:val="32"/>
                <w:sz w:val="24"/>
                <w:szCs w:val="32"/>
              </w:rPr>
              <w:t>Assigned to</w:t>
            </w:r>
          </w:p>
        </w:tc>
        <w:tc>
          <w:tcPr>
            <w:tcW w:w="2698" w:type="dxa"/>
          </w:tcPr>
          <w:p w14:paraId="05497670" w14:textId="3A4E9C17" w:rsidR="006F55D5" w:rsidRPr="006F55D5" w:rsidRDefault="006F55D5" w:rsidP="006F5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Deadline?</w:t>
            </w:r>
          </w:p>
        </w:tc>
        <w:tc>
          <w:tcPr>
            <w:tcW w:w="2698" w:type="dxa"/>
          </w:tcPr>
          <w:p w14:paraId="6E5157D7" w14:textId="68602F84" w:rsidR="006F55D5" w:rsidRDefault="006F55D5" w:rsidP="006F5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 w:val="0"/>
                <w:kern w:val="32"/>
                <w:sz w:val="24"/>
                <w:szCs w:val="32"/>
              </w:rPr>
              <w:t>Status</w:t>
            </w:r>
          </w:p>
        </w:tc>
      </w:tr>
      <w:tr w:rsidR="006F55D5" w14:paraId="79F968CC" w14:textId="77777777" w:rsidTr="006F5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40148751" w14:textId="44E8E249" w:rsidR="006F55D5" w:rsidRPr="0054781E" w:rsidRDefault="0054781E" w:rsidP="006F55D5">
            <w:pPr>
              <w:rPr>
                <w:rFonts w:eastAsiaTheme="majorEastAsia" w:cs="Arial"/>
                <w:b w:val="0"/>
                <w:kern w:val="32"/>
                <w:sz w:val="24"/>
                <w:szCs w:val="32"/>
              </w:rPr>
            </w:pPr>
            <w:r w:rsidRPr="0054781E">
              <w:rPr>
                <w:rFonts w:eastAsiaTheme="majorEastAsia" w:cs="Arial"/>
                <w:b w:val="0"/>
                <w:kern w:val="32"/>
                <w:sz w:val="24"/>
                <w:szCs w:val="32"/>
              </w:rPr>
              <w:t>Reformat description</w:t>
            </w:r>
          </w:p>
        </w:tc>
        <w:tc>
          <w:tcPr>
            <w:tcW w:w="2697" w:type="dxa"/>
          </w:tcPr>
          <w:p w14:paraId="6E97F801" w14:textId="33B0F8E5" w:rsidR="006F55D5" w:rsidRPr="0054781E" w:rsidRDefault="0054781E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 w:rsidRPr="0054781E">
              <w:rPr>
                <w:rFonts w:eastAsiaTheme="majorEastAsia" w:cs="Arial"/>
                <w:bCs/>
                <w:kern w:val="32"/>
                <w:sz w:val="24"/>
                <w:szCs w:val="32"/>
              </w:rPr>
              <w:t>Alex</w:t>
            </w:r>
          </w:p>
        </w:tc>
        <w:tc>
          <w:tcPr>
            <w:tcW w:w="2698" w:type="dxa"/>
          </w:tcPr>
          <w:p w14:paraId="57122670" w14:textId="337FB338" w:rsidR="006F55D5" w:rsidRPr="0054781E" w:rsidRDefault="0054781E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 w:rsidRPr="0054781E">
              <w:rPr>
                <w:rFonts w:eastAsiaTheme="majorEastAsia" w:cs="Arial"/>
                <w:bCs/>
                <w:kern w:val="32"/>
                <w:sz w:val="24"/>
                <w:szCs w:val="32"/>
              </w:rPr>
              <w:t>ASAP</w:t>
            </w:r>
          </w:p>
        </w:tc>
        <w:tc>
          <w:tcPr>
            <w:tcW w:w="2698" w:type="dxa"/>
          </w:tcPr>
          <w:p w14:paraId="6E597C10" w14:textId="20EFA7DE" w:rsidR="006F55D5" w:rsidRPr="0054781E" w:rsidRDefault="0054781E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 w:rsidRPr="0054781E">
              <w:rPr>
                <w:rFonts w:eastAsiaTheme="majorEastAsia" w:cs="Arial"/>
                <w:bCs/>
                <w:kern w:val="32"/>
                <w:sz w:val="24"/>
                <w:szCs w:val="32"/>
              </w:rPr>
              <w:t>In progress</w:t>
            </w:r>
          </w:p>
        </w:tc>
      </w:tr>
      <w:tr w:rsidR="006F55D5" w14:paraId="2430E72F" w14:textId="77777777" w:rsidTr="006F5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8AADE30" w14:textId="77777777" w:rsidR="006F55D5" w:rsidRDefault="0054781E" w:rsidP="006F55D5">
            <w:pPr>
              <w:rPr>
                <w:rFonts w:eastAsiaTheme="majorEastAsia" w:cs="Arial"/>
                <w:bCs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 w:val="0"/>
                <w:kern w:val="32"/>
                <w:sz w:val="24"/>
                <w:szCs w:val="32"/>
              </w:rPr>
              <w:t>Create a dummy plugin using what is in the repo.</w:t>
            </w:r>
          </w:p>
          <w:p w14:paraId="77B575FA" w14:textId="77777777" w:rsidR="0054781E" w:rsidRDefault="0054781E" w:rsidP="006F55D5">
            <w:pPr>
              <w:rPr>
                <w:rFonts w:eastAsiaTheme="majorEastAsia" w:cs="Arial"/>
                <w:bCs w:val="0"/>
                <w:kern w:val="32"/>
                <w:sz w:val="24"/>
                <w:szCs w:val="32"/>
              </w:rPr>
            </w:pPr>
          </w:p>
          <w:p w14:paraId="70364508" w14:textId="5B40A332" w:rsidR="0054781E" w:rsidRPr="0054781E" w:rsidRDefault="0054781E" w:rsidP="006F55D5">
            <w:pPr>
              <w:rPr>
                <w:rFonts w:eastAsiaTheme="majorEastAsia" w:cs="Arial"/>
                <w:bCs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 w:val="0"/>
                <w:kern w:val="32"/>
                <w:sz w:val="24"/>
                <w:szCs w:val="32"/>
              </w:rPr>
              <w:t>Start creating something that can inject inside of an amazon page.</w:t>
            </w:r>
          </w:p>
        </w:tc>
        <w:tc>
          <w:tcPr>
            <w:tcW w:w="2697" w:type="dxa"/>
          </w:tcPr>
          <w:p w14:paraId="6D032589" w14:textId="02FF2CD6" w:rsidR="006F55D5" w:rsidRPr="0054781E" w:rsidRDefault="0054781E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Vittorio</w:t>
            </w:r>
          </w:p>
        </w:tc>
        <w:tc>
          <w:tcPr>
            <w:tcW w:w="2698" w:type="dxa"/>
          </w:tcPr>
          <w:p w14:paraId="2CC3ECAF" w14:textId="3A93EF33" w:rsidR="006F55D5" w:rsidRPr="0054781E" w:rsidRDefault="0054781E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ASAP</w:t>
            </w:r>
          </w:p>
        </w:tc>
        <w:tc>
          <w:tcPr>
            <w:tcW w:w="2698" w:type="dxa"/>
          </w:tcPr>
          <w:p w14:paraId="735BCF69" w14:textId="10085664" w:rsidR="006F55D5" w:rsidRPr="0054781E" w:rsidRDefault="0054781E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In progress</w:t>
            </w:r>
          </w:p>
        </w:tc>
      </w:tr>
      <w:tr w:rsidR="006F55D5" w14:paraId="531690A2" w14:textId="77777777" w:rsidTr="006F5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98FAE3C" w14:textId="77777777" w:rsidR="0054781E" w:rsidRDefault="0054781E" w:rsidP="006F55D5">
            <w:pPr>
              <w:rPr>
                <w:rFonts w:eastAsiaTheme="majorEastAsia" w:cs="Arial"/>
                <w:bCs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 w:val="0"/>
                <w:kern w:val="32"/>
                <w:sz w:val="24"/>
                <w:szCs w:val="32"/>
              </w:rPr>
              <w:t>Populate the HTML that is injected into the plugin’s page.</w:t>
            </w:r>
          </w:p>
          <w:p w14:paraId="10116ACA" w14:textId="77777777" w:rsidR="0054781E" w:rsidRDefault="0054781E" w:rsidP="006F55D5">
            <w:pPr>
              <w:rPr>
                <w:rFonts w:eastAsiaTheme="majorEastAsia" w:cs="Arial"/>
                <w:bCs w:val="0"/>
                <w:kern w:val="32"/>
                <w:sz w:val="24"/>
                <w:szCs w:val="32"/>
              </w:rPr>
            </w:pPr>
          </w:p>
          <w:p w14:paraId="0321A941" w14:textId="122583D4" w:rsidR="0054781E" w:rsidRPr="0054781E" w:rsidRDefault="0054781E" w:rsidP="006F55D5">
            <w:pPr>
              <w:rPr>
                <w:rFonts w:eastAsiaTheme="majorEastAsia" w:cs="Arial"/>
                <w:b w:val="0"/>
                <w:bCs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 w:val="0"/>
                <w:bCs w:val="0"/>
                <w:kern w:val="32"/>
                <w:sz w:val="24"/>
                <w:szCs w:val="32"/>
              </w:rPr>
              <w:t>Suggest better alternatives to the product using a list and buttons.</w:t>
            </w:r>
          </w:p>
        </w:tc>
        <w:tc>
          <w:tcPr>
            <w:tcW w:w="2697" w:type="dxa"/>
          </w:tcPr>
          <w:p w14:paraId="3D66D86A" w14:textId="4F6F777B" w:rsidR="006F55D5" w:rsidRPr="0054781E" w:rsidRDefault="00E96368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Vittorio</w:t>
            </w:r>
          </w:p>
        </w:tc>
        <w:tc>
          <w:tcPr>
            <w:tcW w:w="2698" w:type="dxa"/>
          </w:tcPr>
          <w:p w14:paraId="2D891E06" w14:textId="7FA2ED50" w:rsidR="006F55D5" w:rsidRPr="0054781E" w:rsidRDefault="00E96368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ASAP</w:t>
            </w:r>
          </w:p>
        </w:tc>
        <w:tc>
          <w:tcPr>
            <w:tcW w:w="2698" w:type="dxa"/>
          </w:tcPr>
          <w:p w14:paraId="0051898D" w14:textId="705BE7AC" w:rsidR="006F55D5" w:rsidRPr="0054781E" w:rsidRDefault="00E96368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In progress</w:t>
            </w:r>
          </w:p>
        </w:tc>
      </w:tr>
      <w:tr w:rsidR="00E96368" w14:paraId="21DDF864" w14:textId="77777777" w:rsidTr="006F5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7C69A21" w14:textId="77777777" w:rsidR="00E96368" w:rsidRDefault="00130840" w:rsidP="006F55D5">
            <w:pPr>
              <w:rPr>
                <w:rFonts w:eastAsiaTheme="majorEastAsia" w:cs="Arial"/>
                <w:bCs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 w:val="0"/>
                <w:kern w:val="32"/>
                <w:sz w:val="24"/>
                <w:szCs w:val="32"/>
              </w:rPr>
              <w:t>Clean up footprint details on user profile.</w:t>
            </w:r>
          </w:p>
          <w:p w14:paraId="2BE694F6" w14:textId="77777777" w:rsidR="00130840" w:rsidRDefault="00130840" w:rsidP="006F55D5">
            <w:pPr>
              <w:rPr>
                <w:rFonts w:eastAsiaTheme="majorEastAsia" w:cs="Arial"/>
                <w:bCs w:val="0"/>
                <w:kern w:val="32"/>
                <w:sz w:val="24"/>
                <w:szCs w:val="32"/>
              </w:rPr>
            </w:pPr>
          </w:p>
          <w:p w14:paraId="47D75142" w14:textId="77777777" w:rsidR="00130840" w:rsidRDefault="00130840" w:rsidP="006F55D5">
            <w:pPr>
              <w:rPr>
                <w:rFonts w:eastAsiaTheme="majorEastAsia" w:cs="Arial"/>
                <w:bCs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 w:val="0"/>
                <w:kern w:val="32"/>
                <w:sz w:val="24"/>
                <w:szCs w:val="32"/>
              </w:rPr>
              <w:t>User profile customization (dummy)</w:t>
            </w:r>
            <w:r>
              <w:rPr>
                <w:rFonts w:eastAsiaTheme="majorEastAsia" w:cs="Arial"/>
                <w:b w:val="0"/>
                <w:kern w:val="32"/>
                <w:sz w:val="24"/>
                <w:szCs w:val="32"/>
              </w:rPr>
              <w:br/>
            </w:r>
            <w:r>
              <w:rPr>
                <w:rFonts w:eastAsiaTheme="majorEastAsia" w:cs="Arial"/>
                <w:b w:val="0"/>
                <w:kern w:val="32"/>
                <w:sz w:val="24"/>
                <w:szCs w:val="32"/>
              </w:rPr>
              <w:br/>
              <w:t>Change logo.</w:t>
            </w:r>
          </w:p>
          <w:p w14:paraId="22638E10" w14:textId="77777777" w:rsidR="00130840" w:rsidRDefault="00130840" w:rsidP="006F55D5">
            <w:pPr>
              <w:rPr>
                <w:rFonts w:eastAsiaTheme="majorEastAsia" w:cs="Arial"/>
                <w:bCs w:val="0"/>
                <w:kern w:val="32"/>
                <w:sz w:val="24"/>
                <w:szCs w:val="32"/>
              </w:rPr>
            </w:pPr>
          </w:p>
          <w:p w14:paraId="7C4F1A35" w14:textId="5DAE3144" w:rsidR="00130840" w:rsidRDefault="00130840" w:rsidP="006F55D5">
            <w:pPr>
              <w:rPr>
                <w:rFonts w:eastAsiaTheme="majorEastAsia" w:cs="Arial"/>
                <w:b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 w:val="0"/>
                <w:kern w:val="32"/>
                <w:sz w:val="24"/>
                <w:szCs w:val="32"/>
              </w:rPr>
              <w:t>Nav bar and dummy point shop.</w:t>
            </w:r>
          </w:p>
        </w:tc>
        <w:tc>
          <w:tcPr>
            <w:tcW w:w="2697" w:type="dxa"/>
          </w:tcPr>
          <w:p w14:paraId="01AD4F01" w14:textId="2EA76D1C" w:rsidR="00E96368" w:rsidRDefault="00130840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Scott</w:t>
            </w:r>
          </w:p>
        </w:tc>
        <w:tc>
          <w:tcPr>
            <w:tcW w:w="2698" w:type="dxa"/>
          </w:tcPr>
          <w:p w14:paraId="70BC94A1" w14:textId="323C8475" w:rsidR="00E96368" w:rsidRDefault="00130840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ASAP</w:t>
            </w:r>
          </w:p>
        </w:tc>
        <w:tc>
          <w:tcPr>
            <w:tcW w:w="2698" w:type="dxa"/>
          </w:tcPr>
          <w:p w14:paraId="0D9ED855" w14:textId="3CD77172" w:rsidR="00E96368" w:rsidRDefault="00130840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In progress</w:t>
            </w:r>
          </w:p>
        </w:tc>
      </w:tr>
      <w:tr w:rsidR="00130840" w14:paraId="46A1B075" w14:textId="77777777" w:rsidTr="006F5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5167776" w14:textId="56C3BD80" w:rsidR="00130840" w:rsidRDefault="003C5A66" w:rsidP="006F55D5">
            <w:pPr>
              <w:rPr>
                <w:rFonts w:eastAsiaTheme="majorEastAsia" w:cs="Arial"/>
                <w:b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 w:val="0"/>
                <w:kern w:val="32"/>
                <w:sz w:val="24"/>
                <w:szCs w:val="32"/>
              </w:rPr>
              <w:t>Video Resources need to be collected</w:t>
            </w:r>
          </w:p>
        </w:tc>
        <w:tc>
          <w:tcPr>
            <w:tcW w:w="2697" w:type="dxa"/>
          </w:tcPr>
          <w:p w14:paraId="39F1C19C" w14:textId="65CC25D3" w:rsidR="00130840" w:rsidRDefault="003C5A66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Vittorio/ Alex</w:t>
            </w:r>
          </w:p>
        </w:tc>
        <w:tc>
          <w:tcPr>
            <w:tcW w:w="2698" w:type="dxa"/>
          </w:tcPr>
          <w:p w14:paraId="0A9D4C0D" w14:textId="39CE1360" w:rsidR="00130840" w:rsidRDefault="003C5A66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ASAP</w:t>
            </w:r>
          </w:p>
        </w:tc>
        <w:tc>
          <w:tcPr>
            <w:tcW w:w="2698" w:type="dxa"/>
          </w:tcPr>
          <w:p w14:paraId="4F7B420C" w14:textId="0C538401" w:rsidR="00130840" w:rsidRDefault="003C5A66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In progress</w:t>
            </w:r>
          </w:p>
        </w:tc>
      </w:tr>
      <w:tr w:rsidR="00142C7A" w14:paraId="4AFDF687" w14:textId="77777777" w:rsidTr="006F5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8CE90BC" w14:textId="78F22577" w:rsidR="00142C7A" w:rsidRDefault="00142C7A" w:rsidP="006F55D5">
            <w:pPr>
              <w:rPr>
                <w:rFonts w:eastAsiaTheme="majorEastAsia" w:cs="Arial"/>
                <w:b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 w:val="0"/>
                <w:kern w:val="32"/>
                <w:sz w:val="24"/>
                <w:szCs w:val="32"/>
              </w:rPr>
              <w:t>Get everything into one repo</w:t>
            </w:r>
          </w:p>
        </w:tc>
        <w:tc>
          <w:tcPr>
            <w:tcW w:w="2697" w:type="dxa"/>
          </w:tcPr>
          <w:p w14:paraId="2793680C" w14:textId="6ABDC6B5" w:rsidR="00142C7A" w:rsidRDefault="00635EA0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Everyone</w:t>
            </w:r>
          </w:p>
        </w:tc>
        <w:tc>
          <w:tcPr>
            <w:tcW w:w="2698" w:type="dxa"/>
          </w:tcPr>
          <w:p w14:paraId="5D0B4FA0" w14:textId="5590F30B" w:rsidR="00142C7A" w:rsidRDefault="00635EA0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ASAP</w:t>
            </w:r>
          </w:p>
        </w:tc>
        <w:tc>
          <w:tcPr>
            <w:tcW w:w="2698" w:type="dxa"/>
          </w:tcPr>
          <w:p w14:paraId="15FAA0F8" w14:textId="6F38E815" w:rsidR="00142C7A" w:rsidRDefault="00635EA0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In progress</w:t>
            </w:r>
          </w:p>
        </w:tc>
      </w:tr>
    </w:tbl>
    <w:p w14:paraId="1556F68F" w14:textId="77777777" w:rsidR="006F55D5" w:rsidRPr="006F55D5" w:rsidRDefault="006F55D5" w:rsidP="006F55D5">
      <w:pPr>
        <w:rPr>
          <w:rFonts w:eastAsiaTheme="majorEastAsia" w:cs="Arial"/>
          <w:bCs/>
          <w:kern w:val="32"/>
          <w:sz w:val="24"/>
          <w:szCs w:val="32"/>
        </w:rPr>
      </w:pPr>
    </w:p>
    <w:sectPr w:rsidR="006F55D5" w:rsidRPr="006F55D5" w:rsidSect="006545C0">
      <w:footerReference w:type="default" r:id="rId8"/>
      <w:headerReference w:type="first" r:id="rId9"/>
      <w:type w:val="continuous"/>
      <w:pgSz w:w="12240" w:h="15840" w:code="1"/>
      <w:pgMar w:top="720" w:right="720" w:bottom="720" w:left="720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AAD87" w14:textId="77777777" w:rsidR="00BB3054" w:rsidRDefault="00BB3054">
      <w:pPr>
        <w:spacing w:before="0" w:after="0"/>
      </w:pPr>
      <w:r>
        <w:separator/>
      </w:r>
    </w:p>
  </w:endnote>
  <w:endnote w:type="continuationSeparator" w:id="0">
    <w:p w14:paraId="63FAAAB6" w14:textId="77777777" w:rsidR="00BB3054" w:rsidRDefault="00BB305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C097AA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9B5489" w14:textId="77777777" w:rsidR="00BB3054" w:rsidRDefault="00BB3054">
      <w:pPr>
        <w:spacing w:before="0" w:after="0"/>
      </w:pPr>
      <w:r>
        <w:separator/>
      </w:r>
    </w:p>
  </w:footnote>
  <w:footnote w:type="continuationSeparator" w:id="0">
    <w:p w14:paraId="33F6BF98" w14:textId="77777777" w:rsidR="00BB3054" w:rsidRDefault="00BB305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F1E1D" w14:textId="07694747" w:rsidR="000F221E" w:rsidRPr="000F221E" w:rsidRDefault="000F221E">
    <w:pPr>
      <w:pStyle w:val="Header"/>
    </w:pPr>
    <w:r w:rsidRPr="000F221E">
      <w:t>Call for Code 2020</w:t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  <w:t>Sprint: 4</w:t>
    </w:r>
  </w:p>
  <w:p w14:paraId="6CE02736" w14:textId="733B63BB" w:rsidR="000F221E" w:rsidRPr="000F221E" w:rsidRDefault="000F221E">
    <w:pPr>
      <w:pStyle w:val="Header"/>
    </w:pPr>
    <w:r w:rsidRPr="000F221E">
      <w:t>IBM/ UHI | Soft Dev BSc (1</w:t>
    </w:r>
    <w:r w:rsidRPr="000F221E">
      <w:rPr>
        <w:vertAlign w:val="superscript"/>
      </w:rPr>
      <w:t>st</w:t>
    </w:r>
    <w:r w:rsidRPr="000F221E">
      <w:t xml:space="preserve"> Year)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Team: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6457D9B"/>
    <w:multiLevelType w:val="hybridMultilevel"/>
    <w:tmpl w:val="057259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54CC6"/>
    <w:multiLevelType w:val="hybridMultilevel"/>
    <w:tmpl w:val="20F4A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1247A"/>
    <w:multiLevelType w:val="hybridMultilevel"/>
    <w:tmpl w:val="8188A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0457D"/>
    <w:multiLevelType w:val="hybridMultilevel"/>
    <w:tmpl w:val="3F866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3104D"/>
    <w:multiLevelType w:val="hybridMultilevel"/>
    <w:tmpl w:val="A8AAF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FE25B52"/>
    <w:multiLevelType w:val="hybridMultilevel"/>
    <w:tmpl w:val="4516AB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4"/>
  </w:num>
  <w:num w:numId="8">
    <w:abstractNumId w:val="2"/>
  </w:num>
  <w:num w:numId="9">
    <w:abstractNumId w:val="3"/>
  </w:num>
  <w:num w:numId="10">
    <w:abstractNumId w:val="9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1E"/>
    <w:rsid w:val="00051471"/>
    <w:rsid w:val="00071E68"/>
    <w:rsid w:val="000A7472"/>
    <w:rsid w:val="000D276E"/>
    <w:rsid w:val="000D7788"/>
    <w:rsid w:val="000F221E"/>
    <w:rsid w:val="00130840"/>
    <w:rsid w:val="00142C7A"/>
    <w:rsid w:val="001E0877"/>
    <w:rsid w:val="00295A4A"/>
    <w:rsid w:val="002B2D13"/>
    <w:rsid w:val="002F298C"/>
    <w:rsid w:val="00312838"/>
    <w:rsid w:val="0034721D"/>
    <w:rsid w:val="00362A00"/>
    <w:rsid w:val="003B36CE"/>
    <w:rsid w:val="003C5A66"/>
    <w:rsid w:val="003D5BF7"/>
    <w:rsid w:val="003E49F1"/>
    <w:rsid w:val="003F17B6"/>
    <w:rsid w:val="003F257D"/>
    <w:rsid w:val="00404EE4"/>
    <w:rsid w:val="004E4926"/>
    <w:rsid w:val="004E52CC"/>
    <w:rsid w:val="005017DF"/>
    <w:rsid w:val="00530C72"/>
    <w:rsid w:val="0054781E"/>
    <w:rsid w:val="00563AE4"/>
    <w:rsid w:val="00586AFA"/>
    <w:rsid w:val="00590D67"/>
    <w:rsid w:val="005A00E6"/>
    <w:rsid w:val="005A7328"/>
    <w:rsid w:val="005C298B"/>
    <w:rsid w:val="005C77EA"/>
    <w:rsid w:val="00631768"/>
    <w:rsid w:val="006344A8"/>
    <w:rsid w:val="00635EA0"/>
    <w:rsid w:val="00645A04"/>
    <w:rsid w:val="006545C0"/>
    <w:rsid w:val="006F55D5"/>
    <w:rsid w:val="00734EEC"/>
    <w:rsid w:val="00740830"/>
    <w:rsid w:val="007F04FA"/>
    <w:rsid w:val="00802703"/>
    <w:rsid w:val="0093233F"/>
    <w:rsid w:val="009F3977"/>
    <w:rsid w:val="00A35D9D"/>
    <w:rsid w:val="00A76A5C"/>
    <w:rsid w:val="00B424C9"/>
    <w:rsid w:val="00BB3054"/>
    <w:rsid w:val="00BB3C7B"/>
    <w:rsid w:val="00C65683"/>
    <w:rsid w:val="00CF3D06"/>
    <w:rsid w:val="00D60069"/>
    <w:rsid w:val="00D62E01"/>
    <w:rsid w:val="00D661EE"/>
    <w:rsid w:val="00D85E95"/>
    <w:rsid w:val="00D969D7"/>
    <w:rsid w:val="00DF0A63"/>
    <w:rsid w:val="00E048B4"/>
    <w:rsid w:val="00E96368"/>
    <w:rsid w:val="00EA7175"/>
    <w:rsid w:val="00EF7199"/>
    <w:rsid w:val="00F434DD"/>
    <w:rsid w:val="00FA7BC1"/>
    <w:rsid w:val="00FE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386D4A"/>
  <w15:docId w15:val="{94468F7B-7E58-47F4-8BFB-47E26DE5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AE4"/>
    <w:rPr>
      <w:rFonts w:ascii="Calibri" w:hAnsi="Calibri"/>
      <w:sz w:val="22"/>
    </w:rPr>
  </w:style>
  <w:style w:type="paragraph" w:styleId="Heading1">
    <w:name w:val="heading 1"/>
    <w:basedOn w:val="Normal"/>
    <w:uiPriority w:val="9"/>
    <w:qFormat/>
    <w:rsid w:val="006F55D5"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eastAsiaTheme="majorEastAsia" w:cs="Arial"/>
      <w:b/>
      <w:bCs/>
      <w:kern w:val="32"/>
      <w:sz w:val="24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563AE4"/>
    <w:pPr>
      <w:spacing w:before="0" w:after="160"/>
      <w:contextualSpacing/>
    </w:pPr>
    <w:rPr>
      <w:rFonts w:eastAsiaTheme="majorEastAsia" w:cstheme="majorBidi"/>
      <w:b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63AE4"/>
    <w:rPr>
      <w:rFonts w:ascii="Calibri" w:eastAsiaTheme="majorEastAsia" w:hAnsi="Calibri" w:cstheme="majorBidi"/>
      <w:b/>
      <w:kern w:val="28"/>
      <w:sz w:val="36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5C298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5C298B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071E6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">
    <w:name w:val="Grid Table 6 Colorful"/>
    <w:basedOn w:val="TableNormal"/>
    <w:uiPriority w:val="51"/>
    <w:rsid w:val="00530C7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6545C0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6F55D5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">
    <w:name w:val="Grid Table 2"/>
    <w:basedOn w:val="TableNormal"/>
    <w:uiPriority w:val="47"/>
    <w:rsid w:val="006F55D5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969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69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lexd\Desktop\tf16392567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ED90E-E1D7-4DE4-99D5-FD2AD346D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tf16392567_win32.dotx</Template>
  <TotalTime>91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Duthie</dc:creator>
  <cp:keywords/>
  <dc:description/>
  <cp:lastModifiedBy>Alex Duffy</cp:lastModifiedBy>
  <cp:revision>42</cp:revision>
  <dcterms:created xsi:type="dcterms:W3CDTF">2020-11-05T20:26:00Z</dcterms:created>
  <dcterms:modified xsi:type="dcterms:W3CDTF">2020-11-12T17:17:00Z</dcterms:modified>
  <cp:version/>
</cp:coreProperties>
</file>