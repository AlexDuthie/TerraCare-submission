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EF7A7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EF7A7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EF7A7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EF7A7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55ED2B4E" w:rsidR="006F55D5" w:rsidRPr="006F55D5" w:rsidRDefault="0021185F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55828B90" w:rsidR="006F55D5" w:rsidRPr="006F55D5" w:rsidRDefault="0021185F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9.30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149EDD5" w14:textId="77777777" w:rsidR="006F55D5" w:rsidRPr="0048419B" w:rsidRDefault="0048419B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Alex Duthie</w:t>
            </w:r>
          </w:p>
          <w:p w14:paraId="55DAFCF1" w14:textId="77777777" w:rsidR="0048419B" w:rsidRPr="0048419B" w:rsidRDefault="0048419B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55AD3ED9" w14:textId="77777777" w:rsidR="0048419B" w:rsidRPr="0048419B" w:rsidRDefault="0048419B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Damir Elsik</w:t>
            </w:r>
          </w:p>
          <w:p w14:paraId="2F43E1DB" w14:textId="77777777" w:rsidR="0048419B" w:rsidRPr="0048419B" w:rsidRDefault="0048419B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  <w:p w14:paraId="3A1902EC" w14:textId="13238750" w:rsidR="0048419B" w:rsidRPr="00CF3D06" w:rsidRDefault="0048419B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BAF1542" w14:textId="40011F8C" w:rsidR="00051471" w:rsidRPr="006F55D5" w:rsidRDefault="00051471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17923B1D" w14:textId="6028A081" w:rsidR="00191CA4" w:rsidRDefault="007318F4" w:rsidP="00191CA4">
      <w:pPr>
        <w:pStyle w:val="ListParagraph"/>
        <w:numPr>
          <w:ilvl w:val="0"/>
          <w:numId w:val="12"/>
        </w:numPr>
      </w:pPr>
      <w:r>
        <w:t>Team alignment</w:t>
      </w:r>
    </w:p>
    <w:p w14:paraId="11A26E7A" w14:textId="63699884" w:rsidR="00580DD2" w:rsidRDefault="00580DD2" w:rsidP="00191CA4">
      <w:pPr>
        <w:pStyle w:val="ListParagraph"/>
        <w:numPr>
          <w:ilvl w:val="0"/>
          <w:numId w:val="12"/>
        </w:numPr>
      </w:pPr>
      <w:r>
        <w:t>Discuss and create feature story points</w:t>
      </w:r>
    </w:p>
    <w:p w14:paraId="70187A72" w14:textId="5216CC0F" w:rsidR="00B935D4" w:rsidRDefault="00580DD2" w:rsidP="00B935D4">
      <w:pPr>
        <w:pStyle w:val="ListParagraph"/>
        <w:numPr>
          <w:ilvl w:val="0"/>
          <w:numId w:val="12"/>
        </w:numPr>
      </w:pPr>
      <w:r>
        <w:t>Break down current clusters</w:t>
      </w:r>
    </w:p>
    <w:p w14:paraId="4F9F3A75" w14:textId="2ED03E02" w:rsidR="00464100" w:rsidRDefault="00464100" w:rsidP="00B935D4">
      <w:pPr>
        <w:pStyle w:val="ListParagraph"/>
        <w:numPr>
          <w:ilvl w:val="0"/>
          <w:numId w:val="12"/>
        </w:numPr>
      </w:pPr>
      <w:r>
        <w:t>Discuss and utilize the main epic ‘Project Main’</w:t>
      </w:r>
    </w:p>
    <w:p w14:paraId="05E7A78D" w14:textId="1CAFFAF4" w:rsidR="00ED5723" w:rsidRDefault="00ED5723" w:rsidP="00ED5723">
      <w:pPr>
        <w:pStyle w:val="ListParagraph"/>
        <w:numPr>
          <w:ilvl w:val="1"/>
          <w:numId w:val="12"/>
        </w:numPr>
      </w:pPr>
      <w:r>
        <w:t>Discuss main tasks</w:t>
      </w:r>
    </w:p>
    <w:p w14:paraId="5D5A3495" w14:textId="1DD249AE" w:rsidR="00ED5723" w:rsidRDefault="00ED5723" w:rsidP="00ED5723">
      <w:pPr>
        <w:pStyle w:val="ListParagraph"/>
        <w:numPr>
          <w:ilvl w:val="1"/>
          <w:numId w:val="12"/>
        </w:numPr>
      </w:pPr>
      <w:r>
        <w:t>Create main tasks</w:t>
      </w:r>
    </w:p>
    <w:p w14:paraId="27616816" w14:textId="21186F96" w:rsidR="00ED5723" w:rsidRDefault="00ED5723" w:rsidP="00ED5723">
      <w:pPr>
        <w:pStyle w:val="ListParagraph"/>
        <w:numPr>
          <w:ilvl w:val="1"/>
          <w:numId w:val="12"/>
        </w:numPr>
      </w:pPr>
      <w:r>
        <w:t>Possibly create sub-tasks off those main tasks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09EFC3A4" w14:textId="361BA209" w:rsidR="006F55D5" w:rsidRDefault="00631168" w:rsidP="006F55D5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Deadline: End of 12/11/2020</w:t>
      </w:r>
    </w:p>
    <w:p w14:paraId="7B899189" w14:textId="32C5997C" w:rsidR="00631168" w:rsidRDefault="00631168" w:rsidP="00631168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Descriptions: Alex</w:t>
      </w:r>
    </w:p>
    <w:p w14:paraId="619DFEDD" w14:textId="0B44B273" w:rsidR="00631168" w:rsidRDefault="00631168" w:rsidP="00631168">
      <w:pPr>
        <w:pStyle w:val="ListParagraph"/>
        <w:numPr>
          <w:ilvl w:val="2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Discuss descriptions</w:t>
      </w:r>
    </w:p>
    <w:p w14:paraId="3036B043" w14:textId="6CAAF4D3" w:rsidR="00631168" w:rsidRDefault="00631168" w:rsidP="00631168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Video Media: Vittorio</w:t>
      </w:r>
    </w:p>
    <w:p w14:paraId="757F2614" w14:textId="70757571" w:rsidR="00631168" w:rsidRDefault="00631168" w:rsidP="00631168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Video Script: Collaborate</w:t>
      </w:r>
    </w:p>
    <w:p w14:paraId="6527611E" w14:textId="7AB6B025" w:rsidR="00631168" w:rsidRDefault="00F10D08" w:rsidP="00631168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Getting the plugin to popup: Andrew</w:t>
      </w:r>
    </w:p>
    <w:p w14:paraId="4D90647E" w14:textId="4F7A3AC9" w:rsidR="00F10D08" w:rsidRDefault="000E1854" w:rsidP="00631168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Dummy prize page content: Scott</w:t>
      </w:r>
    </w:p>
    <w:p w14:paraId="1F2E1BCB" w14:textId="58075944" w:rsidR="000E1854" w:rsidRDefault="000E1854" w:rsidP="000E1854">
      <w:pPr>
        <w:pStyle w:val="ListParagraph"/>
        <w:numPr>
          <w:ilvl w:val="2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Points component comes after</w:t>
      </w:r>
    </w:p>
    <w:p w14:paraId="2CF86889" w14:textId="0C170C7A" w:rsidR="000E1854" w:rsidRDefault="000E1854" w:rsidP="000E1854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Cloudant Database Creation: Damir</w:t>
      </w:r>
    </w:p>
    <w:p w14:paraId="6B465D7D" w14:textId="1C9E003E" w:rsidR="000E1854" w:rsidRDefault="001F32A7" w:rsidP="000E1854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Infrastructure page needs pipeline included: Vittorio</w:t>
      </w:r>
    </w:p>
    <w:p w14:paraId="4134810F" w14:textId="5E6735BC" w:rsidR="007D1274" w:rsidRDefault="001F32A7" w:rsidP="00073A9A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Flesh out the README file: Design</w:t>
      </w:r>
      <w:r w:rsidR="00823D39">
        <w:rPr>
          <w:rFonts w:eastAsiaTheme="majorEastAsia" w:cs="Arial"/>
          <w:bCs/>
          <w:kern w:val="32"/>
          <w:sz w:val="24"/>
          <w:szCs w:val="32"/>
        </w:rPr>
        <w:t>/ Development</w:t>
      </w:r>
      <w:r>
        <w:rPr>
          <w:rFonts w:eastAsiaTheme="majorEastAsia" w:cs="Arial"/>
          <w:bCs/>
          <w:kern w:val="32"/>
          <w:sz w:val="24"/>
          <w:szCs w:val="32"/>
        </w:rPr>
        <w:t xml:space="preserve"> Team</w:t>
      </w:r>
    </w:p>
    <w:p w14:paraId="38856230" w14:textId="3968BF2A" w:rsidR="00FD0913" w:rsidRDefault="00FD0913" w:rsidP="00FD0913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Decided to start using the main ‘Project Main’ epic to better show the status of progression</w:t>
      </w:r>
    </w:p>
    <w:p w14:paraId="71EA98EA" w14:textId="05D111D1" w:rsidR="00FD0913" w:rsidRDefault="00FD0913" w:rsidP="00FD0913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Sub-tasks/ issues can be linked to the main tasks and then assigned to a team member</w:t>
      </w:r>
    </w:p>
    <w:p w14:paraId="39F51A1C" w14:textId="7D3F54C2" w:rsidR="00FD0913" w:rsidRPr="00FD0913" w:rsidRDefault="00FD0913" w:rsidP="00FD0913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Assigned sub-tasks/ issues can be moved to personal epics</w:t>
      </w:r>
    </w:p>
    <w:p w14:paraId="4DAA4F18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3CFC0D42" w14:textId="6785E9DD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  <w:r w:rsidR="006A5E9F">
        <w:t xml:space="preserve"> (HIGHEST FIRST TODAY)</w:t>
      </w:r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5634A4" w:rsidRDefault="006F55D5" w:rsidP="006F55D5">
            <w:pPr>
              <w:jc w:val="center"/>
            </w:pPr>
            <w:r w:rsidRPr="005634A4">
              <w:t>Action Item</w:t>
            </w:r>
          </w:p>
        </w:tc>
        <w:tc>
          <w:tcPr>
            <w:tcW w:w="2697" w:type="dxa"/>
          </w:tcPr>
          <w:p w14:paraId="1F907E49" w14:textId="4843EF39" w:rsidR="006F55D5" w:rsidRPr="005634A4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 w:rsidRPr="005634A4">
              <w:rPr>
                <w:rFonts w:eastAsiaTheme="majorEastAsia" w:cs="Arial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5634A4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4A4">
              <w:t>Deadline?</w:t>
            </w:r>
          </w:p>
        </w:tc>
        <w:tc>
          <w:tcPr>
            <w:tcW w:w="2698" w:type="dxa"/>
          </w:tcPr>
          <w:p w14:paraId="6E5157D7" w14:textId="68602F84" w:rsidR="006F55D5" w:rsidRPr="005634A4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 w:rsidRPr="005634A4">
              <w:rPr>
                <w:rFonts w:eastAsiaTheme="majorEastAsia" w:cs="Arial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0CA65933" w:rsidR="006F55D5" w:rsidRPr="005634A4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Finish product descriptions</w:t>
            </w:r>
          </w:p>
        </w:tc>
        <w:tc>
          <w:tcPr>
            <w:tcW w:w="2697" w:type="dxa"/>
          </w:tcPr>
          <w:p w14:paraId="6E97F801" w14:textId="61C12ACE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57122670" w14:textId="303EF5E0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6E597C10" w14:textId="452F24A2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In progress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4673ABE3" w:rsidR="006F55D5" w:rsidRPr="005634A4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Collect video resources</w:t>
            </w:r>
          </w:p>
        </w:tc>
        <w:tc>
          <w:tcPr>
            <w:tcW w:w="2697" w:type="dxa"/>
          </w:tcPr>
          <w:p w14:paraId="6D032589" w14:textId="7B98EEF9" w:rsidR="006F55D5" w:rsidRPr="005634A4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Vittorio Rivabella</w:t>
            </w:r>
          </w:p>
        </w:tc>
        <w:tc>
          <w:tcPr>
            <w:tcW w:w="2698" w:type="dxa"/>
          </w:tcPr>
          <w:p w14:paraId="2CC3ECAF" w14:textId="708C5488" w:rsidR="006F55D5" w:rsidRPr="005634A4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735BCF69" w14:textId="5EC94B50" w:rsidR="006F55D5" w:rsidRPr="005634A4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In progress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0C0FF6E6" w:rsidR="006F55D5" w:rsidRPr="005634A4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Get the plugin to popup</w:t>
            </w:r>
          </w:p>
        </w:tc>
        <w:tc>
          <w:tcPr>
            <w:tcW w:w="2697" w:type="dxa"/>
          </w:tcPr>
          <w:p w14:paraId="3D66D86A" w14:textId="47014E4A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Andrew Ellen</w:t>
            </w:r>
          </w:p>
        </w:tc>
        <w:tc>
          <w:tcPr>
            <w:tcW w:w="2698" w:type="dxa"/>
          </w:tcPr>
          <w:p w14:paraId="2D891E06" w14:textId="21CEF585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0051898D" w14:textId="116A6325" w:rsidR="006F55D5" w:rsidRPr="005634A4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In progress</w:t>
            </w:r>
          </w:p>
        </w:tc>
      </w:tr>
      <w:tr w:rsidR="00921B38" w14:paraId="1314B690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1245A33" w14:textId="7418BC8D" w:rsidR="00921B38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Populate dummy prize page</w:t>
            </w:r>
          </w:p>
        </w:tc>
        <w:tc>
          <w:tcPr>
            <w:tcW w:w="2697" w:type="dxa"/>
          </w:tcPr>
          <w:p w14:paraId="2AA533BD" w14:textId="512A4E82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Scott with help from Design team</w:t>
            </w:r>
          </w:p>
        </w:tc>
        <w:tc>
          <w:tcPr>
            <w:tcW w:w="2698" w:type="dxa"/>
          </w:tcPr>
          <w:p w14:paraId="1EBEB201" w14:textId="18AB518A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14BF89C3" w14:textId="2CD8CBD3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In progress</w:t>
            </w:r>
          </w:p>
        </w:tc>
      </w:tr>
      <w:tr w:rsidR="00921B38" w14:paraId="4D71306B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37B4E12" w14:textId="2A274176" w:rsidR="00921B38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Create Cloudant database</w:t>
            </w:r>
          </w:p>
        </w:tc>
        <w:tc>
          <w:tcPr>
            <w:tcW w:w="2697" w:type="dxa"/>
          </w:tcPr>
          <w:p w14:paraId="6C6EEE84" w14:textId="37979945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Damir Elsik</w:t>
            </w:r>
          </w:p>
        </w:tc>
        <w:tc>
          <w:tcPr>
            <w:tcW w:w="2698" w:type="dxa"/>
          </w:tcPr>
          <w:p w14:paraId="76C11FF5" w14:textId="3B8E5207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69F3EA52" w14:textId="5F3070B1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921B38" w14:paraId="17B8E015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9259BD8" w14:textId="5E96B562" w:rsidR="00921B38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Add pipeline to infrastructure graph</w:t>
            </w:r>
          </w:p>
        </w:tc>
        <w:tc>
          <w:tcPr>
            <w:tcW w:w="2697" w:type="dxa"/>
          </w:tcPr>
          <w:p w14:paraId="32D89E3D" w14:textId="5D4213C9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Vittorio Rivabella</w:t>
            </w:r>
          </w:p>
        </w:tc>
        <w:tc>
          <w:tcPr>
            <w:tcW w:w="2698" w:type="dxa"/>
          </w:tcPr>
          <w:p w14:paraId="3B3B4BDF" w14:textId="1F54D787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6CDA8F50" w14:textId="2A7DDF82" w:rsidR="00921B38" w:rsidRDefault="00921B38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In progress</w:t>
            </w:r>
          </w:p>
        </w:tc>
      </w:tr>
      <w:tr w:rsidR="00921B38" w14:paraId="29ED0F6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E56343E" w14:textId="3BB78041" w:rsidR="00921B38" w:rsidRDefault="00921B3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Start populating a README file</w:t>
            </w:r>
          </w:p>
        </w:tc>
        <w:tc>
          <w:tcPr>
            <w:tcW w:w="2697" w:type="dxa"/>
          </w:tcPr>
          <w:p w14:paraId="1C1EE88F" w14:textId="1F4353C9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Design/ Development</w:t>
            </w:r>
          </w:p>
        </w:tc>
        <w:tc>
          <w:tcPr>
            <w:tcW w:w="2698" w:type="dxa"/>
          </w:tcPr>
          <w:p w14:paraId="68CC705B" w14:textId="4636D26B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13/11/2020</w:t>
            </w:r>
          </w:p>
        </w:tc>
        <w:tc>
          <w:tcPr>
            <w:tcW w:w="2698" w:type="dxa"/>
          </w:tcPr>
          <w:p w14:paraId="05FF3050" w14:textId="0265005E" w:rsidR="00921B38" w:rsidRDefault="00921B3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2A729" w14:textId="77777777" w:rsidR="00EF7A71" w:rsidRDefault="00EF7A71">
      <w:pPr>
        <w:spacing w:before="0" w:after="0"/>
      </w:pPr>
      <w:r>
        <w:separator/>
      </w:r>
    </w:p>
  </w:endnote>
  <w:endnote w:type="continuationSeparator" w:id="0">
    <w:p w14:paraId="7BD591A5" w14:textId="77777777" w:rsidR="00EF7A71" w:rsidRDefault="00EF7A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344B" w14:textId="77777777" w:rsidR="00EF7A71" w:rsidRDefault="00EF7A71">
      <w:pPr>
        <w:spacing w:before="0" w:after="0"/>
      </w:pPr>
      <w:r>
        <w:separator/>
      </w:r>
    </w:p>
  </w:footnote>
  <w:footnote w:type="continuationSeparator" w:id="0">
    <w:p w14:paraId="54B01177" w14:textId="77777777" w:rsidR="00EF7A71" w:rsidRDefault="00EF7A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73A9A"/>
    <w:rsid w:val="000D276E"/>
    <w:rsid w:val="000E1854"/>
    <w:rsid w:val="000F221E"/>
    <w:rsid w:val="00191CA4"/>
    <w:rsid w:val="001D5672"/>
    <w:rsid w:val="001E0877"/>
    <w:rsid w:val="001F32A7"/>
    <w:rsid w:val="0021185F"/>
    <w:rsid w:val="002B2D13"/>
    <w:rsid w:val="002F298C"/>
    <w:rsid w:val="0034721D"/>
    <w:rsid w:val="00362A00"/>
    <w:rsid w:val="003B36CE"/>
    <w:rsid w:val="003D5BF7"/>
    <w:rsid w:val="003F257D"/>
    <w:rsid w:val="00464100"/>
    <w:rsid w:val="0048419B"/>
    <w:rsid w:val="00530C72"/>
    <w:rsid w:val="005634A4"/>
    <w:rsid w:val="00563AE4"/>
    <w:rsid w:val="00580DD2"/>
    <w:rsid w:val="00586AFA"/>
    <w:rsid w:val="00590D67"/>
    <w:rsid w:val="005A7328"/>
    <w:rsid w:val="005C298B"/>
    <w:rsid w:val="00631168"/>
    <w:rsid w:val="006344A8"/>
    <w:rsid w:val="00645A04"/>
    <w:rsid w:val="006545C0"/>
    <w:rsid w:val="006A5E9F"/>
    <w:rsid w:val="006F55D5"/>
    <w:rsid w:val="007318F4"/>
    <w:rsid w:val="00734E01"/>
    <w:rsid w:val="00734EEC"/>
    <w:rsid w:val="00740830"/>
    <w:rsid w:val="007D1274"/>
    <w:rsid w:val="007F04FA"/>
    <w:rsid w:val="007F7EA4"/>
    <w:rsid w:val="00823D39"/>
    <w:rsid w:val="00921B38"/>
    <w:rsid w:val="00B424C9"/>
    <w:rsid w:val="00B935D4"/>
    <w:rsid w:val="00B93B7D"/>
    <w:rsid w:val="00BB3C7B"/>
    <w:rsid w:val="00C0621E"/>
    <w:rsid w:val="00C65683"/>
    <w:rsid w:val="00CF3D06"/>
    <w:rsid w:val="00D60069"/>
    <w:rsid w:val="00D62E01"/>
    <w:rsid w:val="00D661EE"/>
    <w:rsid w:val="00D826D7"/>
    <w:rsid w:val="00D969D7"/>
    <w:rsid w:val="00E048B4"/>
    <w:rsid w:val="00EC78C6"/>
    <w:rsid w:val="00ED5723"/>
    <w:rsid w:val="00EF6143"/>
    <w:rsid w:val="00EF7A71"/>
    <w:rsid w:val="00F10D08"/>
    <w:rsid w:val="00F434DD"/>
    <w:rsid w:val="00F76C64"/>
    <w:rsid w:val="00F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123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38</cp:revision>
  <dcterms:created xsi:type="dcterms:W3CDTF">2020-11-05T20:26:00Z</dcterms:created>
  <dcterms:modified xsi:type="dcterms:W3CDTF">2020-11-12T10:56:00Z</dcterms:modified>
  <cp:version/>
</cp:coreProperties>
</file>